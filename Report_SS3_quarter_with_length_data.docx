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media/rId98.png" ContentType="image/png"/>
  <Override PartName="/word/media/rId86.png" ContentType="image/png"/>
  <Override PartName="/word/media/rId93.png" ContentType="image/png"/>
  <Override PartName="/word/media/rId79.png" ContentType="image/png"/>
  <Override PartName="/word/media/rId72.png" ContentType="image/png"/>
  <Override PartName="/word/media/rId23.png" ContentType="image/png"/>
  <Override PartName="/word/media/rId46.png" ContentType="image/png"/>
  <Override PartName="/word/media/rId49.png" ContentType="image/png"/>
  <Override PartName="/word/media/rId112.png" ContentType="image/png"/>
  <Override PartName="/word/media/rId115.png" ContentType="image/png"/>
  <Override PartName="/word/media/rId40.png" ContentType="image/png"/>
  <Override PartName="/word/media/rId53.png" ContentType="image/png"/>
  <Override PartName="/word/media/rId83.png" ContentType="image/png"/>
  <Override PartName="/word/media/rId90.png" ContentType="image/png"/>
  <Override PartName="/word/media/rId76.png" ContentType="image/png"/>
  <Override PartName="/word/media/rId69.png" ContentType="image/png"/>
  <Override PartName="/word/media/rId66.png" ContentType="image/png"/>
  <Override PartName="/word/media/rId102.png" ContentType="image/png"/>
  <Override PartName="/word/media/rId56.png" ContentType="image/png"/>
  <Override PartName="/word/media/rId20.png" ContentType="image/png"/>
  <Override PartName="/word/media/rId37.png" ContentType="image/png"/>
  <Override PartName="/word/media/rId30.png" ContentType="image/png"/>
  <Override PartName="/word/media/rId26.png" ContentType="image/png"/>
  <Override PartName="/word/media/rId62.png" ContentType="image/png"/>
  <Override PartName="/word/media/rId108.png" ContentType="image/png"/>
  <Override PartName="/word/media/rId34.png" ContentType="image/png"/>
  <Override PartName="/word/media/rId43.png" ContentType="image/png"/>
  <Override PartName="/word/media/rId59.png" ContentType="image/png"/>
  <Override PartName="/word/media/rId10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tuloTDC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sectPr w:officer="true">
          <w:type w:val="continuous"/>
          <w:cols/>
        </w:sectPr>
      </w:pPr>
    </w:p>
    <w:bookmarkStart w:id="121" w:name="Xb3c564b0f17fe65f55ba5299a6f052811a1e57d"/>
    <w:p>
      <w:pPr>
        <w:pStyle w:val="Ttulo1"/>
      </w:pPr>
      <w:r>
        <w:t xml:space="preserve">Anchovy Stock in ICES Subdivision 9a South (Ane.27.9a): Assessment Using Length Composition data:</w:t>
      </w:r>
    </w:p>
    <w:bookmarkStart w:id="119" w:name="assessment-model"/>
    <w:p>
      <w:pPr>
        <w:pStyle w:val="Ttulo2"/>
      </w:pPr>
      <w:r>
        <w:t xml:space="preserve">Assessment model</w:t>
      </w:r>
    </w:p>
    <w:bookmarkStart w:id="29" w:name="data"/>
    <w:p>
      <w:pPr>
        <w:pStyle w:val="Ttulo3"/>
      </w:pPr>
      <w:r>
        <w:t xml:space="preserve">Data</w:t>
      </w:r>
    </w:p>
    <w:p>
      <w:pPr>
        <w:pStyle w:val="FirstParagraph"/>
      </w:pPr>
      <w:r>
        <w:drawing>
          <wp:inline>
            <wp:extent cx="5359400" cy="2977444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report/run/S0/input_data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977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5359400" cy="3298092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output/run/S0//plots/index9_standcpueall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298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5359400" cy="594174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report/run/S0/tb_index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941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"/>
    <w:bookmarkStart w:id="33" w:name="X1cf2cf865b4e4c77c85b6e42179fc0b906231e2"/>
    <w:p>
      <w:pPr>
        <w:pStyle w:val="Ttulo3"/>
      </w:pPr>
      <w:r>
        <w:t xml:space="preserve">survey date, coeficient variation (CV) and samples size (nm)</w:t>
      </w:r>
    </w:p>
    <w:p>
      <w:pPr>
        <w:pStyle w:val="FirstParagraph"/>
      </w:pPr>
      <w:r>
        <w:drawing>
          <wp:inline>
            <wp:extent cx="5359400" cy="4095955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report/run/S0/tb_cv_nm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4095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"/>
    <w:bookmarkStart w:id="52" w:name="model-setting"/>
    <w:p>
      <w:pPr>
        <w:pStyle w:val="Ttulo3"/>
      </w:pPr>
      <w:r>
        <w:t xml:space="preserve">Model setting</w:t>
      </w:r>
    </w:p>
    <w:p>
      <w:pPr>
        <w:numPr>
          <w:ilvl w:val="0"/>
          <w:numId w:val="1001"/>
        </w:numPr>
        <w:pStyle w:val="Compact"/>
      </w:pPr>
      <w:r>
        <w:rPr>
          <w:iCs/>
          <w:i/>
        </w:rPr>
        <w:t xml:space="preserve">Natural mortality</w:t>
      </w:r>
      <w:r>
        <w:t xml:space="preserve">:</w:t>
      </w:r>
    </w:p>
    <w:p>
      <w:pPr>
        <w:pStyle w:val="FirstParagraph"/>
      </w:pPr>
      <w:r>
        <w:drawing>
          <wp:inline>
            <wp:extent cx="3818424" cy="762765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report/run/S0/tb_natM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424" cy="762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002"/>
        </w:numPr>
        <w:pStyle w:val="Compact"/>
      </w:pPr>
      <w:r>
        <w:rPr>
          <w:iCs/>
          <w:i/>
        </w:rPr>
        <w:t xml:space="preserve">Growth parameters</w:t>
      </w:r>
      <w:r>
        <w:t xml:space="preserve">,</w:t>
      </w:r>
      <w:r>
        <w:t xml:space="preserve"> </w:t>
      </w:r>
      <w:r>
        <w:rPr>
          <w:iCs/>
          <w:i/>
        </w:rPr>
        <w:t xml:space="preserve">Length-weight relationship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Maturity</w:t>
      </w:r>
      <w:r>
        <w:t xml:space="preserve">:</w:t>
      </w:r>
    </w:p>
    <w:p>
      <w:pPr>
        <w:pStyle w:val="FirstParagraph"/>
      </w:pPr>
      <w:r>
        <w:drawing>
          <wp:inline>
            <wp:extent cx="4884458" cy="2720225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report/run/S0/tb_biology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58" cy="2720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5359400" cy="4287520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report/run/S0/Biology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4287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003"/>
        </w:numPr>
        <w:pStyle w:val="Compact"/>
      </w:pPr>
      <w:r>
        <w:rPr>
          <w:iCs/>
          <w:i/>
        </w:rPr>
        <w:t xml:space="preserve">Recruitment</w:t>
      </w:r>
      <w:r>
        <w:t xml:space="preserve">,</w:t>
      </w:r>
      <w:r>
        <w:t xml:space="preserve"> </w:t>
      </w:r>
      <w:r>
        <w:rPr>
          <w:iCs/>
          <w:i/>
        </w:rPr>
        <w:t xml:space="preserve">catchability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length and age selectivity</w:t>
      </w:r>
      <w:r>
        <w:t xml:space="preserve">:</w:t>
      </w:r>
    </w:p>
    <w:p>
      <w:pPr>
        <w:pStyle w:val="FirstParagraph"/>
      </w:pPr>
      <w:r>
        <w:drawing>
          <wp:inline>
            <wp:extent cx="5359400" cy="2394731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report/run/S0/tb_params_est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394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5359400" cy="3298092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output/run/S0//plots/sel01_multiple_fleets_length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298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5359400" cy="3298092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output/run/S0//plots/sel02_multiple_fleets_age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298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"/>
    <w:bookmarkStart w:id="65" w:name="fit-and-residuals-indices"/>
    <w:p>
      <w:pPr>
        <w:pStyle w:val="Ttulo3"/>
      </w:pPr>
      <w:r>
        <w:t xml:space="preserve">Fit and residuals indices</w:t>
      </w:r>
    </w:p>
    <w:p>
      <w:pPr>
        <w:pStyle w:val="FirstParagraph"/>
      </w:pPr>
      <w:r>
        <w:drawing>
          <wp:inline>
            <wp:extent cx="5359400" cy="6252633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report/run/S0/Indices_fit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6252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5359400" cy="5359400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report/run/S0/Runtest_residuals_indices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5017712" cy="1332542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report/run/S0/tb_run_cpue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12" cy="1332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2853479" cy="1557696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report/run/S0/tb_jabba_cpue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479" cy="1557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"/>
    <w:bookmarkStart w:id="97" w:name="fit-and-residuals-length-composition"/>
    <w:p>
      <w:pPr>
        <w:pStyle w:val="Ttulo3"/>
      </w:pPr>
      <w:r>
        <w:t xml:space="preserve">Fit and residuals length composition</w:t>
      </w:r>
    </w:p>
    <w:p>
      <w:pPr>
        <w:pStyle w:val="FirstParagraph"/>
      </w:pPr>
      <w:r>
        <w:drawing>
          <wp:inline>
            <wp:extent cx="5359400" cy="6029325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report/run/S0/Length_fit_agg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5" w:name="seine-fleet-by-quarters"/>
    <w:p>
      <w:pPr>
        <w:pStyle w:val="Ttulo4"/>
      </w:pPr>
      <w:r>
        <w:rPr>
          <w:iCs/>
          <w:i/>
        </w:rPr>
        <w:t xml:space="preserve">SEINE</w:t>
      </w:r>
      <w:r>
        <w:t xml:space="preserve"> </w:t>
      </w:r>
      <w:r>
        <w:t xml:space="preserve">Fleet by quarters</w:t>
      </w:r>
    </w:p>
    <w:p>
      <w:pPr>
        <w:pStyle w:val="FirstParagraph"/>
      </w:pPr>
      <w:r>
        <w:drawing>
          <wp:inline>
            <wp:extent cx="5359400" cy="4823460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report/run/S0/Length_fit_Seine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4823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5359400" cy="535940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output/run/S0//plots/comp_lenfit_data_weighting_TA1.8_SEINE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Start w:id="82" w:name="pelago-spring-survey"/>
    <w:p>
      <w:pPr>
        <w:pStyle w:val="Ttulo4"/>
      </w:pPr>
      <w:r>
        <w:rPr>
          <w:iCs/>
          <w:i/>
        </w:rPr>
        <w:t xml:space="preserve">PELAGO</w:t>
      </w:r>
      <w:r>
        <w:t xml:space="preserve"> </w:t>
      </w:r>
      <w:r>
        <w:t xml:space="preserve">spring survey</w:t>
      </w:r>
    </w:p>
    <w:p>
      <w:pPr>
        <w:pStyle w:val="FirstParagraph"/>
      </w:pPr>
      <w:r>
        <w:drawing>
          <wp:inline>
            <wp:extent cx="5359400" cy="6029325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report/run/S0/Length_fit_Pelago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5359400" cy="535940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output/run/S0//plots/comp_lenfit_data_weighting_TA1.8_PELAGO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2"/>
    <w:bookmarkStart w:id="89" w:name="ecocadiz-summer-survey"/>
    <w:p>
      <w:pPr>
        <w:pStyle w:val="Ttulo4"/>
      </w:pPr>
      <w:r>
        <w:rPr>
          <w:iCs/>
          <w:i/>
        </w:rPr>
        <w:t xml:space="preserve">ECOCADIZ</w:t>
      </w:r>
      <w:r>
        <w:t xml:space="preserve"> </w:t>
      </w:r>
      <w:r>
        <w:t xml:space="preserve">summer survey</w:t>
      </w:r>
    </w:p>
    <w:p>
      <w:pPr>
        <w:pStyle w:val="FirstParagraph"/>
      </w:pPr>
      <w:r>
        <w:drawing>
          <wp:inline>
            <wp:extent cx="5359400" cy="6029325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report/run/S0/Length_fit_Ecocadiz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5359400" cy="53594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output/run/S0//plots/comp_lenfit_data_weighting_TA1.8_ECOCADIZ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6" w:name="ecocadiz-reclutas-fall-survey"/>
    <w:p>
      <w:pPr>
        <w:pStyle w:val="Ttulo4"/>
      </w:pPr>
      <w:r>
        <w:rPr>
          <w:iCs/>
          <w:i/>
        </w:rPr>
        <w:t xml:space="preserve">ECOCADIZ-RECLUTAS</w:t>
      </w:r>
      <w:r>
        <w:t xml:space="preserve"> </w:t>
      </w:r>
      <w:r>
        <w:t xml:space="preserve">fall survey</w:t>
      </w:r>
    </w:p>
    <w:p>
      <w:pPr>
        <w:pStyle w:val="FirstParagraph"/>
      </w:pPr>
      <w:r>
        <w:drawing>
          <wp:inline>
            <wp:extent cx="5359400" cy="6029325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report/run/S0/Length_fit_EcocadizRecl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5359400" cy="535940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output/run/S0//plots/comp_lenfit_data_weighting_TA1.8_ECORECLUTAS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96"/>
    <w:bookmarkEnd w:id="97"/>
    <w:bookmarkStart w:id="101" w:name="length-residuals"/>
    <w:p>
      <w:pPr>
        <w:pStyle w:val="Ttulo3"/>
      </w:pPr>
      <w:r>
        <w:t xml:space="preserve">Length residuals</w:t>
      </w:r>
    </w:p>
    <w:p>
      <w:pPr>
        <w:pStyle w:val="FirstParagraph"/>
      </w:pPr>
      <w:r>
        <w:drawing>
          <wp:inline>
            <wp:extent cx="5359400" cy="53594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output/run/S0//plots/comp_lenfit__multi-fleet_comparison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01"/>
    <w:bookmarkStart w:id="111" w:name="mean-length-residuals"/>
    <w:p>
      <w:pPr>
        <w:pStyle w:val="Ttulo3"/>
      </w:pPr>
      <w:r>
        <w:t xml:space="preserve">Mean length residuals</w:t>
      </w:r>
    </w:p>
    <w:p>
      <w:pPr>
        <w:pStyle w:val="FirstParagraph"/>
      </w:pPr>
      <w:r>
        <w:drawing>
          <wp:inline>
            <wp:extent cx="5359400" cy="53594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report/run/S0/Runtest_residuals_Length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oindependiente"/>
      </w:pPr>
      <w:r>
        <w:drawing>
          <wp:inline>
            <wp:extent cx="5178536" cy="1332542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report/run/S0/tb_run_len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536" cy="1332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2853479" cy="1557696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report/run/S0/tb_jabba_len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479" cy="1557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11"/>
    <w:bookmarkStart w:id="118" w:name="restrospective"/>
    <w:p>
      <w:pPr>
        <w:pStyle w:val="Ttulo3"/>
      </w:pPr>
      <w:r>
        <w:t xml:space="preserve">Restrospective</w:t>
      </w:r>
    </w:p>
    <w:p>
      <w:pPr>
        <w:pStyle w:val="FirstParagraph"/>
      </w:pPr>
      <w:r>
        <w:drawing>
          <wp:inline>
            <wp:extent cx="5359400" cy="53594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report/retro/S0/Retro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independiente"/>
      </w:pPr>
      <w:r>
        <w:drawing>
          <wp:inline>
            <wp:extent cx="3262432" cy="3198102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report/retro/S0/table_rho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432" cy="3198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18"/>
    <w:bookmarkEnd w:id="119"/>
    <w:bookmarkStart w:id="120" w:name="references"/>
    <w:p>
      <w:pPr>
        <w:pStyle w:val="Ttulo2"/>
      </w:pPr>
      <w:r>
        <w:t xml:space="preserve">References</w:t>
      </w:r>
    </w:p>
    <w:bookmarkEnd w:id="120"/>
    <w:bookmarkEnd w:id="121"/>
    <w:sectPr w:rsidR="001272A4" w:rsidRPr="001F3145" w:rsidSect="009566F5">
      <w:headerReference r:id="rId10" w:type="even"/>
      <w:headerReference r:id="rId9" w:type="default"/>
      <w:type w:val="continuous"/>
      <w:pgSz w:code="9" w:h="16838" w:w="11906"/>
      <w:pgMar w:bottom="765" w:footer="567" w:gutter="0" w:header="765" w:left="1729" w:right="1729" w:top="2098"/>
      <w:cols w:space="708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utura Md BT">
    <w:altName w:val="Lucida Sans Unicode"/>
    <w:panose1 w:val="020B0602020204020303"/>
    <w:charset w:val="00"/>
    <w:family w:val="swiss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10604" w:type="dxa"/>
      <w:tblInd w:w="-107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24"/>
      <w:gridCol w:w="454"/>
      <w:gridCol w:w="8448"/>
      <w:gridCol w:w="454"/>
      <w:gridCol w:w="624"/>
    </w:tblGrid>
    <w:tr w:rsidR="009566F5" w14:paraId="071C8E99" w14:textId="77777777" w:rsidTr="008E6542">
      <w:tc>
        <w:tcPr>
          <w:tcW w:w="624" w:type="dxa"/>
          <w:shd w:val="clear" w:color="auto" w:fill="auto"/>
        </w:tcPr>
        <w:p w14:paraId="325C3798" w14:textId="77777777" w:rsidR="009566F5" w:rsidRDefault="009566F5" w:rsidP="009F7066">
          <w:pPr>
            <w:pStyle w:val="Encabezado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8E2905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</w:tc>
      <w:tc>
        <w:tcPr>
          <w:tcW w:w="454" w:type="dxa"/>
          <w:shd w:val="clear" w:color="auto" w:fill="auto"/>
        </w:tcPr>
        <w:p w14:paraId="16CD90D2" w14:textId="77777777" w:rsidR="009566F5" w:rsidRDefault="009566F5" w:rsidP="009F7066">
          <w:pPr>
            <w:pStyle w:val="Encabezado"/>
          </w:pPr>
          <w:r>
            <w:t>|</w:t>
          </w:r>
        </w:p>
      </w:tc>
      <w:tc>
        <w:tcPr>
          <w:tcW w:w="8448" w:type="dxa"/>
          <w:shd w:val="clear" w:color="auto" w:fill="auto"/>
        </w:tcPr>
        <w:p w14:paraId="67399085" w14:textId="77777777" w:rsidR="009566F5" w:rsidRDefault="009566F5" w:rsidP="009F7066">
          <w:pPr>
            <w:pStyle w:val="Encabezado"/>
          </w:pPr>
          <w:r>
            <w:t xml:space="preserve">ICES Scientific Reports </w:t>
          </w:r>
          <w:sdt>
            <w:sdtPr>
              <w:alias w:val="Keywords"/>
              <w:tag w:val=""/>
              <w:id w:val="-1109653282"/>
              <w:placeholder>
                <w:docPart w:val="7373F372ED314C33AC026F38A361100A"/>
              </w:placeholder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Content>
              <w:r>
                <w:t>VOL NO</w:t>
              </w:r>
            </w:sdtContent>
          </w:sdt>
          <w:r>
            <w:t>:</w:t>
          </w:r>
          <w:sdt>
            <w:sdtPr>
              <w:alias w:val="Manager"/>
              <w:tag w:val=""/>
              <w:id w:val="-1805461807"/>
              <w:placeholder>
                <w:docPart w:val="C1A28E881D124769A148AA0E2A055C45"/>
              </w:placeholder>
              <w:dataBinding w:prefixMappings="xmlns:ns0='http://schemas.openxmlformats.org/officeDocument/2006/extended-properties' " w:xpath="/ns0:Properties[1]/ns0:Manager[1]" w:storeItemID="{6668398D-A668-4E3E-A5EB-62B293D839F1}"/>
              <w:text/>
            </w:sdtPr>
            <w:sdtContent>
              <w:r w:rsidR="009011C9">
                <w:t>ISS NO</w:t>
              </w:r>
            </w:sdtContent>
          </w:sdt>
        </w:p>
      </w:tc>
      <w:tc>
        <w:tcPr>
          <w:tcW w:w="454" w:type="dxa"/>
          <w:tcBorders>
            <w:left w:val="nil"/>
          </w:tcBorders>
        </w:tcPr>
        <w:p w14:paraId="266A1C0E" w14:textId="77777777" w:rsidR="009566F5" w:rsidRPr="007E6681" w:rsidRDefault="009566F5" w:rsidP="009F7066">
          <w:pPr>
            <w:pStyle w:val="Encabezado"/>
            <w:jc w:val="right"/>
          </w:pPr>
          <w:r>
            <w:t>|</w:t>
          </w:r>
        </w:p>
      </w:tc>
      <w:tc>
        <w:tcPr>
          <w:tcW w:w="624" w:type="dxa"/>
          <w:shd w:val="clear" w:color="auto" w:fill="auto"/>
        </w:tcPr>
        <w:p w14:paraId="4FC3017A" w14:textId="77777777" w:rsidR="009566F5" w:rsidRDefault="009566F5" w:rsidP="009F7066">
          <w:pPr>
            <w:pStyle w:val="Encabezado"/>
            <w:jc w:val="right"/>
          </w:pPr>
          <w:r>
            <w:t>ICES</w:t>
          </w:r>
        </w:p>
      </w:tc>
    </w:tr>
  </w:tbl>
  <w:p w14:paraId="6D973EEC" w14:textId="77777777" w:rsidR="009566F5" w:rsidRDefault="009566F5" w:rsidP="009F7066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0" w:type="auto"/>
      <w:tblInd w:w="-107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24"/>
      <w:gridCol w:w="454"/>
      <w:gridCol w:w="8448"/>
      <w:gridCol w:w="454"/>
      <w:gridCol w:w="624"/>
    </w:tblGrid>
    <w:tr w:rsidR="009566F5" w14:paraId="01A98279" w14:textId="77777777" w:rsidTr="00B64D4C">
      <w:tc>
        <w:tcPr>
          <w:tcW w:w="624" w:type="dxa"/>
          <w:shd w:val="clear" w:color="auto" w:fill="auto"/>
        </w:tcPr>
        <w:p w14:paraId="1F474940" w14:textId="77777777" w:rsidR="009566F5" w:rsidRDefault="009566F5" w:rsidP="006411C1">
          <w:pPr>
            <w:pStyle w:val="Encabezado"/>
          </w:pPr>
          <w:r>
            <w:t>ICES</w:t>
          </w:r>
        </w:p>
      </w:tc>
      <w:tc>
        <w:tcPr>
          <w:tcW w:w="454" w:type="dxa"/>
          <w:shd w:val="clear" w:color="auto" w:fill="auto"/>
        </w:tcPr>
        <w:p w14:paraId="0CD1CC0F" w14:textId="77777777" w:rsidR="009566F5" w:rsidRDefault="009566F5" w:rsidP="006411C1">
          <w:pPr>
            <w:pStyle w:val="Encabezado"/>
          </w:pPr>
          <w:r>
            <w:t>|</w:t>
          </w:r>
        </w:p>
      </w:tc>
      <w:tc>
        <w:tcPr>
          <w:tcW w:w="8448" w:type="dxa"/>
          <w:shd w:val="clear" w:color="auto" w:fill="auto"/>
        </w:tcPr>
        <w:p w14:paraId="678E0A94" w14:textId="4E040B3A" w:rsidR="009566F5" w:rsidRDefault="00000000" w:rsidP="006411C1">
          <w:pPr>
            <w:pStyle w:val="Encabezado"/>
          </w:pPr>
          <w:sdt>
            <w:sdtPr>
              <w:alias w:val="Subject"/>
              <w:tag w:val=""/>
              <w:id w:val="512272289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9566F5">
                <w:t>Acronym</w:t>
              </w:r>
            </w:sdtContent>
          </w:sdt>
          <w:r w:rsidR="009566F5">
            <w:t xml:space="preserve">   </w:t>
          </w:r>
          <w:r w:rsidR="009566F5">
            <w:fldChar w:fldCharType="begin"/>
          </w:r>
          <w:r w:rsidR="009566F5">
            <w:instrText xml:space="preserve"> DATE  \@ "yyyy" </w:instrText>
          </w:r>
          <w:r w:rsidR="009566F5">
            <w:fldChar w:fldCharType="separate"/>
          </w:r>
          <w:r w:rsidR="009549D2">
            <w:rPr>
              <w:noProof/>
            </w:rPr>
            <w:t>2024</w:t>
          </w:r>
          <w:r w:rsidR="009566F5">
            <w:fldChar w:fldCharType="end"/>
          </w:r>
        </w:p>
      </w:tc>
      <w:tc>
        <w:tcPr>
          <w:tcW w:w="454" w:type="dxa"/>
          <w:tcBorders>
            <w:left w:val="nil"/>
          </w:tcBorders>
        </w:tcPr>
        <w:p w14:paraId="4F38B345" w14:textId="77777777" w:rsidR="009566F5" w:rsidRPr="007E6681" w:rsidRDefault="009566F5" w:rsidP="006411C1">
          <w:pPr>
            <w:pStyle w:val="Encabezado"/>
            <w:jc w:val="right"/>
          </w:pPr>
          <w:r>
            <w:t>|</w:t>
          </w:r>
        </w:p>
      </w:tc>
      <w:tc>
        <w:tcPr>
          <w:tcW w:w="624" w:type="dxa"/>
          <w:shd w:val="clear" w:color="auto" w:fill="auto"/>
        </w:tcPr>
        <w:p w14:paraId="4D42404C" w14:textId="77777777" w:rsidR="009566F5" w:rsidRDefault="009566F5" w:rsidP="006411C1">
          <w:pPr>
            <w:pStyle w:val="Encabezado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8E2905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</w:tr>
  </w:tbl>
  <w:p w14:paraId="5EFF0DC8" w14:textId="77777777" w:rsidR="009566F5" w:rsidRDefault="009566F5" w:rsidP="006411C1">
    <w:pPr>
      <w:pStyle w:val="Encabezado"/>
    </w:pP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DADCE894"/>
    <w:lvl w:ilvl="0">
      <w:start w:val="1"/>
      <w:numFmt w:val="decimal"/>
      <w:pStyle w:val="Listaconnmeros5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FB14EB2E"/>
    <w:lvl w:ilvl="0">
      <w:start w:val="1"/>
      <w:numFmt w:val="decimal"/>
      <w:pStyle w:val="Listaconnmeros4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CA8C0A9A"/>
    <w:lvl w:ilvl="0">
      <w:start w:val="1"/>
      <w:numFmt w:val="decimal"/>
      <w:pStyle w:val="Listaconnmeros3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C440B4"/>
    <w:lvl w:ilvl="0">
      <w:start w:val="1"/>
      <w:numFmt w:val="decimal"/>
      <w:pStyle w:val="Listaconnmeros2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12548350"/>
    <w:lvl w:ilvl="0">
      <w:start w:val="1"/>
      <w:numFmt w:val="bullet"/>
      <w:pStyle w:val="Listaconvietas5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ED8CBD48"/>
    <w:lvl w:ilvl="0">
      <w:start w:val="1"/>
      <w:numFmt w:val="bullet"/>
      <w:pStyle w:val="Listaconvietas4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99D8733A"/>
    <w:lvl w:ilvl="0">
      <w:start w:val="1"/>
      <w:numFmt w:val="bullet"/>
      <w:pStyle w:val="Listaconvietas3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1E2ABC8A"/>
    <w:lvl w:ilvl="0">
      <w:start w:val="1"/>
      <w:numFmt w:val="bullet"/>
      <w:pStyle w:val="Listaconvietas2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84D2024C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04931A94"/>
    <w:multiLevelType w:val="multilevel"/>
    <w:tmpl w:val="DC10F6FC"/>
    <w:lvl w:ilvl="0">
      <w:start w:val="1"/>
      <w:numFmt w:val="decimal"/>
      <w:pStyle w:val="Annexheading"/>
      <w:lvlText w:val="Annex %1:"/>
      <w:lvlJc w:val="left"/>
      <w:pPr>
        <w:ind w:hanging="2041" w:left="2041"/>
      </w:pPr>
      <w:rPr>
        <w:rFonts w:hint="default"/>
      </w:rPr>
    </w:lvl>
    <w:lvl w:ilvl="1">
      <w:start w:val="1"/>
      <w:numFmt w:val="lowerLetter"/>
      <w:lvlText w:val="%2)"/>
      <w:lvlJc w:val="left"/>
      <w:pPr>
        <w:ind w:hanging="360" w:left="720"/>
      </w:pPr>
      <w:rPr>
        <w:rFonts w:hint="default"/>
      </w:rPr>
    </w:lvl>
    <w:lvl w:ilvl="2">
      <w:start w:val="1"/>
      <w:numFmt w:val="lowerRoman"/>
      <w:lvlText w:val="%3)"/>
      <w:lvlJc w:val="left"/>
      <w:pPr>
        <w:ind w:hanging="360" w:left="1080"/>
      </w:pPr>
      <w:rPr>
        <w:rFonts w:hint="default"/>
      </w:rPr>
    </w:lvl>
    <w:lvl w:ilvl="3">
      <w:start w:val="1"/>
      <w:numFmt w:val="decimal"/>
      <w:lvlText w:val="(%4)"/>
      <w:lvlJc w:val="left"/>
      <w:pPr>
        <w:ind w:hanging="360" w:left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hanging="360" w:left="1800"/>
      </w:pPr>
      <w:rPr>
        <w:rFonts w:hint="default"/>
      </w:rPr>
    </w:lvl>
    <w:lvl w:ilvl="5">
      <w:start w:val="1"/>
      <w:numFmt w:val="lowerRoman"/>
      <w:lvlText w:val="(%6)"/>
      <w:lvlJc w:val="left"/>
      <w:pPr>
        <w:ind w:hanging="360" w:left="216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25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2880"/>
      </w:pPr>
      <w:rPr>
        <w:rFonts w:hint="default"/>
      </w:rPr>
    </w:lvl>
    <w:lvl w:ilvl="8">
      <w:start w:val="1"/>
      <w:numFmt w:val="lowerRoman"/>
      <w:lvlText w:val="%9."/>
      <w:lvlJc w:val="left"/>
      <w:pPr>
        <w:ind w:hanging="360" w:left="3240"/>
      </w:pPr>
      <w:rPr>
        <w:rFonts w:hint="default"/>
      </w:rPr>
    </w:lvl>
  </w:abstractNum>
  <w:abstractNum w15:restartNumberingAfterBreak="0" w:abstractNumId="10">
    <w:nsid w:val="0EDB0D95"/>
    <w:multiLevelType w:val="multilevel"/>
    <w:tmpl w:val="79AC1BC6"/>
    <w:lvl w:ilvl="0">
      <w:start w:val="1"/>
      <w:numFmt w:val="lowerRoman"/>
      <w:pStyle w:val="Headingi"/>
      <w:lvlText w:val="%1"/>
      <w:lvlJc w:val="left"/>
      <w:pPr>
        <w:ind w:hanging="397" w:left="0"/>
      </w:pPr>
      <w:rPr>
        <w:rFonts w:hint="default"/>
      </w:rPr>
    </w:lvl>
    <w:lvl w:ilvl="1">
      <w:start w:val="1"/>
      <w:numFmt w:val="lowerRoman"/>
      <w:lvlText w:val="%1.%2"/>
      <w:lvlJc w:val="left"/>
      <w:pPr>
        <w:ind w:hanging="397" w:left="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hanging="397" w:left="0"/>
      </w:pPr>
      <w:rPr>
        <w:rFonts w:hint="default"/>
      </w:rPr>
    </w:lvl>
    <w:lvl w:ilvl="3">
      <w:start w:val="1"/>
      <w:numFmt w:val="lowerRoman"/>
      <w:lvlText w:val="%1.%2.%3.%4"/>
      <w:lvlJc w:val="left"/>
      <w:pPr>
        <w:ind w:hanging="397" w:left="0"/>
      </w:pPr>
      <w:rPr>
        <w:rFonts w:hint="default"/>
      </w:rPr>
    </w:lvl>
    <w:lvl w:ilvl="4">
      <w:start w:val="1"/>
      <w:numFmt w:val="lowerRoman"/>
      <w:lvlText w:val="%1.%2.%3.%4.%5"/>
      <w:lvlJc w:val="left"/>
      <w:pPr>
        <w:ind w:hanging="397" w:left="0"/>
      </w:pPr>
      <w:rPr>
        <w:rFonts w:hint="default"/>
      </w:rPr>
    </w:lvl>
    <w:lvl w:ilvl="5">
      <w:start w:val="1"/>
      <w:numFmt w:val="lowerRoman"/>
      <w:lvlText w:val="%1.%2.%3.%4.%5.%6"/>
      <w:lvlJc w:val="left"/>
      <w:pPr>
        <w:ind w:hanging="397" w:left="0"/>
      </w:pPr>
      <w:rPr>
        <w:rFonts w:hint="default"/>
      </w:rPr>
    </w:lvl>
    <w:lvl w:ilvl="6">
      <w:start w:val="1"/>
      <w:numFmt w:val="lowerRoman"/>
      <w:lvlText w:val="%1.%2.%3.%4.%5.%6.%7"/>
      <w:lvlJc w:val="left"/>
      <w:pPr>
        <w:ind w:hanging="397" w:left="0"/>
      </w:pPr>
      <w:rPr>
        <w:rFonts w:hint="default"/>
      </w:rPr>
    </w:lvl>
    <w:lvl w:ilvl="7">
      <w:start w:val="1"/>
      <w:numFmt w:val="lowerRoman"/>
      <w:lvlText w:val="%1.%2.%3.%4.%5.%6.%7.%8"/>
      <w:lvlJc w:val="left"/>
      <w:pPr>
        <w:ind w:hanging="397" w:left="0"/>
      </w:pPr>
      <w:rPr>
        <w:rFonts w:hint="default"/>
      </w:rPr>
    </w:lvl>
    <w:lvl w:ilvl="8">
      <w:start w:val="1"/>
      <w:numFmt w:val="lowerRoman"/>
      <w:lvlText w:val="%1.%2.%3.%4.%5.%6.%7.%8.%9"/>
      <w:lvlJc w:val="left"/>
      <w:pPr>
        <w:ind w:hanging="397" w:left="0"/>
      </w:pPr>
      <w:rPr>
        <w:rFonts w:hint="default"/>
      </w:rPr>
    </w:lvl>
  </w:abstractNum>
  <w:abstractNum w15:restartNumberingAfterBreak="0" w:abstractNumId="11">
    <w:nsid w:val="273962AE"/>
    <w:multiLevelType w:val="multilevel"/>
    <w:tmpl w:val="670CD01E"/>
    <w:lvl w:ilvl="0">
      <w:start w:val="1"/>
      <w:numFmt w:val="decimal"/>
      <w:lvlText w:val="Annex %1:"/>
      <w:lvlJc w:val="left"/>
      <w:pPr>
        <w:ind w:hanging="360" w:left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hanging="360" w:left="720"/>
      </w:pPr>
      <w:rPr>
        <w:rFonts w:hint="default"/>
      </w:rPr>
    </w:lvl>
    <w:lvl w:ilvl="2">
      <w:start w:val="1"/>
      <w:numFmt w:val="lowerRoman"/>
      <w:lvlText w:val="%3)"/>
      <w:lvlJc w:val="left"/>
      <w:pPr>
        <w:ind w:hanging="360" w:left="1080"/>
      </w:pPr>
      <w:rPr>
        <w:rFonts w:hint="default"/>
      </w:rPr>
    </w:lvl>
    <w:lvl w:ilvl="3">
      <w:start w:val="1"/>
      <w:numFmt w:val="decimal"/>
      <w:lvlText w:val="(%4)"/>
      <w:lvlJc w:val="left"/>
      <w:pPr>
        <w:ind w:hanging="360" w:left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hanging="360" w:left="1800"/>
      </w:pPr>
      <w:rPr>
        <w:rFonts w:hint="default"/>
      </w:rPr>
    </w:lvl>
    <w:lvl w:ilvl="5">
      <w:start w:val="1"/>
      <w:numFmt w:val="lowerRoman"/>
      <w:lvlText w:val="(%6)"/>
      <w:lvlJc w:val="left"/>
      <w:pPr>
        <w:ind w:hanging="360" w:left="216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25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2880"/>
      </w:pPr>
      <w:rPr>
        <w:rFonts w:hint="default"/>
      </w:rPr>
    </w:lvl>
    <w:lvl w:ilvl="8">
      <w:start w:val="1"/>
      <w:numFmt w:val="lowerRoman"/>
      <w:lvlText w:val="%9."/>
      <w:lvlJc w:val="left"/>
      <w:pPr>
        <w:ind w:hanging="360" w:left="3240"/>
      </w:pPr>
      <w:rPr>
        <w:rFonts w:hint="default"/>
      </w:rPr>
    </w:lvl>
  </w:abstractNum>
  <w:abstractNum w15:restartNumberingAfterBreak="0" w:abstractNumId="12">
    <w:nsid w:val="3AF6230C"/>
    <w:multiLevelType w:val="multilevel"/>
    <w:tmpl w:val="923C8F3E"/>
    <w:lvl w:ilvl="0">
      <w:start w:val="1"/>
      <w:numFmt w:val="lowerRoman"/>
      <w:pStyle w:val="Listiiiiiv"/>
      <w:lvlText w:val="%1."/>
      <w:lvlJc w:val="left"/>
      <w:pPr>
        <w:ind w:hanging="680" w:left="6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hanging="397" w:left="1077"/>
      </w:pPr>
      <w:rPr>
        <w:rFonts w:hint="default"/>
      </w:rPr>
    </w:lvl>
    <w:lvl w:ilvl="2">
      <w:start w:val="1"/>
      <w:numFmt w:val="decimal"/>
      <w:lvlText w:val="(%3)"/>
      <w:lvlJc w:val="left"/>
      <w:pPr>
        <w:ind w:hanging="397" w:left="1474"/>
      </w:pPr>
      <w:rPr>
        <w:rFonts w:hint="default"/>
      </w:rPr>
    </w:lvl>
    <w:lvl w:ilvl="3">
      <w:start w:val="1"/>
      <w:numFmt w:val="lowerRoman"/>
      <w:lvlText w:val="%4."/>
      <w:lvlJc w:val="left"/>
      <w:pPr>
        <w:ind w:hanging="397" w:left="1474"/>
      </w:pPr>
      <w:rPr>
        <w:rFonts w:hint="default"/>
      </w:rPr>
    </w:lvl>
    <w:lvl w:ilvl="4">
      <w:start w:val="1"/>
      <w:numFmt w:val="lowerLetter"/>
      <w:lvlText w:val="%5)"/>
      <w:lvlJc w:val="left"/>
      <w:pPr>
        <w:ind w:hanging="397" w:left="1474"/>
      </w:pPr>
      <w:rPr>
        <w:rFonts w:hint="default"/>
      </w:rPr>
    </w:lvl>
    <w:lvl w:ilvl="5">
      <w:start w:val="1"/>
      <w:numFmt w:val="decimal"/>
      <w:lvlText w:val="(%6)"/>
      <w:lvlJc w:val="left"/>
      <w:pPr>
        <w:ind w:hanging="397" w:left="1474"/>
      </w:pPr>
      <w:rPr>
        <w:rFonts w:hint="default"/>
      </w:rPr>
    </w:lvl>
    <w:lvl w:ilvl="6">
      <w:start w:val="1"/>
      <w:numFmt w:val="lowerRoman"/>
      <w:lvlText w:val="%7."/>
      <w:lvlJc w:val="left"/>
      <w:pPr>
        <w:ind w:hanging="397" w:left="1474"/>
      </w:pPr>
      <w:rPr>
        <w:rFonts w:hint="default"/>
      </w:rPr>
    </w:lvl>
    <w:lvl w:ilvl="7">
      <w:start w:val="1"/>
      <w:numFmt w:val="lowerLetter"/>
      <w:lvlText w:val="%8)"/>
      <w:lvlJc w:val="left"/>
      <w:pPr>
        <w:ind w:hanging="397" w:left="1474"/>
      </w:pPr>
      <w:rPr>
        <w:rFonts w:hint="default"/>
      </w:rPr>
    </w:lvl>
    <w:lvl w:ilvl="8">
      <w:start w:val="1"/>
      <w:numFmt w:val="decimal"/>
      <w:lvlText w:val="(%9)"/>
      <w:lvlJc w:val="left"/>
      <w:pPr>
        <w:ind w:hanging="397" w:left="1474"/>
      </w:pPr>
      <w:rPr>
        <w:rFonts w:hint="default"/>
      </w:rPr>
    </w:lvl>
  </w:abstractNum>
  <w:abstractNum w15:restartNumberingAfterBreak="0" w:abstractNumId="13">
    <w:nsid w:val="3AFF191E"/>
    <w:multiLevelType w:val="multilevel"/>
    <w:tmpl w:val="FEA0EFC6"/>
    <w:lvl w:ilvl="0">
      <w:start w:val="4"/>
      <w:numFmt w:val="decimal"/>
      <w:pStyle w:val="Ttulo1"/>
      <w:lvlText w:val="%1"/>
      <w:lvlJc w:val="right"/>
      <w:pPr>
        <w:ind w:hanging="397" w:left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hanging="1077" w:left="1077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hanging="1077" w:left="1077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hanging="1077" w:left="1077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hanging="1077" w:left="1077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hanging="1077" w:left="1077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hanging="1418" w:left="1418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hanging="1418" w:left="1418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hanging="1701" w:left="1701"/>
      </w:pPr>
      <w:rPr>
        <w:rFonts w:hint="default"/>
      </w:rPr>
    </w:lvl>
  </w:abstractNum>
  <w:abstractNum w15:restartNumberingAfterBreak="0" w:abstractNumId="14">
    <w:nsid w:val="40D86F37"/>
    <w:multiLevelType w:val="hybridMultilevel"/>
    <w:tmpl w:val="6ED666F6"/>
    <w:lvl w:ilvl="0" w:tplc="A29E393E">
      <w:numFmt w:val="bullet"/>
      <w:lvlText w:val="•"/>
      <w:lvlJc w:val="left"/>
      <w:pPr>
        <w:ind w:hanging="360" w:left="720"/>
      </w:pPr>
      <w:rPr>
        <w:rFonts w:ascii="Calibri" w:cs="Calibri" w:eastAsiaTheme="minorHAnsi" w:hAnsi="Calibri" w:hint="default"/>
      </w:rPr>
    </w:lvl>
    <w:lvl w:ilvl="1" w:tentative="1" w:tplc="08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8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8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8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8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8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8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8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4343224F"/>
    <w:multiLevelType w:val="multilevel"/>
    <w:tmpl w:val="FF0291CE"/>
    <w:styleLink w:val="Listaactual1"/>
    <w:lvl w:ilvl="0">
      <w:start w:val="3"/>
      <w:numFmt w:val="decimal"/>
      <w:lvlText w:val="%1"/>
      <w:lvlJc w:val="right"/>
      <w:pPr>
        <w:ind w:hanging="397" w:left="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1077" w:left="107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1077" w:left="107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1077" w:left="107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077" w:left="107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077" w:left="1077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418" w:left="1418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418" w:left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701" w:left="1701"/>
      </w:pPr>
      <w:rPr>
        <w:rFonts w:hint="default"/>
      </w:rPr>
    </w:lvl>
  </w:abstractNum>
  <w:abstractNum w15:restartNumberingAfterBreak="0" w:abstractNumId="16">
    <w:nsid w:val="52C47B0B"/>
    <w:multiLevelType w:val="multilevel"/>
    <w:tmpl w:val="AE4AEEAA"/>
    <w:lvl w:ilvl="0">
      <w:start w:val="1"/>
      <w:numFmt w:val="lowerLetter"/>
      <w:pStyle w:val="Listabc"/>
      <w:lvlText w:val="%1)"/>
      <w:lvlJc w:val="left"/>
      <w:pPr>
        <w:tabs>
          <w:tab w:pos="1077" w:val="num"/>
        </w:tabs>
        <w:ind w:hanging="680" w:left="68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pos="1077" w:val="num"/>
        </w:tabs>
        <w:ind w:hanging="397" w:left="1077"/>
      </w:pPr>
      <w:rPr>
        <w:rFonts w:hint="default"/>
      </w:rPr>
    </w:lvl>
    <w:lvl w:ilvl="2">
      <w:start w:val="1"/>
      <w:numFmt w:val="lowerRoman"/>
      <w:lvlText w:val="(%3)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pos="1077" w:val="num"/>
        </w:tabs>
        <w:ind w:hanging="397" w:left="1474"/>
      </w:pPr>
      <w:rPr>
        <w:rFonts w:hint="default"/>
      </w:rPr>
    </w:lvl>
  </w:abstractNum>
  <w:abstractNum w15:restartNumberingAfterBreak="0" w:abstractNumId="17">
    <w:nsid w:val="5B8B1A74"/>
    <w:multiLevelType w:val="multilevel"/>
    <w:tmpl w:val="9CF878FA"/>
    <w:lvl w:ilvl="0">
      <w:start w:val="1"/>
      <w:numFmt w:val="bullet"/>
      <w:lvlText w:val=""/>
      <w:lvlJc w:val="left"/>
      <w:pPr>
        <w:ind w:hanging="680" w:left="680"/>
      </w:pPr>
      <w:rPr>
        <w:rFonts w:ascii="Symbol" w:hAnsi="Symbol" w:hint="default"/>
        <w:color w:val="auto"/>
      </w:rPr>
    </w:lvl>
    <w:lvl w:ilvl="1">
      <w:start w:val="1"/>
      <w:numFmt w:val="bullet"/>
      <w:lvlText w:val=""/>
      <w:lvlJc w:val="left"/>
      <w:pPr>
        <w:ind w:hanging="397" w:left="1077"/>
      </w:pPr>
      <w:rPr>
        <w:rFonts w:ascii="Symbol" w:hAnsi="Symbol" w:hint="default"/>
        <w:color w:val="auto"/>
      </w:rPr>
    </w:lvl>
    <w:lvl w:ilvl="2">
      <w:start w:val="1"/>
      <w:numFmt w:val="bullet"/>
      <w:lvlText w:val=""/>
      <w:lvlJc w:val="left"/>
      <w:pPr>
        <w:ind w:hanging="397" w:left="1474"/>
      </w:pPr>
      <w:rPr>
        <w:rFonts w:ascii="Symbol" w:hAnsi="Symbol" w:hint="default"/>
        <w:color w:val="auto"/>
      </w:rPr>
    </w:lvl>
    <w:lvl w:ilvl="3">
      <w:start w:val="1"/>
      <w:numFmt w:val="bullet"/>
      <w:lvlText w:val=""/>
      <w:lvlJc w:val="left"/>
      <w:pPr>
        <w:ind w:hanging="397" w:left="1871"/>
      </w:pPr>
      <w:rPr>
        <w:rFonts w:ascii="Symbol" w:hAnsi="Symbol" w:hint="default"/>
        <w:color w:val="auto"/>
      </w:rPr>
    </w:lvl>
    <w:lvl w:ilvl="4">
      <w:start w:val="1"/>
      <w:numFmt w:val="bullet"/>
      <w:lvlText w:val=""/>
      <w:lvlJc w:val="left"/>
      <w:pPr>
        <w:ind w:hanging="397" w:left="2268"/>
      </w:pPr>
      <w:rPr>
        <w:rFonts w:ascii="Symbol" w:hAnsi="Symbol" w:hint="default"/>
        <w:color w:val="auto"/>
      </w:rPr>
    </w:lvl>
    <w:lvl w:ilvl="5">
      <w:start w:val="1"/>
      <w:numFmt w:val="bullet"/>
      <w:lvlText w:val=""/>
      <w:lvlJc w:val="left"/>
      <w:pPr>
        <w:ind w:hanging="397" w:left="2665"/>
      </w:pPr>
      <w:rPr>
        <w:rFonts w:ascii="Symbol" w:hAnsi="Symbol" w:hint="default"/>
        <w:color w:val="auto"/>
      </w:rPr>
    </w:lvl>
    <w:lvl w:ilvl="6">
      <w:start w:val="1"/>
      <w:numFmt w:val="bullet"/>
      <w:lvlText w:val=""/>
      <w:lvlJc w:val="left"/>
      <w:pPr>
        <w:ind w:hanging="397" w:left="3062"/>
      </w:pPr>
      <w:rPr>
        <w:rFonts w:ascii="Symbol" w:hAnsi="Symbol" w:hint="default"/>
        <w:color w:val="auto"/>
      </w:rPr>
    </w:lvl>
    <w:lvl w:ilvl="7">
      <w:start w:val="1"/>
      <w:numFmt w:val="bullet"/>
      <w:lvlText w:val=""/>
      <w:lvlJc w:val="left"/>
      <w:pPr>
        <w:ind w:hanging="397" w:left="3459"/>
      </w:pPr>
      <w:rPr>
        <w:rFonts w:ascii="Symbol" w:hAnsi="Symbol" w:hint="default"/>
        <w:color w:val="auto"/>
      </w:rPr>
    </w:lvl>
    <w:lvl w:ilvl="8">
      <w:start w:val="1"/>
      <w:numFmt w:val="bullet"/>
      <w:lvlText w:val=""/>
      <w:lvlJc w:val="left"/>
      <w:pPr>
        <w:ind w:hanging="397" w:left="3856"/>
      </w:pPr>
      <w:rPr>
        <w:rFonts w:ascii="Symbol" w:hAnsi="Symbol" w:hint="default"/>
        <w:color w:val="auto"/>
      </w:rPr>
    </w:lvl>
  </w:abstractNum>
  <w:abstractNum w15:restartNumberingAfterBreak="0" w:abstractNumId="18">
    <w:nsid w:val="65792AB0"/>
    <w:multiLevelType w:val="hybridMultilevel"/>
    <w:tmpl w:val="B14C50BC"/>
    <w:lvl w:ilvl="0" w:tplc="2000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2000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2000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2000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2000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2000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2000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2000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9">
    <w:nsid w:val="676A2CC9"/>
    <w:multiLevelType w:val="hybridMultilevel"/>
    <w:tmpl w:val="B1244DF0"/>
    <w:lvl w:ilvl="0" w:tplc="2000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2000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2000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2000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2000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2000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2000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2000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2000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0">
    <w:nsid w:val="782F02A4"/>
    <w:multiLevelType w:val="multilevel"/>
    <w:tmpl w:val="8926DA64"/>
    <w:lvl w:ilvl="0">
      <w:start w:val="1"/>
      <w:numFmt w:val="bullet"/>
      <w:pStyle w:val="Arrowitalic"/>
      <w:lvlText w:val="→"/>
      <w:lvlJc w:val="left"/>
      <w:pPr>
        <w:ind w:hanging="680" w:left="680"/>
      </w:pPr>
      <w:rPr>
        <w:rFonts w:ascii="Calibri" w:hAnsi="Calibri" w:hint="default"/>
        <w:b/>
        <w:i w:val="0"/>
        <w:color w:val="auto"/>
      </w:rPr>
    </w:lvl>
    <w:lvl w:ilvl="1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2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3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4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5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6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7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8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</w:abstractNum>
  <w:abstractNum w15:restartNumberingAfterBreak="0" w:abstractNumId="21">
    <w:nsid w:val="7E20588C"/>
    <w:multiLevelType w:val="multilevel"/>
    <w:tmpl w:val="C38AFC7C"/>
    <w:lvl w:ilvl="0">
      <w:start w:val="1"/>
      <w:numFmt w:val="decimal"/>
      <w:pStyle w:val="Listaconnmeros"/>
      <w:lvlText w:val="%1."/>
      <w:lvlJc w:val="left"/>
      <w:pPr>
        <w:ind w:hanging="680" w:left="6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hanging="397" w:left="1077"/>
      </w:pPr>
      <w:rPr>
        <w:rFonts w:hint="default"/>
      </w:rPr>
    </w:lvl>
    <w:lvl w:ilvl="2">
      <w:start w:val="1"/>
      <w:numFmt w:val="lowerRoman"/>
      <w:lvlText w:val="(%3)"/>
      <w:lvlJc w:val="left"/>
      <w:pPr>
        <w:ind w:hanging="397" w:left="1474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97" w:left="1474"/>
      </w:pPr>
      <w:rPr>
        <w:rFonts w:hint="default"/>
      </w:rPr>
    </w:lvl>
    <w:lvl w:ilvl="4">
      <w:start w:val="1"/>
      <w:numFmt w:val="lowerLetter"/>
      <w:lvlText w:val="%5)"/>
      <w:lvlJc w:val="left"/>
      <w:pPr>
        <w:ind w:hanging="397" w:left="1474"/>
      </w:pPr>
      <w:rPr>
        <w:rFonts w:hint="default"/>
      </w:rPr>
    </w:lvl>
    <w:lvl w:ilvl="5">
      <w:start w:val="1"/>
      <w:numFmt w:val="lowerRoman"/>
      <w:lvlText w:val="(%6)"/>
      <w:lvlJc w:val="left"/>
      <w:pPr>
        <w:ind w:hanging="397" w:left="1474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97" w:left="1474"/>
      </w:pPr>
      <w:rPr>
        <w:rFonts w:hint="default"/>
      </w:rPr>
    </w:lvl>
    <w:lvl w:ilvl="7">
      <w:start w:val="1"/>
      <w:numFmt w:val="lowerLetter"/>
      <w:lvlText w:val="%8)"/>
      <w:lvlJc w:val="left"/>
      <w:pPr>
        <w:ind w:hanging="397" w:left="1474"/>
      </w:pPr>
      <w:rPr>
        <w:rFonts w:hint="default"/>
      </w:rPr>
    </w:lvl>
    <w:lvl w:ilvl="8">
      <w:start w:val="1"/>
      <w:numFmt w:val="lowerRoman"/>
      <w:lvlText w:val="(%9)"/>
      <w:lvlJc w:val="left"/>
      <w:pPr>
        <w:ind w:hanging="397" w:left="1474"/>
      </w:pPr>
      <w:rPr>
        <w:rFonts w:hint="default"/>
      </w:rPr>
    </w:lvl>
  </w:abstractNum>
  <w:abstractNum w15:restartNumberingAfterBreak="0" w:abstractNumId="22">
    <w:nsid w:val="7FB354B8"/>
    <w:multiLevelType w:val="multilevel"/>
    <w:tmpl w:val="F6888202"/>
    <w:lvl w:ilvl="0">
      <w:start w:val="1"/>
      <w:numFmt w:val="bullet"/>
      <w:pStyle w:val="Listaconvietas"/>
      <w:lvlText w:val=""/>
      <w:lvlJc w:val="left"/>
      <w:pPr>
        <w:ind w:hanging="680" w:left="680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hanging="397" w:left="1077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  <w:color w:val="auto"/>
      </w:rPr>
    </w:lvl>
    <w:lvl w:ilvl="5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  <w:color w:val="auto"/>
      </w:rPr>
    </w:lvl>
    <w:lvl w:ilvl="6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  <w:color w:val="auto"/>
      </w:rPr>
    </w:lvl>
    <w:lvl w:ilvl="7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  <w:color w:val="auto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16cid:durableId="375006050" w:numId="1">
    <w:abstractNumId w:val="22"/>
  </w:num>
  <w:num w16cid:durableId="224532068" w:numId="2">
    <w:abstractNumId w:val="7"/>
  </w:num>
  <w:num w16cid:durableId="1189223593" w:numId="3">
    <w:abstractNumId w:val="6"/>
  </w:num>
  <w:num w16cid:durableId="1943951919" w:numId="4">
    <w:abstractNumId w:val="5"/>
  </w:num>
  <w:num w16cid:durableId="1635335009" w:numId="5">
    <w:abstractNumId w:val="4"/>
  </w:num>
  <w:num w16cid:durableId="695235357" w:numId="6">
    <w:abstractNumId w:val="21"/>
  </w:num>
  <w:num w16cid:durableId="1104886446" w:numId="7">
    <w:abstractNumId w:val="3"/>
  </w:num>
  <w:num w16cid:durableId="1198935881" w:numId="8">
    <w:abstractNumId w:val="2"/>
  </w:num>
  <w:num w16cid:durableId="1135754868" w:numId="9">
    <w:abstractNumId w:val="1"/>
  </w:num>
  <w:num w16cid:durableId="2009670568" w:numId="10">
    <w:abstractNumId w:val="0"/>
  </w:num>
  <w:num w16cid:durableId="991104108" w:numId="11">
    <w:abstractNumId w:val="8"/>
  </w:num>
  <w:num w16cid:durableId="932199421" w:numId="12">
    <w:abstractNumId w:val="21"/>
    <w:lvlOverride w:ilvl="0">
      <w:lvl w:ilvl="0">
        <w:start w:val="1"/>
        <w:numFmt w:val="decimal"/>
        <w:pStyle w:val="Listaconnmeros"/>
        <w:lvlText w:val="%1."/>
        <w:lvlJc w:val="left"/>
        <w:pPr>
          <w:ind w:hanging="340" w:left="3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hanging="624" w:left="964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hanging="624" w:left="1588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hanging="793" w:left="2381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hanging="964" w:left="255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hanging="1077" w:left="2665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hanging="1304" w:left="2892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hanging="1531" w:left="311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hanging="1757" w:left="3345"/>
        </w:pPr>
        <w:rPr>
          <w:rFonts w:hint="default"/>
        </w:rPr>
      </w:lvl>
    </w:lvlOverride>
  </w:num>
  <w:num w16cid:durableId="1190070792" w:numId="13">
    <w:abstractNumId w:val="13"/>
  </w:num>
  <w:num w16cid:durableId="814640195" w:numId="14">
    <w:abstractNumId w:val="18"/>
  </w:num>
  <w:num w16cid:durableId="899679103" w:numId="15">
    <w:abstractNumId w:val="9"/>
  </w:num>
  <w:num w16cid:durableId="247889350" w:numId="16">
    <w:abstractNumId w:val="17"/>
  </w:num>
  <w:num w16cid:durableId="660155632" w:numId="17">
    <w:abstractNumId w:val="16"/>
  </w:num>
  <w:num w16cid:durableId="2089960960" w:numId="18">
    <w:abstractNumId w:val="12"/>
  </w:num>
  <w:num w16cid:durableId="1412117166" w:numId="19">
    <w:abstractNumId w:val="19"/>
  </w:num>
  <w:num w16cid:durableId="591818123" w:numId="20">
    <w:abstractNumId w:val="11"/>
  </w:num>
  <w:num w16cid:durableId="1204363149" w:numId="21">
    <w:abstractNumId w:val="20"/>
  </w:num>
  <w:num w16cid:durableId="830831760" w:numId="22">
    <w:abstractNumId w:val="10"/>
  </w:num>
  <w:num w16cid:durableId="1035732327" w:numId="23">
    <w:abstractNumId w:val="14"/>
  </w:num>
  <w:num w16cid:durableId="1907757413" w:numId="24">
    <w:abstractNumId w:val="15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30"/>
  <w:proofState w:grammar="clean" w:spelling="clean"/>
  <w:defaultTabStop w:val="1304"/>
  <w:autoHyphenation/>
  <w:hyphenationZone w:val="425"/>
  <w:evenAndOddHeaders/>
  <w:characterSpacingControl w:val="doNotCompress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 w:eastAsia="ja-JP" w:val="da-DK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cs="Verdana" w:eastAsiaTheme="minorHAnsi" w:hAnsi="Calibri"/>
        <w:lang w:bidi="ar-SA" w:eastAsia="en-US" w:val="da-DK"/>
      </w:rPr>
    </w:rPrDefault>
    <w:pPrDefault>
      <w:pPr>
        <w:spacing w:line="260" w:lineRule="atLeast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qFormat="1" w:semiHidden="1" w:uiPriority="5" w:unhideWhenUsed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iPriority="21"/>
    <w:lsdException w:name="annotation reference" w:semiHidden="1"/>
    <w:lsdException w:name="line number" w:semiHidden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iPriority="9" w:unhideWhenUsed="1"/>
    <w:lsdException w:name="macro" w:semiHidden="1"/>
    <w:lsdException w:name="toa heading" w:semiHidden="1" w:unhideWhenUsed="1"/>
    <w:lsdException w:name="List" w:semiHidden="1"/>
    <w:lsdException w:name="List Bullet" w:qFormat="1" w:semiHidden="1" w:unhideWhenUsed="1"/>
    <w:lsdException w:name="List Number" w:qFormat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 w:unhideWhenUsed="1"/>
    <w:lsdException w:name="Hyperlink" w:semiHidden="1" w:uiPriority="21"/>
    <w:lsdException w:name="FollowedHyperlink" w:semiHidden="1" w:uiPriority="21"/>
    <w:lsdException w:name="Strong" w:uiPriority="22"/>
    <w:lsdException w:name="Emphasis" w:semiHidden="1" w:uiPriority="19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 w:unhideWhenUsed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semiHidden="1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F47143"/>
    <w:pPr>
      <w:spacing w:after="120"/>
      <w:jc w:val="both"/>
    </w:pPr>
    <w:rPr>
      <w:rFonts w:ascii="Palatino Linotype" w:hAnsi="Palatino Linotype"/>
      <w:lang w:val="en-GB"/>
    </w:rPr>
  </w:style>
  <w:style w:styleId="Ttulo1" w:type="paragraph">
    <w:name w:val="heading 1"/>
    <w:basedOn w:val="Normal"/>
    <w:next w:val="Normal"/>
    <w:link w:val="Ttulo1Car"/>
    <w:uiPriority w:val="1"/>
    <w:qFormat/>
    <w:rsid w:val="00D33E28"/>
    <w:pPr>
      <w:keepNext/>
      <w:keepLines/>
      <w:pageBreakBefore/>
      <w:numPr>
        <w:numId w:val="13"/>
      </w:numPr>
      <w:spacing w:after="600" w:line="240" w:lineRule="auto"/>
      <w:contextualSpacing/>
      <w:jc w:val="left"/>
      <w:outlineLvl w:val="0"/>
    </w:pPr>
    <w:rPr>
      <w:rFonts w:ascii="Calibri" w:cstheme="majorBidi" w:eastAsiaTheme="majorEastAsia" w:hAnsi="Calibri"/>
      <w:bCs/>
      <w:sz w:val="40"/>
      <w:szCs w:val="28"/>
    </w:rPr>
  </w:style>
  <w:style w:styleId="Ttulo2" w:type="paragraph">
    <w:name w:val="heading 2"/>
    <w:basedOn w:val="Normal"/>
    <w:next w:val="Normal"/>
    <w:link w:val="Ttulo2Car"/>
    <w:uiPriority w:val="1"/>
    <w:qFormat/>
    <w:rsid w:val="007B5ADB"/>
    <w:pPr>
      <w:keepNext/>
      <w:keepLines/>
      <w:numPr>
        <w:ilvl w:val="1"/>
        <w:numId w:val="13"/>
      </w:numPr>
      <w:spacing w:after="260" w:before="260" w:line="240" w:lineRule="auto"/>
      <w:contextualSpacing/>
      <w:jc w:val="left"/>
      <w:outlineLvl w:val="1"/>
    </w:pPr>
    <w:rPr>
      <w:rFonts w:ascii="Calibri" w:cstheme="majorBidi" w:eastAsiaTheme="majorEastAsia" w:hAnsi="Calibri"/>
      <w:b/>
      <w:bCs/>
      <w:sz w:val="32"/>
      <w:szCs w:val="26"/>
    </w:rPr>
  </w:style>
  <w:style w:styleId="Ttulo3" w:type="paragraph">
    <w:name w:val="heading 3"/>
    <w:basedOn w:val="Normal"/>
    <w:next w:val="Normal"/>
    <w:link w:val="Ttulo3Car"/>
    <w:uiPriority w:val="1"/>
    <w:rsid w:val="007B5ADB"/>
    <w:pPr>
      <w:keepNext/>
      <w:keepLines/>
      <w:numPr>
        <w:ilvl w:val="2"/>
        <w:numId w:val="13"/>
      </w:numPr>
      <w:spacing w:after="260" w:before="260" w:line="240" w:lineRule="auto"/>
      <w:contextualSpacing/>
      <w:jc w:val="left"/>
      <w:outlineLvl w:val="2"/>
    </w:pPr>
    <w:rPr>
      <w:rFonts w:ascii="Calibri" w:cstheme="majorBidi" w:eastAsiaTheme="majorEastAsia" w:hAnsi="Calibri"/>
      <w:b/>
      <w:bCs/>
      <w:sz w:val="28"/>
    </w:rPr>
  </w:style>
  <w:style w:styleId="Ttulo4" w:type="paragraph">
    <w:name w:val="heading 4"/>
    <w:basedOn w:val="Normal"/>
    <w:next w:val="Normal"/>
    <w:link w:val="Ttulo4Car"/>
    <w:uiPriority w:val="1"/>
    <w:rsid w:val="007B5ADB"/>
    <w:pPr>
      <w:keepNext/>
      <w:keepLines/>
      <w:numPr>
        <w:ilvl w:val="3"/>
        <w:numId w:val="13"/>
      </w:numPr>
      <w:spacing w:after="0" w:before="260" w:line="240" w:lineRule="auto"/>
      <w:contextualSpacing/>
      <w:jc w:val="left"/>
      <w:outlineLvl w:val="3"/>
    </w:pPr>
    <w:rPr>
      <w:rFonts w:ascii="Calibri" w:cstheme="majorBidi" w:eastAsiaTheme="majorEastAsia" w:hAnsi="Calibri"/>
      <w:b/>
      <w:bCs/>
      <w:iCs/>
      <w:sz w:val="24"/>
    </w:rPr>
  </w:style>
  <w:style w:styleId="Ttulo5" w:type="paragraph">
    <w:name w:val="heading 5"/>
    <w:basedOn w:val="Normal"/>
    <w:next w:val="Introbodytext"/>
    <w:link w:val="Ttulo5Car"/>
    <w:uiPriority w:val="1"/>
    <w:rsid w:val="00D33E28"/>
    <w:pPr>
      <w:keepNext/>
      <w:keepLines/>
      <w:numPr>
        <w:ilvl w:val="4"/>
        <w:numId w:val="13"/>
      </w:numPr>
      <w:spacing w:after="0" w:before="260"/>
      <w:contextualSpacing/>
      <w:jc w:val="left"/>
      <w:outlineLvl w:val="4"/>
    </w:pPr>
    <w:rPr>
      <w:rFonts w:ascii="Calibri" w:cstheme="majorBidi" w:eastAsiaTheme="majorEastAsia" w:hAnsi="Calibri"/>
      <w:sz w:val="24"/>
    </w:rPr>
  </w:style>
  <w:style w:styleId="Ttulo6" w:type="paragraph">
    <w:name w:val="heading 6"/>
    <w:basedOn w:val="Normal"/>
    <w:next w:val="Normal"/>
    <w:link w:val="Ttulo6Car"/>
    <w:uiPriority w:val="1"/>
    <w:semiHidden/>
    <w:rsid w:val="00980CB6"/>
    <w:pPr>
      <w:keepNext/>
      <w:keepLines/>
      <w:numPr>
        <w:ilvl w:val="5"/>
        <w:numId w:val="13"/>
      </w:numPr>
      <w:spacing w:before="260"/>
      <w:contextualSpacing/>
      <w:outlineLvl w:val="5"/>
    </w:pPr>
    <w:rPr>
      <w:rFonts w:ascii="Calibri" w:cstheme="majorBidi" w:eastAsiaTheme="majorEastAsia" w:hAnsi="Calibri"/>
      <w:b/>
      <w:iCs/>
    </w:rPr>
  </w:style>
  <w:style w:styleId="Ttulo7" w:type="paragraph">
    <w:name w:val="heading 7"/>
    <w:basedOn w:val="Normal"/>
    <w:next w:val="Normal"/>
    <w:link w:val="Ttulo7Car"/>
    <w:uiPriority w:val="1"/>
    <w:semiHidden/>
    <w:rsid w:val="00980CB6"/>
    <w:pPr>
      <w:keepNext/>
      <w:keepLines/>
      <w:numPr>
        <w:ilvl w:val="6"/>
        <w:numId w:val="13"/>
      </w:numPr>
      <w:spacing w:before="260"/>
      <w:contextualSpacing/>
      <w:outlineLvl w:val="6"/>
    </w:pPr>
    <w:rPr>
      <w:rFonts w:ascii="Calibri" w:cstheme="majorBidi" w:eastAsiaTheme="majorEastAsia" w:hAnsi="Calibri"/>
      <w:b/>
      <w:iCs/>
    </w:rPr>
  </w:style>
  <w:style w:styleId="Ttulo8" w:type="paragraph">
    <w:name w:val="heading 8"/>
    <w:basedOn w:val="Normal"/>
    <w:next w:val="Normal"/>
    <w:link w:val="Ttulo8Car"/>
    <w:uiPriority w:val="1"/>
    <w:semiHidden/>
    <w:rsid w:val="00980CB6"/>
    <w:pPr>
      <w:keepNext/>
      <w:keepLines/>
      <w:numPr>
        <w:ilvl w:val="7"/>
        <w:numId w:val="13"/>
      </w:numPr>
      <w:spacing w:before="260"/>
      <w:contextualSpacing/>
      <w:outlineLvl w:val="7"/>
    </w:pPr>
    <w:rPr>
      <w:rFonts w:ascii="Calibri" w:cstheme="majorBidi" w:eastAsiaTheme="majorEastAsia" w:hAnsi="Calibri"/>
      <w:b/>
    </w:rPr>
  </w:style>
  <w:style w:styleId="Ttulo9" w:type="paragraph">
    <w:name w:val="heading 9"/>
    <w:basedOn w:val="Normal"/>
    <w:next w:val="Normal"/>
    <w:link w:val="Ttulo9Car"/>
    <w:uiPriority w:val="1"/>
    <w:semiHidden/>
    <w:rsid w:val="00980CB6"/>
    <w:pPr>
      <w:keepNext/>
      <w:keepLines/>
      <w:numPr>
        <w:ilvl w:val="8"/>
        <w:numId w:val="13"/>
      </w:numPr>
      <w:spacing w:before="260"/>
      <w:contextualSpacing/>
      <w:outlineLvl w:val="8"/>
    </w:pPr>
    <w:rPr>
      <w:rFonts w:ascii="Calibri" w:cstheme="majorBidi" w:eastAsiaTheme="majorEastAsia" w:hAnsi="Calibri"/>
      <w:b/>
      <w:iCs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Encabezado" w:type="paragraph">
    <w:name w:val="header"/>
    <w:basedOn w:val="Normal"/>
    <w:link w:val="EncabezadoCar"/>
    <w:uiPriority w:val="21"/>
    <w:rsid w:val="005265AF"/>
    <w:pPr>
      <w:tabs>
        <w:tab w:pos="4819" w:val="center"/>
        <w:tab w:pos="9638" w:val="right"/>
      </w:tabs>
      <w:spacing w:after="0" w:line="200" w:lineRule="atLeast"/>
      <w:jc w:val="left"/>
    </w:pPr>
    <w:rPr>
      <w:rFonts w:ascii="Calibri" w:hAnsi="Calibri"/>
      <w:caps/>
    </w:rPr>
  </w:style>
  <w:style w:customStyle="1" w:styleId="EncabezadoCar" w:type="character">
    <w:name w:val="Encabezado Car"/>
    <w:basedOn w:val="Fuentedeprrafopredeter"/>
    <w:link w:val="Encabezado"/>
    <w:uiPriority w:val="21"/>
    <w:rsid w:val="005265AF"/>
    <w:rPr>
      <w:caps/>
      <w:lang w:val="en-GB"/>
    </w:rPr>
  </w:style>
  <w:style w:styleId="Piedepgina" w:type="paragraph">
    <w:name w:val="footer"/>
    <w:basedOn w:val="Normal"/>
    <w:link w:val="PiedepginaCar"/>
    <w:uiPriority w:val="21"/>
    <w:rsid w:val="005265AF"/>
    <w:pPr>
      <w:tabs>
        <w:tab w:pos="4819" w:val="center"/>
        <w:tab w:pos="9638" w:val="right"/>
      </w:tabs>
      <w:spacing w:after="0" w:line="240" w:lineRule="atLeast"/>
      <w:jc w:val="left"/>
    </w:pPr>
    <w:rPr>
      <w:rFonts w:ascii="Calibri" w:hAnsi="Calibri"/>
      <w:caps/>
      <w:sz w:val="16"/>
    </w:rPr>
  </w:style>
  <w:style w:customStyle="1" w:styleId="PiedepginaCar" w:type="character">
    <w:name w:val="Pie de página Car"/>
    <w:basedOn w:val="Fuentedeprrafopredeter"/>
    <w:link w:val="Piedepgina"/>
    <w:uiPriority w:val="21"/>
    <w:rsid w:val="005265AF"/>
    <w:rPr>
      <w:caps/>
      <w:sz w:val="16"/>
      <w:lang w:val="en-GB"/>
    </w:rPr>
  </w:style>
  <w:style w:customStyle="1" w:styleId="Ttulo1Car" w:type="character">
    <w:name w:val="Título 1 Car"/>
    <w:basedOn w:val="Fuentedeprrafopredeter"/>
    <w:link w:val="Ttulo1"/>
    <w:uiPriority w:val="1"/>
    <w:rsid w:val="00D33E28"/>
    <w:rPr>
      <w:rFonts w:cstheme="majorBidi" w:eastAsiaTheme="majorEastAsia"/>
      <w:bCs/>
      <w:sz w:val="40"/>
      <w:szCs w:val="28"/>
      <w:lang w:val="en-GB"/>
    </w:rPr>
  </w:style>
  <w:style w:customStyle="1" w:styleId="Ttulo2Car" w:type="character">
    <w:name w:val="Título 2 Car"/>
    <w:basedOn w:val="Fuentedeprrafopredeter"/>
    <w:link w:val="Ttulo2"/>
    <w:uiPriority w:val="1"/>
    <w:rsid w:val="007B5ADB"/>
    <w:rPr>
      <w:rFonts w:cstheme="majorBidi" w:eastAsiaTheme="majorEastAsia"/>
      <w:b/>
      <w:bCs/>
      <w:sz w:val="32"/>
      <w:szCs w:val="26"/>
      <w:lang w:val="en-GB"/>
    </w:rPr>
  </w:style>
  <w:style w:customStyle="1" w:styleId="Ttulo3Car" w:type="character">
    <w:name w:val="Título 3 Car"/>
    <w:basedOn w:val="Fuentedeprrafopredeter"/>
    <w:link w:val="Ttulo3"/>
    <w:uiPriority w:val="1"/>
    <w:rsid w:val="007B5ADB"/>
    <w:rPr>
      <w:rFonts w:cstheme="majorBidi" w:eastAsiaTheme="majorEastAsia"/>
      <w:b/>
      <w:bCs/>
      <w:sz w:val="28"/>
      <w:lang w:val="en-GB"/>
    </w:rPr>
  </w:style>
  <w:style w:customStyle="1" w:styleId="Ttulo4Car" w:type="character">
    <w:name w:val="Título 4 Car"/>
    <w:basedOn w:val="Fuentedeprrafopredeter"/>
    <w:link w:val="Ttulo4"/>
    <w:uiPriority w:val="1"/>
    <w:rsid w:val="007B5ADB"/>
    <w:rPr>
      <w:rFonts w:cstheme="majorBidi" w:eastAsiaTheme="majorEastAsia"/>
      <w:b/>
      <w:bCs/>
      <w:iCs/>
      <w:sz w:val="24"/>
      <w:lang w:val="en-GB"/>
    </w:rPr>
  </w:style>
  <w:style w:customStyle="1" w:styleId="Ttulo5Car" w:type="character">
    <w:name w:val="Título 5 Car"/>
    <w:basedOn w:val="Fuentedeprrafopredeter"/>
    <w:link w:val="Ttulo5"/>
    <w:uiPriority w:val="1"/>
    <w:rsid w:val="00D33E28"/>
    <w:rPr>
      <w:rFonts w:cstheme="majorBidi" w:eastAsiaTheme="majorEastAsia"/>
      <w:sz w:val="24"/>
      <w:lang w:val="en-GB"/>
    </w:rPr>
  </w:style>
  <w:style w:customStyle="1" w:styleId="Ttulo6Car" w:type="character">
    <w:name w:val="Título 6 Car"/>
    <w:basedOn w:val="Fuentedeprrafopredeter"/>
    <w:link w:val="Ttulo6"/>
    <w:uiPriority w:val="1"/>
    <w:semiHidden/>
    <w:rsid w:val="008947B2"/>
    <w:rPr>
      <w:rFonts w:cstheme="majorBidi" w:eastAsiaTheme="majorEastAsia"/>
      <w:b/>
      <w:iCs/>
      <w:lang w:val="en-GB"/>
    </w:rPr>
  </w:style>
  <w:style w:customStyle="1" w:styleId="Ttulo7Car" w:type="character">
    <w:name w:val="Título 7 Car"/>
    <w:basedOn w:val="Fuentedeprrafopredeter"/>
    <w:link w:val="Ttulo7"/>
    <w:uiPriority w:val="1"/>
    <w:semiHidden/>
    <w:rsid w:val="008947B2"/>
    <w:rPr>
      <w:rFonts w:cstheme="majorBidi" w:eastAsiaTheme="majorEastAsia"/>
      <w:b/>
      <w:iCs/>
      <w:lang w:val="en-GB"/>
    </w:rPr>
  </w:style>
  <w:style w:customStyle="1" w:styleId="Ttulo8Car" w:type="character">
    <w:name w:val="Título 8 Car"/>
    <w:basedOn w:val="Fuentedeprrafopredeter"/>
    <w:link w:val="Ttulo8"/>
    <w:uiPriority w:val="1"/>
    <w:semiHidden/>
    <w:rsid w:val="008947B2"/>
    <w:rPr>
      <w:rFonts w:cstheme="majorBidi" w:eastAsiaTheme="majorEastAsia"/>
      <w:b/>
      <w:lang w:val="en-GB"/>
    </w:rPr>
  </w:style>
  <w:style w:customStyle="1" w:styleId="Ttulo9Car" w:type="character">
    <w:name w:val="Título 9 Car"/>
    <w:basedOn w:val="Fuentedeprrafopredeter"/>
    <w:link w:val="Ttulo9"/>
    <w:uiPriority w:val="1"/>
    <w:semiHidden/>
    <w:rsid w:val="008947B2"/>
    <w:rPr>
      <w:rFonts w:cstheme="majorBidi" w:eastAsiaTheme="majorEastAsia"/>
      <w:b/>
      <w:iCs/>
      <w:lang w:val="en-GB"/>
    </w:rPr>
  </w:style>
  <w:style w:styleId="Ttulo" w:type="paragraph">
    <w:name w:val="Title"/>
    <w:basedOn w:val="Normal"/>
    <w:next w:val="Normal"/>
    <w:link w:val="TtuloCar"/>
    <w:uiPriority w:val="19"/>
    <w:semiHidden/>
    <w:rsid w:val="009E4B94"/>
    <w:pPr>
      <w:spacing w:after="500" w:before="500" w:line="500" w:lineRule="atLeast"/>
      <w:contextualSpacing/>
    </w:pPr>
    <w:rPr>
      <w:rFonts w:cstheme="majorBidi" w:eastAsiaTheme="majorEastAsia"/>
      <w:b/>
      <w:kern w:val="28"/>
      <w:sz w:val="40"/>
      <w:szCs w:val="52"/>
    </w:rPr>
  </w:style>
  <w:style w:customStyle="1" w:styleId="TtuloCar" w:type="character">
    <w:name w:val="Título Car"/>
    <w:basedOn w:val="Fuentedeprrafopredeter"/>
    <w:link w:val="Ttulo"/>
    <w:uiPriority w:val="19"/>
    <w:semiHidden/>
    <w:rsid w:val="000217BC"/>
    <w:rPr>
      <w:rFonts w:cstheme="majorBidi" w:eastAsiaTheme="majorEastAsia"/>
      <w:b/>
      <w:kern w:val="28"/>
      <w:sz w:val="40"/>
      <w:szCs w:val="52"/>
      <w:lang w:val="en-GB"/>
    </w:rPr>
  </w:style>
  <w:style w:styleId="Subttulo" w:type="paragraph">
    <w:name w:val="Subtitle"/>
    <w:basedOn w:val="Normal"/>
    <w:next w:val="Normal"/>
    <w:link w:val="SubttuloCar"/>
    <w:uiPriority w:val="19"/>
    <w:semiHidden/>
    <w:rsid w:val="009E4B94"/>
    <w:pPr>
      <w:numPr>
        <w:ilvl w:val="1"/>
      </w:numPr>
      <w:spacing w:after="400" w:before="400" w:line="400" w:lineRule="atLeast"/>
      <w:contextualSpacing/>
    </w:pPr>
    <w:rPr>
      <w:rFonts w:cstheme="majorBidi" w:eastAsiaTheme="majorEastAsia"/>
      <w:b/>
      <w:iCs/>
      <w:sz w:val="36"/>
      <w:szCs w:val="24"/>
    </w:rPr>
  </w:style>
  <w:style w:customStyle="1" w:styleId="SubttuloCar" w:type="character">
    <w:name w:val="Subtítulo Car"/>
    <w:basedOn w:val="Fuentedeprrafopredeter"/>
    <w:link w:val="Subttulo"/>
    <w:uiPriority w:val="19"/>
    <w:semiHidden/>
    <w:rsid w:val="000217BC"/>
    <w:rPr>
      <w:rFonts w:cstheme="majorBidi" w:eastAsiaTheme="majorEastAsia"/>
      <w:b/>
      <w:iCs/>
      <w:sz w:val="36"/>
      <w:szCs w:val="24"/>
      <w:lang w:val="en-GB"/>
    </w:rPr>
  </w:style>
  <w:style w:styleId="nfasissutil" w:type="character">
    <w:name w:val="Subtle Emphasis"/>
    <w:basedOn w:val="Fuentedeprrafopredeter"/>
    <w:uiPriority w:val="99"/>
    <w:semiHidden/>
    <w:qFormat/>
    <w:rsid w:val="009E4B94"/>
    <w:rPr>
      <w:i/>
      <w:iCs/>
      <w:color w:themeColor="text1" w:themeTint="7F" w:val="808080"/>
    </w:rPr>
  </w:style>
  <w:style w:styleId="nfasisintenso" w:type="character">
    <w:name w:val="Intense Emphasis"/>
    <w:basedOn w:val="Fuentedeprrafopredeter"/>
    <w:uiPriority w:val="19"/>
    <w:semiHidden/>
    <w:rsid w:val="009E4B94"/>
    <w:rPr>
      <w:b/>
      <w:bCs/>
      <w:i/>
      <w:iCs/>
      <w:color w:val="auto"/>
    </w:rPr>
  </w:style>
  <w:style w:styleId="Textoennegrita" w:type="character">
    <w:name w:val="Strong"/>
    <w:basedOn w:val="Fuentedeprrafopredeter"/>
    <w:uiPriority w:val="19"/>
    <w:semiHidden/>
    <w:rsid w:val="009E4B94"/>
    <w:rPr>
      <w:b/>
      <w:bCs/>
    </w:rPr>
  </w:style>
  <w:style w:styleId="Citadestacada" w:type="paragraph">
    <w:name w:val="Intense Quote"/>
    <w:basedOn w:val="Normal"/>
    <w:next w:val="Normal"/>
    <w:link w:val="CitadestacadaCar"/>
    <w:uiPriority w:val="19"/>
    <w:semiHidden/>
    <w:rsid w:val="007546AF"/>
    <w:pPr>
      <w:spacing w:after="260" w:before="260"/>
      <w:ind w:left="851" w:right="851"/>
    </w:pPr>
    <w:rPr>
      <w:b/>
      <w:bCs/>
      <w:i/>
      <w:iCs/>
    </w:rPr>
  </w:style>
  <w:style w:customStyle="1" w:styleId="CitadestacadaCar" w:type="character">
    <w:name w:val="Cita destacada Car"/>
    <w:basedOn w:val="Fuentedeprrafopredeter"/>
    <w:link w:val="Citadestacada"/>
    <w:uiPriority w:val="19"/>
    <w:semiHidden/>
    <w:rsid w:val="00004865"/>
    <w:rPr>
      <w:b/>
      <w:bCs/>
      <w:i/>
      <w:iCs/>
    </w:rPr>
  </w:style>
  <w:style w:styleId="Referenciasutil" w:type="character">
    <w:name w:val="Subtle Reference"/>
    <w:basedOn w:val="Fuentedeprrafopredeter"/>
    <w:uiPriority w:val="99"/>
    <w:semiHidden/>
    <w:qFormat/>
    <w:rsid w:val="002E74A4"/>
    <w:rPr>
      <w:caps w:val="0"/>
      <w:smallCaps w:val="0"/>
      <w:color w:val="auto"/>
      <w:u w:val="single"/>
    </w:rPr>
  </w:style>
  <w:style w:styleId="Referenciaintensa" w:type="character">
    <w:name w:val="Intense Reference"/>
    <w:basedOn w:val="Fuentedeprrafopredeter"/>
    <w:uiPriority w:val="99"/>
    <w:semiHidden/>
    <w:qFormat/>
    <w:rsid w:val="002E74A4"/>
    <w:rPr>
      <w:b/>
      <w:bCs/>
      <w:caps w:val="0"/>
      <w:smallCaps w:val="0"/>
      <w:color w:val="auto"/>
      <w:spacing w:val="5"/>
      <w:u w:val="single"/>
    </w:rPr>
  </w:style>
  <w:style w:styleId="Descripcin" w:type="paragraph">
    <w:name w:val="caption"/>
    <w:basedOn w:val="Normal"/>
    <w:next w:val="Normal"/>
    <w:uiPriority w:val="5"/>
    <w:qFormat/>
    <w:rsid w:val="00746157"/>
    <w:pPr>
      <w:keepNext/>
      <w:spacing w:before="260" w:line="200" w:lineRule="atLeast"/>
    </w:pPr>
    <w:rPr>
      <w:rFonts w:ascii="Calibri" w:hAnsi="Calibri"/>
      <w:b/>
      <w:bCs/>
      <w:sz w:val="17"/>
    </w:rPr>
  </w:style>
  <w:style w:styleId="TDC1" w:type="paragraph">
    <w:name w:val="toc 1"/>
    <w:basedOn w:val="Normal"/>
    <w:next w:val="Normal"/>
    <w:uiPriority w:val="39"/>
    <w:rsid w:val="005265AF"/>
    <w:pPr>
      <w:spacing w:after="0"/>
      <w:ind w:hanging="680" w:left="680" w:right="567"/>
      <w:jc w:val="left"/>
    </w:pPr>
    <w:rPr>
      <w:rFonts w:ascii="Calibri" w:hAnsi="Calibri"/>
    </w:rPr>
  </w:style>
  <w:style w:styleId="TDC2" w:type="paragraph">
    <w:name w:val="toc 2"/>
    <w:basedOn w:val="Normal"/>
    <w:next w:val="Normal"/>
    <w:uiPriority w:val="39"/>
    <w:rsid w:val="005265AF"/>
    <w:pPr>
      <w:spacing w:after="0"/>
      <w:ind w:hanging="680" w:left="1360" w:right="567"/>
      <w:jc w:val="left"/>
    </w:pPr>
    <w:rPr>
      <w:rFonts w:ascii="Calibri" w:hAnsi="Calibri"/>
    </w:rPr>
  </w:style>
  <w:style w:styleId="TDC3" w:type="paragraph">
    <w:name w:val="toc 3"/>
    <w:basedOn w:val="Normal"/>
    <w:next w:val="Normal"/>
    <w:uiPriority w:val="39"/>
    <w:rsid w:val="00CD66ED"/>
    <w:pPr>
      <w:spacing w:after="0"/>
      <w:ind w:hanging="680" w:left="1360" w:right="567"/>
      <w:jc w:val="left"/>
    </w:pPr>
    <w:rPr>
      <w:rFonts w:ascii="Calibri" w:hAnsi="Calibri"/>
    </w:rPr>
  </w:style>
  <w:style w:styleId="TDC4" w:type="paragraph">
    <w:name w:val="toc 4"/>
    <w:basedOn w:val="Normal"/>
    <w:next w:val="Normal"/>
    <w:uiPriority w:val="39"/>
    <w:rsid w:val="00CD66ED"/>
    <w:pPr>
      <w:spacing w:after="0"/>
      <w:ind w:hanging="680" w:left="1360" w:right="567"/>
      <w:jc w:val="left"/>
    </w:pPr>
    <w:rPr>
      <w:rFonts w:ascii="Calibri" w:hAnsi="Calibri"/>
    </w:rPr>
  </w:style>
  <w:style w:styleId="TDC5" w:type="paragraph">
    <w:name w:val="toc 5"/>
    <w:basedOn w:val="Normal"/>
    <w:next w:val="Normal"/>
    <w:uiPriority w:val="39"/>
    <w:rsid w:val="00CD66ED"/>
    <w:pPr>
      <w:spacing w:after="0"/>
      <w:ind w:right="567"/>
      <w:jc w:val="left"/>
    </w:pPr>
    <w:rPr>
      <w:rFonts w:ascii="Calibri" w:hAnsi="Calibri"/>
    </w:rPr>
  </w:style>
  <w:style w:styleId="TDC6" w:type="paragraph">
    <w:name w:val="toc 6"/>
    <w:basedOn w:val="Normal"/>
    <w:next w:val="Normal"/>
    <w:uiPriority w:val="39"/>
    <w:rsid w:val="00CD66ED"/>
    <w:pPr>
      <w:spacing w:after="0"/>
      <w:ind w:left="680" w:right="567"/>
    </w:pPr>
    <w:rPr>
      <w:rFonts w:ascii="Calibri" w:hAnsi="Calibri"/>
    </w:rPr>
  </w:style>
  <w:style w:styleId="TDC7" w:type="paragraph">
    <w:name w:val="toc 7"/>
    <w:basedOn w:val="Normal"/>
    <w:next w:val="Normal"/>
    <w:uiPriority w:val="39"/>
    <w:rsid w:val="00AF0BD4"/>
    <w:pPr>
      <w:spacing w:after="0"/>
      <w:ind w:hanging="1361" w:left="1361" w:right="567"/>
    </w:pPr>
    <w:rPr>
      <w:rFonts w:ascii="Calibri" w:hAnsi="Calibri"/>
    </w:rPr>
  </w:style>
  <w:style w:styleId="TDC8" w:type="paragraph">
    <w:name w:val="toc 8"/>
    <w:basedOn w:val="Normal"/>
    <w:next w:val="Normal"/>
    <w:uiPriority w:val="39"/>
    <w:rsid w:val="00CD66ED"/>
    <w:pPr>
      <w:spacing w:after="0"/>
      <w:ind w:right="567"/>
    </w:pPr>
    <w:rPr>
      <w:rFonts w:ascii="Calibri" w:hAnsi="Calibri"/>
    </w:rPr>
  </w:style>
  <w:style w:styleId="TDC9" w:type="paragraph">
    <w:name w:val="toc 9"/>
    <w:basedOn w:val="Normal"/>
    <w:next w:val="Normal"/>
    <w:uiPriority w:val="39"/>
    <w:semiHidden/>
    <w:rsid w:val="009E4B94"/>
    <w:pPr>
      <w:ind w:right="567"/>
    </w:pPr>
  </w:style>
  <w:style w:styleId="TtuloTDC" w:type="paragraph">
    <w:name w:val="TOC Heading"/>
    <w:basedOn w:val="Normal"/>
    <w:next w:val="Normal"/>
    <w:uiPriority w:val="39"/>
    <w:rsid w:val="0075552D"/>
    <w:pPr>
      <w:spacing w:after="320" w:line="400" w:lineRule="atLeast"/>
      <w:jc w:val="left"/>
    </w:pPr>
    <w:rPr>
      <w:rFonts w:ascii="Calibri" w:hAnsi="Calibri"/>
      <w:sz w:val="40"/>
    </w:rPr>
  </w:style>
  <w:style w:styleId="Textodebloque" w:type="paragraph">
    <w:name w:val="Block Text"/>
    <w:basedOn w:val="Normal"/>
    <w:uiPriority w:val="99"/>
    <w:semiHidden/>
    <w:rsid w:val="009E4B94"/>
    <w:pPr>
      <w:pBdr>
        <w:top w:color="7F7F7F" w:space="10" w:sz="2" w:themeColor="text1" w:themeTint="80" w:val="single"/>
        <w:left w:color="7F7F7F" w:space="10" w:sz="2" w:themeColor="text1" w:themeTint="80" w:val="single"/>
        <w:bottom w:color="7F7F7F" w:space="10" w:sz="2" w:themeColor="text1" w:themeTint="80" w:val="single"/>
        <w:right w:color="7F7F7F" w:space="10" w:sz="2" w:themeColor="text1" w:themeTint="80" w:val="single"/>
      </w:pBdr>
      <w:ind w:left="1151" w:right="1151"/>
    </w:pPr>
    <w:rPr>
      <w:rFonts w:eastAsiaTheme="minorEastAsia"/>
      <w:i/>
      <w:iCs/>
    </w:rPr>
  </w:style>
  <w:style w:styleId="Textonotaalfinal" w:type="paragraph">
    <w:name w:val="endnote text"/>
    <w:basedOn w:val="Normal"/>
    <w:link w:val="TextonotaalfinalCar"/>
    <w:uiPriority w:val="21"/>
    <w:semiHidden/>
    <w:rsid w:val="009E4B94"/>
    <w:pPr>
      <w:spacing w:line="240" w:lineRule="atLeast"/>
      <w:ind w:hanging="85" w:left="85"/>
    </w:pPr>
    <w:rPr>
      <w:sz w:val="16"/>
    </w:rPr>
  </w:style>
  <w:style w:customStyle="1" w:styleId="TextonotaalfinalCar" w:type="character">
    <w:name w:val="Texto nota al final Car"/>
    <w:basedOn w:val="Fuentedeprrafopredeter"/>
    <w:link w:val="Textonotaalfinal"/>
    <w:uiPriority w:val="21"/>
    <w:semiHidden/>
    <w:rsid w:val="00004865"/>
    <w:rPr>
      <w:sz w:val="16"/>
      <w:szCs w:val="20"/>
    </w:rPr>
  </w:style>
  <w:style w:styleId="Refdenotaalfinal" w:type="character">
    <w:name w:val="endnote reference"/>
    <w:basedOn w:val="Fuentedeprrafopredeter"/>
    <w:uiPriority w:val="21"/>
    <w:semiHidden/>
    <w:rsid w:val="009E4B94"/>
    <w:rPr>
      <w:vertAlign w:val="superscript"/>
    </w:rPr>
  </w:style>
  <w:style w:styleId="Textonotapie" w:type="paragraph">
    <w:name w:val="footnote text"/>
    <w:basedOn w:val="Normal"/>
    <w:link w:val="TextonotapieCar"/>
    <w:uiPriority w:val="21"/>
    <w:semiHidden/>
    <w:rsid w:val="009E4B94"/>
    <w:pPr>
      <w:spacing w:line="240" w:lineRule="atLeast"/>
      <w:ind w:hanging="85" w:left="85"/>
    </w:pPr>
    <w:rPr>
      <w:sz w:val="16"/>
    </w:rPr>
  </w:style>
  <w:style w:customStyle="1" w:styleId="TextonotapieCar" w:type="character">
    <w:name w:val="Texto nota pie Car"/>
    <w:basedOn w:val="Fuentedeprrafopredeter"/>
    <w:link w:val="Textonotapie"/>
    <w:uiPriority w:val="21"/>
    <w:semiHidden/>
    <w:rsid w:val="00F73354"/>
    <w:rPr>
      <w:sz w:val="16"/>
      <w:szCs w:val="20"/>
    </w:rPr>
  </w:style>
  <w:style w:styleId="Listaconvietas" w:type="paragraph">
    <w:name w:val="List Bullet"/>
    <w:basedOn w:val="Normal"/>
    <w:uiPriority w:val="3"/>
    <w:qFormat/>
    <w:rsid w:val="006B30A9"/>
    <w:pPr>
      <w:numPr>
        <w:numId w:val="1"/>
      </w:numPr>
      <w:contextualSpacing/>
    </w:pPr>
  </w:style>
  <w:style w:styleId="Listaconnmeros" w:type="paragraph">
    <w:name w:val="List Number"/>
    <w:basedOn w:val="Normal"/>
    <w:uiPriority w:val="3"/>
    <w:qFormat/>
    <w:rsid w:val="006B30A9"/>
    <w:pPr>
      <w:numPr>
        <w:numId w:val="6"/>
      </w:numPr>
      <w:contextualSpacing/>
    </w:pPr>
  </w:style>
  <w:style w:styleId="Nmerodepgina" w:type="character">
    <w:name w:val="page number"/>
    <w:basedOn w:val="Fuentedeprrafopredeter"/>
    <w:uiPriority w:val="21"/>
    <w:rsid w:val="00950670"/>
    <w:rPr>
      <w:caps w:val="0"/>
      <w:smallCaps w:val="0"/>
    </w:rPr>
  </w:style>
  <w:style w:customStyle="1" w:styleId="Template" w:type="paragraph">
    <w:name w:val="Template"/>
    <w:uiPriority w:val="8"/>
    <w:semiHidden/>
    <w:rsid w:val="00893791"/>
    <w:rPr>
      <w:noProof/>
      <w:sz w:val="16"/>
      <w:lang w:val="en-GB"/>
    </w:rPr>
  </w:style>
  <w:style w:customStyle="1" w:styleId="Table" w:type="paragraph">
    <w:name w:val="Table"/>
    <w:uiPriority w:val="4"/>
    <w:rsid w:val="00AC41CA"/>
    <w:pPr>
      <w:spacing w:after="40" w:before="40" w:line="200" w:lineRule="atLeast"/>
      <w:ind w:left="113" w:right="113"/>
    </w:pPr>
    <w:rPr>
      <w:sz w:val="17"/>
      <w:lang w:val="en-GB"/>
    </w:rPr>
  </w:style>
  <w:style w:customStyle="1" w:styleId="Table-Heading" w:type="paragraph">
    <w:name w:val="Table - Heading"/>
    <w:basedOn w:val="Normal"/>
    <w:uiPriority w:val="4"/>
    <w:rsid w:val="00B254F4"/>
    <w:pPr>
      <w:spacing w:before="120" w:line="200" w:lineRule="atLeast"/>
      <w:ind w:left="85" w:right="85"/>
      <w:jc w:val="left"/>
    </w:pPr>
    <w:rPr>
      <w:rFonts w:ascii="Calibri" w:hAnsi="Calibri"/>
      <w:b/>
      <w:sz w:val="17"/>
    </w:rPr>
  </w:style>
  <w:style w:styleId="Encabezadodelista" w:type="paragraph">
    <w:name w:val="toa heading"/>
    <w:basedOn w:val="Normal"/>
    <w:next w:val="Normal"/>
    <w:uiPriority w:val="39"/>
    <w:semiHidden/>
    <w:rsid w:val="002E74A4"/>
    <w:pPr>
      <w:spacing w:after="520" w:line="360" w:lineRule="atLeast"/>
    </w:pPr>
    <w:rPr>
      <w:rFonts w:cstheme="majorBidi" w:eastAsiaTheme="majorEastAsia"/>
      <w:b/>
      <w:bCs/>
      <w:sz w:val="28"/>
      <w:szCs w:val="24"/>
    </w:rPr>
  </w:style>
  <w:style w:styleId="Tabladeilustraciones" w:type="paragraph">
    <w:name w:val="table of figures"/>
    <w:basedOn w:val="Normal"/>
    <w:next w:val="Normal"/>
    <w:uiPriority w:val="10"/>
    <w:semiHidden/>
    <w:rsid w:val="002E74A4"/>
    <w:pPr>
      <w:ind w:right="567"/>
    </w:pPr>
  </w:style>
  <w:style w:styleId="Firma" w:type="paragraph">
    <w:name w:val="Signature"/>
    <w:basedOn w:val="Normal"/>
    <w:link w:val="FirmaCar"/>
    <w:uiPriority w:val="99"/>
    <w:semiHidden/>
    <w:rsid w:val="00424709"/>
    <w:pPr>
      <w:spacing w:line="240" w:lineRule="auto"/>
      <w:ind w:left="4252"/>
    </w:pPr>
  </w:style>
  <w:style w:customStyle="1" w:styleId="FirmaCar" w:type="character">
    <w:name w:val="Firma Car"/>
    <w:basedOn w:val="Fuentedeprrafopredeter"/>
    <w:link w:val="Firma"/>
    <w:uiPriority w:val="99"/>
    <w:semiHidden/>
    <w:rsid w:val="00F73354"/>
  </w:style>
  <w:style w:styleId="Textodelmarcadordeposicin" w:type="character">
    <w:name w:val="Placeholder Text"/>
    <w:basedOn w:val="Fuentedeprrafopredeter"/>
    <w:uiPriority w:val="99"/>
    <w:semiHidden/>
    <w:rsid w:val="00424709"/>
    <w:rPr>
      <w:color w:val="auto"/>
    </w:rPr>
  </w:style>
  <w:style w:customStyle="1" w:styleId="Table-HeadingRight" w:type="paragraph">
    <w:name w:val="Table - Heading Right"/>
    <w:basedOn w:val="Table-Heading"/>
    <w:uiPriority w:val="4"/>
    <w:rsid w:val="00D27ABD"/>
    <w:pPr>
      <w:jc w:val="right"/>
    </w:pPr>
  </w:style>
  <w:style w:customStyle="1" w:styleId="Table-Numbers" w:type="paragraph">
    <w:name w:val="Table - Numbers"/>
    <w:basedOn w:val="Table"/>
    <w:uiPriority w:val="4"/>
    <w:rsid w:val="00D27ABD"/>
    <w:pPr>
      <w:jc w:val="right"/>
    </w:pPr>
  </w:style>
  <w:style w:customStyle="1" w:styleId="Table-NumbersTotal" w:type="paragraph">
    <w:name w:val="Table - Numbers Total"/>
    <w:basedOn w:val="Table-Numbers"/>
    <w:uiPriority w:val="4"/>
    <w:rsid w:val="00D27ABD"/>
    <w:rPr>
      <w:b/>
    </w:rPr>
  </w:style>
  <w:style w:customStyle="1" w:styleId="Table-Text" w:type="paragraph">
    <w:name w:val="Table - Text"/>
    <w:basedOn w:val="Table"/>
    <w:uiPriority w:val="4"/>
    <w:rsid w:val="00B10E7A"/>
    <w:pPr>
      <w:spacing w:after="120" w:before="120"/>
      <w:ind w:left="85" w:right="85"/>
    </w:pPr>
  </w:style>
  <w:style w:customStyle="1" w:styleId="Table-TextTotal" w:type="paragraph">
    <w:name w:val="Table - Text Total"/>
    <w:basedOn w:val="Table-Text"/>
    <w:uiPriority w:val="4"/>
    <w:rsid w:val="00D27ABD"/>
    <w:rPr>
      <w:b/>
    </w:rPr>
  </w:style>
  <w:style w:styleId="Cita" w:type="paragraph">
    <w:name w:val="Quote"/>
    <w:basedOn w:val="Normal"/>
    <w:next w:val="Normal"/>
    <w:link w:val="CitaCar"/>
    <w:uiPriority w:val="19"/>
    <w:semiHidden/>
    <w:rsid w:val="007546AF"/>
    <w:pPr>
      <w:spacing w:after="260" w:before="260"/>
      <w:ind w:left="567" w:right="567"/>
    </w:pPr>
    <w:rPr>
      <w:b/>
      <w:iCs/>
      <w:color w:themeColor="text1" w:val="000000"/>
    </w:rPr>
  </w:style>
  <w:style w:customStyle="1" w:styleId="CitaCar" w:type="character">
    <w:name w:val="Cita Car"/>
    <w:basedOn w:val="Fuentedeprrafopredeter"/>
    <w:link w:val="Cita"/>
    <w:uiPriority w:val="19"/>
    <w:semiHidden/>
    <w:rsid w:val="00004865"/>
    <w:rPr>
      <w:b/>
      <w:iCs/>
      <w:color w:themeColor="text1" w:val="000000"/>
      <w:sz w:val="20"/>
    </w:rPr>
  </w:style>
  <w:style w:styleId="Ttulodellibro" w:type="character">
    <w:name w:val="Book Title"/>
    <w:basedOn w:val="Fuentedeprrafopredeter"/>
    <w:uiPriority w:val="99"/>
    <w:semiHidden/>
    <w:qFormat/>
    <w:rsid w:val="007546AF"/>
    <w:rPr>
      <w:b/>
      <w:bCs/>
      <w:caps w:val="0"/>
      <w:smallCaps w:val="0"/>
      <w:spacing w:val="5"/>
    </w:rPr>
  </w:style>
  <w:style w:styleId="Textoconsangra" w:type="paragraph">
    <w:name w:val="table of authorities"/>
    <w:basedOn w:val="Normal"/>
    <w:next w:val="Normal"/>
    <w:uiPriority w:val="10"/>
    <w:semiHidden/>
    <w:rsid w:val="002E74A4"/>
    <w:pPr>
      <w:ind w:right="567"/>
    </w:pPr>
  </w:style>
  <w:style w:styleId="Sangranormal" w:type="paragraph">
    <w:name w:val="Normal Indent"/>
    <w:basedOn w:val="Normal"/>
    <w:semiHidden/>
    <w:rsid w:val="005265AF"/>
    <w:pPr>
      <w:ind w:left="1134"/>
    </w:pPr>
  </w:style>
  <w:style w:styleId="Tablaconcuadrcula" w:type="table">
    <w:name w:val="Table Grid"/>
    <w:basedOn w:val="Tablanormal"/>
    <w:uiPriority w:val="59"/>
    <w:rsid w:val="009737E4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DocumentHeading" w:type="paragraph">
    <w:name w:val="Document Heading"/>
    <w:basedOn w:val="Ttulo1"/>
    <w:uiPriority w:val="6"/>
    <w:semiHidden/>
    <w:rsid w:val="00935089"/>
    <w:pPr>
      <w:spacing w:after="260" w:line="300" w:lineRule="atLeast"/>
    </w:pPr>
  </w:style>
  <w:style w:customStyle="1" w:styleId="DocumentName" w:type="paragraph">
    <w:name w:val="Document Name"/>
    <w:basedOn w:val="Ttulo"/>
    <w:uiPriority w:val="8"/>
    <w:semiHidden/>
    <w:rsid w:val="00935089"/>
    <w:pPr>
      <w:spacing w:line="360" w:lineRule="atLeast"/>
    </w:pPr>
    <w:rPr>
      <w:caps/>
      <w:sz w:val="28"/>
    </w:rPr>
  </w:style>
  <w:style w:customStyle="1" w:styleId="Template-Address" w:type="paragraph">
    <w:name w:val="Template - Address"/>
    <w:basedOn w:val="Template"/>
    <w:uiPriority w:val="8"/>
    <w:semiHidden/>
    <w:rsid w:val="00D27ABD"/>
    <w:pPr>
      <w:tabs>
        <w:tab w:pos="567" w:val="left"/>
      </w:tabs>
      <w:suppressAutoHyphens/>
    </w:pPr>
  </w:style>
  <w:style w:customStyle="1" w:styleId="Blank" w:type="table">
    <w:name w:val="Blank"/>
    <w:basedOn w:val="Tablanormal"/>
    <w:uiPriority w:val="99"/>
    <w:rsid w:val="00F73354"/>
    <w:pPr>
      <w:spacing w:line="240" w:lineRule="atLeast"/>
    </w:pPr>
    <w:tblPr>
      <w:tblCellMar>
        <w:left w:type="dxa" w:w="0"/>
        <w:right w:type="dxa" w:w="0"/>
      </w:tblCellMar>
    </w:tblPr>
  </w:style>
  <w:style w:styleId="Sinespaciado" w:type="paragraph">
    <w:name w:val="No Spacing"/>
    <w:rsid w:val="005265AF"/>
    <w:pPr>
      <w:spacing w:line="240" w:lineRule="atLeast"/>
      <w:jc w:val="both"/>
    </w:pPr>
    <w:rPr>
      <w:lang w:val="en-GB"/>
    </w:rPr>
  </w:style>
  <w:style w:customStyle="1" w:styleId="Template-CompanyName" w:type="paragraph">
    <w:name w:val="Template - Company Name"/>
    <w:basedOn w:val="Template-Address"/>
    <w:next w:val="Template-Address"/>
    <w:uiPriority w:val="8"/>
    <w:semiHidden/>
    <w:rsid w:val="00D27ABD"/>
    <w:pPr>
      <w:spacing w:line="200" w:lineRule="atLeast"/>
    </w:pPr>
    <w:rPr>
      <w:b/>
    </w:rPr>
  </w:style>
  <w:style w:customStyle="1" w:styleId="Template-Date" w:type="paragraph">
    <w:name w:val="Template - Date"/>
    <w:basedOn w:val="Template"/>
    <w:uiPriority w:val="8"/>
    <w:semiHidden/>
    <w:rsid w:val="00D27ABD"/>
    <w:pPr>
      <w:spacing w:line="280" w:lineRule="atLeast"/>
    </w:pPr>
  </w:style>
  <w:style w:customStyle="1" w:styleId="Recipient" w:type="paragraph">
    <w:name w:val="Recipient"/>
    <w:basedOn w:val="Normal"/>
    <w:uiPriority w:val="8"/>
    <w:semiHidden/>
    <w:rsid w:val="00D27ABD"/>
  </w:style>
  <w:style w:styleId="Textodeglobo" w:type="paragraph">
    <w:name w:val="Balloon Text"/>
    <w:basedOn w:val="Normal"/>
    <w:link w:val="TextodegloboCar"/>
    <w:uiPriority w:val="99"/>
    <w:semiHidden/>
    <w:rsid w:val="00D27ABD"/>
    <w:pPr>
      <w:spacing w:line="240" w:lineRule="auto"/>
    </w:pPr>
    <w:rPr>
      <w:rFonts w:ascii="Segoe UI" w:cs="Segoe UI" w:hAnsi="Segoe UI"/>
    </w:rPr>
  </w:style>
  <w:style w:customStyle="1" w:styleId="TextodegloboCar" w:type="character">
    <w:name w:val="Texto de globo Car"/>
    <w:basedOn w:val="Fuentedeprrafopredeter"/>
    <w:link w:val="Textodeglobo"/>
    <w:uiPriority w:val="99"/>
    <w:semiHidden/>
    <w:rsid w:val="00D27ABD"/>
    <w:rPr>
      <w:rFonts w:ascii="Segoe UI" w:cs="Segoe UI" w:hAnsi="Segoe UI"/>
      <w:lang w:val="en-GB"/>
    </w:rPr>
  </w:style>
  <w:style w:styleId="Bibliografa" w:type="paragraph">
    <w:name w:val="Bibliography"/>
    <w:basedOn w:val="Normal"/>
    <w:next w:val="Normal"/>
    <w:uiPriority w:val="99"/>
    <w:semiHidden/>
    <w:unhideWhenUsed/>
    <w:rsid w:val="00D27ABD"/>
  </w:style>
  <w:style w:styleId="Textoindependiente" w:type="paragraph">
    <w:name w:val="Body Text"/>
    <w:basedOn w:val="Normal"/>
    <w:link w:val="TextoindependienteCar"/>
    <w:uiPriority w:val="99"/>
    <w:semiHidden/>
    <w:rsid w:val="00D27ABD"/>
  </w:style>
  <w:style w:customStyle="1" w:styleId="TextoindependienteCar" w:type="character">
    <w:name w:val="Texto independiente Car"/>
    <w:basedOn w:val="Fuentedeprrafopredeter"/>
    <w:link w:val="Textoindependiente"/>
    <w:uiPriority w:val="99"/>
    <w:semiHidden/>
    <w:rsid w:val="00D27ABD"/>
    <w:rPr>
      <w:lang w:val="en-GB"/>
    </w:rPr>
  </w:style>
  <w:style w:styleId="Textoindependiente2" w:type="paragraph">
    <w:name w:val="Body Text 2"/>
    <w:basedOn w:val="Normal"/>
    <w:link w:val="Textoindependiente2Car"/>
    <w:uiPriority w:val="99"/>
    <w:semiHidden/>
    <w:rsid w:val="00D27ABD"/>
    <w:pPr>
      <w:spacing w:line="480" w:lineRule="auto"/>
    </w:pPr>
  </w:style>
  <w:style w:customStyle="1" w:styleId="Textoindependiente2Car" w:type="character">
    <w:name w:val="Texto independiente 2 Car"/>
    <w:basedOn w:val="Fuentedeprrafopredeter"/>
    <w:link w:val="Textoindependiente2"/>
    <w:uiPriority w:val="99"/>
    <w:semiHidden/>
    <w:rsid w:val="00D27ABD"/>
    <w:rPr>
      <w:lang w:val="en-GB"/>
    </w:rPr>
  </w:style>
  <w:style w:styleId="Textoindependiente3" w:type="paragraph">
    <w:name w:val="Body Text 3"/>
    <w:basedOn w:val="Normal"/>
    <w:link w:val="Textoindependiente3Car"/>
    <w:uiPriority w:val="99"/>
    <w:semiHidden/>
    <w:rsid w:val="00D27ABD"/>
    <w:rPr>
      <w:sz w:val="16"/>
      <w:szCs w:val="16"/>
    </w:rPr>
  </w:style>
  <w:style w:customStyle="1" w:styleId="Textoindependiente3Car" w:type="character">
    <w:name w:val="Texto independiente 3 Car"/>
    <w:basedOn w:val="Fuentedeprrafopredeter"/>
    <w:link w:val="Textoindependiente3"/>
    <w:uiPriority w:val="99"/>
    <w:semiHidden/>
    <w:rsid w:val="00D27ABD"/>
    <w:rPr>
      <w:sz w:val="16"/>
      <w:szCs w:val="16"/>
      <w:lang w:val="en-GB"/>
    </w:rPr>
  </w:style>
  <w:style w:styleId="Textoindependienteprimerasangra" w:type="paragraph">
    <w:name w:val="Body Text First Indent"/>
    <w:basedOn w:val="Textoindependiente"/>
    <w:link w:val="TextoindependienteprimerasangraCar"/>
    <w:uiPriority w:val="99"/>
    <w:semiHidden/>
    <w:rsid w:val="00D27ABD"/>
    <w:pPr>
      <w:spacing w:after="0"/>
      <w:ind w:firstLine="360"/>
    </w:pPr>
  </w:style>
  <w:style w:customStyle="1" w:styleId="TextoindependienteprimerasangraCar" w:type="character">
    <w:name w:val="Texto independiente primera sangría Car"/>
    <w:basedOn w:val="TextoindependienteCar"/>
    <w:link w:val="Textoindependienteprimerasangra"/>
    <w:uiPriority w:val="99"/>
    <w:semiHidden/>
    <w:rsid w:val="00D27ABD"/>
    <w:rPr>
      <w:lang w:val="en-GB"/>
    </w:rPr>
  </w:style>
  <w:style w:styleId="Sangradetextonormal" w:type="paragraph">
    <w:name w:val="Body Text Indent"/>
    <w:basedOn w:val="Normal"/>
    <w:link w:val="SangradetextonormalCar"/>
    <w:uiPriority w:val="99"/>
    <w:semiHidden/>
    <w:rsid w:val="00D27ABD"/>
    <w:pPr>
      <w:ind w:left="283"/>
    </w:pPr>
  </w:style>
  <w:style w:customStyle="1" w:styleId="SangradetextonormalCar" w:type="character">
    <w:name w:val="Sangría de texto normal Car"/>
    <w:basedOn w:val="Fuentedeprrafopredeter"/>
    <w:link w:val="Sangradetextonormal"/>
    <w:uiPriority w:val="99"/>
    <w:semiHidden/>
    <w:rsid w:val="00D27ABD"/>
    <w:rPr>
      <w:lang w:val="en-GB"/>
    </w:rPr>
  </w:style>
  <w:style w:styleId="Textoindependienteprimerasangra2" w:type="paragraph">
    <w:name w:val="Body Text First Indent 2"/>
    <w:basedOn w:val="Sangradetextonormal"/>
    <w:link w:val="Textoindependienteprimerasangra2Car"/>
    <w:uiPriority w:val="99"/>
    <w:semiHidden/>
    <w:rsid w:val="00D27ABD"/>
    <w:pPr>
      <w:spacing w:after="0"/>
      <w:ind w:firstLine="360" w:left="360"/>
    </w:pPr>
  </w:style>
  <w:style w:customStyle="1" w:styleId="Textoindependienteprimerasangra2Car" w:type="character">
    <w:name w:val="Texto independiente primera sangría 2 Car"/>
    <w:basedOn w:val="SangradetextonormalCar"/>
    <w:link w:val="Textoindependienteprimerasangra2"/>
    <w:uiPriority w:val="99"/>
    <w:semiHidden/>
    <w:rsid w:val="00D27ABD"/>
    <w:rPr>
      <w:lang w:val="en-GB"/>
    </w:rPr>
  </w:style>
  <w:style w:styleId="Sangra2detindependiente" w:type="paragraph">
    <w:name w:val="Body Text Indent 2"/>
    <w:basedOn w:val="Normal"/>
    <w:link w:val="Sangra2detindependienteCar"/>
    <w:uiPriority w:val="99"/>
    <w:semiHidden/>
    <w:rsid w:val="00D27ABD"/>
    <w:pPr>
      <w:spacing w:line="480" w:lineRule="auto"/>
      <w:ind w:left="283"/>
    </w:pPr>
  </w:style>
  <w:style w:customStyle="1" w:styleId="Sangra2detindependienteCar" w:type="character">
    <w:name w:val="Sangría 2 de t. independiente Car"/>
    <w:basedOn w:val="Fuentedeprrafopredeter"/>
    <w:link w:val="Sangra2detindependiente"/>
    <w:uiPriority w:val="99"/>
    <w:semiHidden/>
    <w:rsid w:val="00D27ABD"/>
    <w:rPr>
      <w:lang w:val="en-GB"/>
    </w:rPr>
  </w:style>
  <w:style w:styleId="Sangra3detindependiente" w:type="paragraph">
    <w:name w:val="Body Text Indent 3"/>
    <w:basedOn w:val="Normal"/>
    <w:link w:val="Sangra3detindependienteCar"/>
    <w:uiPriority w:val="99"/>
    <w:semiHidden/>
    <w:rsid w:val="00D27ABD"/>
    <w:pPr>
      <w:ind w:left="283"/>
    </w:pPr>
    <w:rPr>
      <w:sz w:val="16"/>
      <w:szCs w:val="16"/>
    </w:rPr>
  </w:style>
  <w:style w:customStyle="1" w:styleId="Sangra3detindependienteCar" w:type="character">
    <w:name w:val="Sangría 3 de t. independiente Car"/>
    <w:basedOn w:val="Fuentedeprrafopredeter"/>
    <w:link w:val="Sangra3detindependiente"/>
    <w:uiPriority w:val="99"/>
    <w:semiHidden/>
    <w:rsid w:val="00D27ABD"/>
    <w:rPr>
      <w:sz w:val="16"/>
      <w:szCs w:val="16"/>
      <w:lang w:val="en-GB"/>
    </w:rPr>
  </w:style>
  <w:style w:styleId="Cierre" w:type="paragraph">
    <w:name w:val="Closing"/>
    <w:basedOn w:val="Normal"/>
    <w:link w:val="CierreCar"/>
    <w:uiPriority w:val="99"/>
    <w:semiHidden/>
    <w:rsid w:val="00D27ABD"/>
    <w:pPr>
      <w:spacing w:line="240" w:lineRule="auto"/>
      <w:ind w:left="4252"/>
    </w:pPr>
  </w:style>
  <w:style w:customStyle="1" w:styleId="CierreCar" w:type="character">
    <w:name w:val="Cierre Car"/>
    <w:basedOn w:val="Fuentedeprrafopredeter"/>
    <w:link w:val="Cierre"/>
    <w:uiPriority w:val="99"/>
    <w:semiHidden/>
    <w:rsid w:val="00D27ABD"/>
    <w:rPr>
      <w:lang w:val="en-GB"/>
    </w:rPr>
  </w:style>
  <w:style w:styleId="Cuadrculavistosa" w:type="table">
    <w:name w:val="Colorful Grid"/>
    <w:basedOn w:val="Tabla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</w:rPr>
      <w:tblPr/>
      <w:tcPr>
        <w:shd w:color="auto" w:fill="999999" w:themeFill="text1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999999" w:themeFill="text1" w:themeFillTint="66" w:val="clear"/>
      </w:tcPr>
    </w:tblStylePr>
    <w:tblStylePr w:type="firstCol">
      <w:rPr>
        <w:color w:themeColor="background1" w:val="FFFFFF"/>
      </w:rPr>
      <w:tblPr/>
      <w:tcPr>
        <w:shd w:color="auto" w:fill="000000" w:themeFill="text1" w:themeFillShade="BF" w:val="clear"/>
      </w:tcPr>
    </w:tblStylePr>
    <w:tblStylePr w:type="lastCol">
      <w:rPr>
        <w:color w:themeColor="background1" w:val="FFFFFF"/>
      </w:rPr>
      <w:tblPr/>
      <w:tcPr>
        <w:shd w:color="auto" w:fill="000000" w:themeFill="text1" w:themeFillShade="BF" w:val="clear"/>
      </w:tcPr>
    </w:tblStylePr>
    <w:tblStylePr w:type="band1Vert">
      <w:tblPr/>
      <w:tcPr>
        <w:shd w:color="auto" w:fill="808080" w:themeFill="text1" w:themeFillTint="7F" w:val="clear"/>
      </w:tcPr>
    </w:tblStylePr>
    <w:tblStylePr w:type="band1Horz">
      <w:tblPr/>
      <w:tcPr>
        <w:shd w:color="auto" w:fill="808080" w:themeFill="text1" w:themeFillTint="7F" w:val="clear"/>
      </w:tcPr>
    </w:tblStylePr>
  </w:style>
  <w:style w:styleId="Cuadrculavistosa-nfasis1" w:type="table">
    <w:name w:val="Colorful Grid Accent 1"/>
    <w:basedOn w:val="Tabla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C5F0FF" w:themeFill="accent1" w:themeFillTint="33" w:val="clear"/>
    </w:tcPr>
    <w:tblStylePr w:type="firstRow">
      <w:rPr>
        <w:b/>
        <w:bCs/>
      </w:rPr>
      <w:tblPr/>
      <w:tcPr>
        <w:shd w:color="auto" w:fill="8CE2FF" w:themeFill="accent1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8CE2FF" w:themeFill="accent1" w:themeFillTint="66" w:val="clear"/>
      </w:tcPr>
    </w:tblStylePr>
    <w:tblStylePr w:type="firstCol">
      <w:rPr>
        <w:color w:themeColor="background1" w:val="FFFFFF"/>
      </w:rPr>
      <w:tblPr/>
      <w:tcPr>
        <w:shd w:color="auto" w:fill="007EA7" w:themeFill="accent1" w:themeFillShade="BF" w:val="clear"/>
      </w:tcPr>
    </w:tblStylePr>
    <w:tblStylePr w:type="lastCol">
      <w:rPr>
        <w:color w:themeColor="background1" w:val="FFFFFF"/>
      </w:rPr>
      <w:tblPr/>
      <w:tcPr>
        <w:shd w:color="auto" w:fill="007EA7" w:themeFill="accent1" w:themeFillShade="BF" w:val="clear"/>
      </w:tcPr>
    </w:tblStylePr>
    <w:tblStylePr w:type="band1Vert">
      <w:tblPr/>
      <w:tcPr>
        <w:shd w:color="auto" w:fill="70DBFF" w:themeFill="accent1" w:themeFillTint="7F" w:val="clear"/>
      </w:tcPr>
    </w:tblStylePr>
    <w:tblStylePr w:type="band1Horz">
      <w:tblPr/>
      <w:tcPr>
        <w:shd w:color="auto" w:fill="70DBFF" w:themeFill="accent1" w:themeFillTint="7F" w:val="clear"/>
      </w:tcPr>
    </w:tblStylePr>
  </w:style>
  <w:style w:styleId="Cuadrculavistosa-nfasis2" w:type="table">
    <w:name w:val="Colorful Grid Accent 2"/>
    <w:basedOn w:val="Tabla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C0FFF8" w:themeFill="accent2" w:themeFillTint="33" w:val="clear"/>
    </w:tcPr>
    <w:tblStylePr w:type="firstRow">
      <w:rPr>
        <w:b/>
        <w:bCs/>
      </w:rPr>
      <w:tblPr/>
      <w:tcPr>
        <w:shd w:color="auto" w:fill="82FFF1" w:themeFill="accent2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82FFF1" w:themeFill="accent2" w:themeFillTint="66" w:val="clear"/>
      </w:tcPr>
    </w:tblStylePr>
    <w:tblStylePr w:type="firstCol">
      <w:rPr>
        <w:color w:themeColor="background1" w:val="FFFFFF"/>
      </w:rPr>
      <w:tblPr/>
      <w:tcPr>
        <w:shd w:color="auto" w:fill="009585" w:themeFill="accent2" w:themeFillShade="BF" w:val="clear"/>
      </w:tcPr>
    </w:tblStylePr>
    <w:tblStylePr w:type="lastCol">
      <w:rPr>
        <w:color w:themeColor="background1" w:val="FFFFFF"/>
      </w:rPr>
      <w:tblPr/>
      <w:tcPr>
        <w:shd w:color="auto" w:fill="009585" w:themeFill="accent2" w:themeFillShade="BF" w:val="clear"/>
      </w:tcPr>
    </w:tblStylePr>
    <w:tblStylePr w:type="band1Vert">
      <w:tblPr/>
      <w:tcPr>
        <w:shd w:color="auto" w:fill="64FFEE" w:themeFill="accent2" w:themeFillTint="7F" w:val="clear"/>
      </w:tcPr>
    </w:tblStylePr>
    <w:tblStylePr w:type="band1Horz">
      <w:tblPr/>
      <w:tcPr>
        <w:shd w:color="auto" w:fill="64FFEE" w:themeFill="accent2" w:themeFillTint="7F" w:val="clear"/>
      </w:tcPr>
    </w:tblStylePr>
  </w:style>
  <w:style w:styleId="Cuadrculavistosa-nfasis3" w:type="table">
    <w:name w:val="Colorful Grid Accent 3"/>
    <w:basedOn w:val="Tabla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8D6D5" w:themeFill="accent3" w:themeFillTint="33" w:val="clear"/>
    </w:tcPr>
    <w:tblStylePr w:type="firstRow">
      <w:rPr>
        <w:b/>
        <w:bCs/>
      </w:rPr>
      <w:tblPr/>
      <w:tcPr>
        <w:shd w:color="auto" w:fill="F1AFAC" w:themeFill="accent3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F1AFAC" w:themeFill="accent3" w:themeFillTint="66" w:val="clear"/>
      </w:tcPr>
    </w:tblStylePr>
    <w:tblStylePr w:type="firstCol">
      <w:rPr>
        <w:color w:themeColor="background1" w:val="FFFFFF"/>
      </w:rPr>
      <w:tblPr/>
      <w:tcPr>
        <w:shd w:color="auto" w:fill="AE211C" w:themeFill="accent3" w:themeFillShade="BF" w:val="clear"/>
      </w:tcPr>
    </w:tblStylePr>
    <w:tblStylePr w:type="lastCol">
      <w:rPr>
        <w:color w:themeColor="background1" w:val="FFFFFF"/>
      </w:rPr>
      <w:tblPr/>
      <w:tcPr>
        <w:shd w:color="auto" w:fill="AE211C" w:themeFill="accent3" w:themeFillShade="BF" w:val="clear"/>
      </w:tcPr>
    </w:tblStylePr>
    <w:tblStylePr w:type="band1Vert">
      <w:tblPr/>
      <w:tcPr>
        <w:shd w:color="auto" w:fill="EE9B98" w:themeFill="accent3" w:themeFillTint="7F" w:val="clear"/>
      </w:tcPr>
    </w:tblStylePr>
    <w:tblStylePr w:type="band1Horz">
      <w:tblPr/>
      <w:tcPr>
        <w:shd w:color="auto" w:fill="EE9B98" w:themeFill="accent3" w:themeFillTint="7F" w:val="clear"/>
      </w:tcPr>
    </w:tblStylePr>
  </w:style>
  <w:style w:styleId="Cuadrculavistosa-nfasis4" w:type="table">
    <w:name w:val="Colorful Grid Accent 4"/>
    <w:basedOn w:val="Tabla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6F6F5" w:themeFill="accent4" w:themeFillTint="33" w:val="clear"/>
    </w:tcPr>
    <w:tblStylePr w:type="firstRow">
      <w:rPr>
        <w:b/>
        <w:bCs/>
      </w:rPr>
      <w:tblPr/>
      <w:tcPr>
        <w:shd w:color="auto" w:fill="EEEEEC" w:themeFill="accent4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EEEEEC" w:themeFill="accent4" w:themeFillTint="66" w:val="clear"/>
      </w:tcPr>
    </w:tblStylePr>
    <w:tblStylePr w:type="firstCol">
      <w:rPr>
        <w:color w:themeColor="background1" w:val="FFFFFF"/>
      </w:rPr>
      <w:tblPr/>
      <w:tcPr>
        <w:shd w:color="auto" w:fill="A0A39A" w:themeFill="accent4" w:themeFillShade="BF" w:val="clear"/>
      </w:tcPr>
    </w:tblStylePr>
    <w:tblStylePr w:type="lastCol">
      <w:rPr>
        <w:color w:themeColor="background1" w:val="FFFFFF"/>
      </w:rPr>
      <w:tblPr/>
      <w:tcPr>
        <w:shd w:color="auto" w:fill="A0A39A" w:themeFill="accent4" w:themeFillShade="BF" w:val="clear"/>
      </w:tcPr>
    </w:tblStylePr>
    <w:tblStylePr w:type="band1Vert">
      <w:tblPr/>
      <w:tcPr>
        <w:shd w:color="auto" w:fill="E9EAE8" w:themeFill="accent4" w:themeFillTint="7F" w:val="clear"/>
      </w:tcPr>
    </w:tblStylePr>
    <w:tblStylePr w:type="band1Horz">
      <w:tblPr/>
      <w:tcPr>
        <w:shd w:color="auto" w:fill="E9EAE8" w:themeFill="accent4" w:themeFillTint="7F" w:val="clear"/>
      </w:tcPr>
    </w:tblStylePr>
  </w:style>
  <w:style w:styleId="Cuadrculavistosa-nfasis5" w:type="table">
    <w:name w:val="Colorful Grid Accent 5"/>
    <w:basedOn w:val="Tabla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6EEF0" w:themeFill="accent5" w:themeFillTint="33" w:val="clear"/>
    </w:tcPr>
    <w:tblStylePr w:type="firstRow">
      <w:rPr>
        <w:b/>
        <w:bCs/>
      </w:rPr>
      <w:tblPr/>
      <w:tcPr>
        <w:shd w:color="auto" w:fill="CDDEE1" w:themeFill="accent5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CDDEE1" w:themeFill="accent5" w:themeFillTint="66" w:val="clear"/>
      </w:tcPr>
    </w:tblStylePr>
    <w:tblStylePr w:type="firstCol">
      <w:rPr>
        <w:color w:themeColor="background1" w:val="FFFFFF"/>
      </w:rPr>
      <w:tblPr/>
      <w:tcPr>
        <w:shd w:color="auto" w:fill="578A90" w:themeFill="accent5" w:themeFillShade="BF" w:val="clear"/>
      </w:tcPr>
    </w:tblStylePr>
    <w:tblStylePr w:type="lastCol">
      <w:rPr>
        <w:color w:themeColor="background1" w:val="FFFFFF"/>
      </w:rPr>
      <w:tblPr/>
      <w:tcPr>
        <w:shd w:color="auto" w:fill="578A90" w:themeFill="accent5" w:themeFillShade="BF" w:val="clear"/>
      </w:tcPr>
    </w:tblStylePr>
    <w:tblStylePr w:type="band1Vert">
      <w:tblPr/>
      <w:tcPr>
        <w:shd w:color="auto" w:fill="C1D7D9" w:themeFill="accent5" w:themeFillTint="7F" w:val="clear"/>
      </w:tcPr>
    </w:tblStylePr>
    <w:tblStylePr w:type="band1Horz">
      <w:tblPr/>
      <w:tcPr>
        <w:shd w:color="auto" w:fill="C1D7D9" w:themeFill="accent5" w:themeFillTint="7F" w:val="clear"/>
      </w:tcPr>
    </w:tblStylePr>
  </w:style>
  <w:style w:styleId="Cuadrculavistosa-nfasis6" w:type="table">
    <w:name w:val="Colorful Grid Accent 6"/>
    <w:basedOn w:val="Tabla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AFFBD" w:themeFill="accent6" w:themeFillTint="33" w:val="clear"/>
    </w:tcPr>
    <w:tblStylePr w:type="firstRow">
      <w:rPr>
        <w:b/>
        <w:bCs/>
      </w:rPr>
      <w:tblPr/>
      <w:tcPr>
        <w:shd w:color="auto" w:fill="F6FF7B" w:themeFill="accent6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F6FF7B" w:themeFill="accent6" w:themeFillTint="66" w:val="clear"/>
      </w:tcPr>
    </w:tblStylePr>
    <w:tblStylePr w:type="firstCol">
      <w:rPr>
        <w:color w:themeColor="background1" w:val="FFFFFF"/>
      </w:rPr>
      <w:tblPr/>
      <w:tcPr>
        <w:shd w:color="auto" w:fill="7D8600" w:themeFill="accent6" w:themeFillShade="BF" w:val="clear"/>
      </w:tcPr>
    </w:tblStylePr>
    <w:tblStylePr w:type="lastCol">
      <w:rPr>
        <w:color w:themeColor="background1" w:val="FFFFFF"/>
      </w:rPr>
      <w:tblPr/>
      <w:tcPr>
        <w:shd w:color="auto" w:fill="7D8600" w:themeFill="accent6" w:themeFillShade="BF" w:val="clear"/>
      </w:tcPr>
    </w:tblStylePr>
    <w:tblStylePr w:type="band1Vert">
      <w:tblPr/>
      <w:tcPr>
        <w:shd w:color="auto" w:fill="F4FF5A" w:themeFill="accent6" w:themeFillTint="7F" w:val="clear"/>
      </w:tcPr>
    </w:tblStylePr>
    <w:tblStylePr w:type="band1Horz">
      <w:tblPr/>
      <w:tcPr>
        <w:shd w:color="auto" w:fill="F4FF5A" w:themeFill="accent6" w:themeFillTint="7F" w:val="clear"/>
      </w:tcPr>
    </w:tblStylePr>
  </w:style>
  <w:style w:styleId="Listavistosa" w:type="table">
    <w:name w:val="Colorful List"/>
    <w:basedOn w:val="Tabla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E6E6E6" w:themeFill="text1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009F8E" w:themeFill="accent2" w:themeFillShade="CC" w:val="clear"/>
      </w:tcPr>
    </w:tblStylePr>
    <w:tblStylePr w:type="lastRow">
      <w:rPr>
        <w:b/>
        <w:bCs/>
        <w:color w:themeColor="accent2" w:themeShade="CC" w:val="009F8E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C0C0C0" w:themeFill="text1" w:themeFillTint="3F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avistosa-nfasis1" w:type="table">
    <w:name w:val="Colorful List Accent 1"/>
    <w:basedOn w:val="Tabla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E2F8FF" w:themeFill="accent1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009F8E" w:themeFill="accent2" w:themeFillShade="CC" w:val="clear"/>
      </w:tcPr>
    </w:tblStylePr>
    <w:tblStylePr w:type="lastRow">
      <w:rPr>
        <w:b/>
        <w:bCs/>
        <w:color w:themeColor="accent2" w:themeShade="CC" w:val="009F8E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B8EDFF" w:themeFill="accent1" w:themeFillTint="3F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Listavistosa-nfasis2" w:type="table">
    <w:name w:val="Colorful List Accent 2"/>
    <w:basedOn w:val="Tabla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E0FFFB" w:themeFill="accent2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009F8E" w:themeFill="accent2" w:themeFillShade="CC" w:val="clear"/>
      </w:tcPr>
    </w:tblStylePr>
    <w:tblStylePr w:type="lastRow">
      <w:rPr>
        <w:b/>
        <w:bCs/>
        <w:color w:themeColor="accent2" w:themeShade="CC" w:val="009F8E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B2FFF6" w:themeFill="accent2" w:themeFillTint="3F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Listavistosa-nfasis3" w:type="table">
    <w:name w:val="Colorful List Accent 3"/>
    <w:basedOn w:val="Tabla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FBEBEA" w:themeFill="accent3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ABADA5" w:themeFill="accent4" w:themeFillShade="CC" w:val="clear"/>
      </w:tcPr>
    </w:tblStylePr>
    <w:tblStylePr w:type="lastRow">
      <w:rPr>
        <w:b/>
        <w:bCs/>
        <w:color w:themeColor="accent4" w:themeShade="CC" w:val="ABADA5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6CDCB" w:themeFill="accent3" w:themeFillTint="3F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Listavistosa-nfasis4" w:type="table">
    <w:name w:val="Colorful List Accent 4"/>
    <w:basedOn w:val="Tabla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FAFBFA" w:themeFill="accent4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BA241E" w:themeFill="accent3" w:themeFillShade="CC" w:val="clear"/>
      </w:tcPr>
    </w:tblStylePr>
    <w:tblStylePr w:type="lastRow">
      <w:rPr>
        <w:b/>
        <w:bCs/>
        <w:color w:themeColor="accent3" w:themeShade="CC" w:val="BA241E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4F4F3" w:themeFill="accent4" w:themeFillTint="3F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Listavistosa-nfasis5" w:type="table">
    <w:name w:val="Colorful List Accent 5"/>
    <w:basedOn w:val="Tabla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F2F7F7" w:themeFill="accent5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869000" w:themeFill="accent6" w:themeFillShade="CC" w:val="clear"/>
      </w:tcPr>
    </w:tblStylePr>
    <w:tblStylePr w:type="lastRow">
      <w:rPr>
        <w:b/>
        <w:bCs/>
        <w:color w:themeColor="accent6" w:themeShade="CC" w:val="869000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E0EBEC" w:themeFill="accent5" w:themeFillTint="3F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Listavistosa-nfasis6" w:type="table">
    <w:name w:val="Colorful List Accent 6"/>
    <w:basedOn w:val="Tabla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FCFFDE" w:themeFill="accent6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5D949A" w:themeFill="accent5" w:themeFillShade="CC" w:val="clear"/>
      </w:tcPr>
    </w:tblStylePr>
    <w:tblStylePr w:type="lastRow">
      <w:rPr>
        <w:b/>
        <w:bCs/>
        <w:color w:themeColor="accent5" w:themeShade="CC" w:val="5D949A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9FFAD" w:themeFill="accent6" w:themeFillTint="3F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Sombreadovistoso" w:type="table">
    <w:name w:val="Colorful Shading"/>
    <w:basedOn w:val="Tabla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C7B2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6E6E6" w:themeFill="text1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00C7B2" w:space="0" w:sz="24" w:themeColor="accent2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000000" w:themeFill="text1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000000" w:space="0" w:sz="4" w:themeColor="text1" w:themeShade="99" w:val="single"/>
          <w:insideV w:val="nil"/>
        </w:tcBorders>
        <w:shd w:color="auto" w:fill="000000" w:themeFill="text1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0000" w:themeFill="text1" w:themeFillShade="BF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808080" w:themeFill="text1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Sombreadovistoso-nfasis1" w:type="table">
    <w:name w:val="Colorful Shading Accent 1"/>
    <w:basedOn w:val="Tabla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C7B2" w:space="0" w:sz="24" w:themeColor="accent2" w:val="single"/>
        <w:left w:color="00A9E0" w:space="0" w:sz="4" w:themeColor="accent1" w:val="single"/>
        <w:bottom w:color="00A9E0" w:space="0" w:sz="4" w:themeColor="accent1" w:val="single"/>
        <w:right w:color="00A9E0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2F8FF" w:themeFill="accent1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00C7B2" w:space="0" w:sz="24" w:themeColor="accent2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006586" w:themeFill="accent1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006586" w:space="0" w:sz="4" w:themeColor="accent1" w:themeShade="99" w:val="single"/>
          <w:insideV w:val="nil"/>
        </w:tcBorders>
        <w:shd w:color="auto" w:fill="006586" w:themeFill="accent1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6586" w:themeFill="accent1" w:themeFillShade="99" w:val="clear"/>
      </w:tcPr>
    </w:tblStylePr>
    <w:tblStylePr w:type="band1Vert">
      <w:tblPr/>
      <w:tcPr>
        <w:shd w:color="auto" w:fill="8CE2FF" w:themeFill="accent1" w:themeFillTint="66" w:val="clear"/>
      </w:tcPr>
    </w:tblStylePr>
    <w:tblStylePr w:type="band1Horz">
      <w:tblPr/>
      <w:tcPr>
        <w:shd w:color="auto" w:fill="70DBFF" w:themeFill="accent1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Sombreadovistoso-nfasis2" w:type="table">
    <w:name w:val="Colorful Shading Accent 2"/>
    <w:basedOn w:val="Tabla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C7B2" w:space="0" w:sz="24" w:themeColor="accent2" w:val="single"/>
        <w:left w:color="00C7B2" w:space="0" w:sz="4" w:themeColor="accent2" w:val="single"/>
        <w:bottom w:color="00C7B2" w:space="0" w:sz="4" w:themeColor="accent2" w:val="single"/>
        <w:right w:color="00C7B2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0FFFB" w:themeFill="accent2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00C7B2" w:space="0" w:sz="24" w:themeColor="accent2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00776A" w:themeFill="accent2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00776A" w:space="0" w:sz="4" w:themeColor="accent2" w:themeShade="99" w:val="single"/>
          <w:insideV w:val="nil"/>
        </w:tcBorders>
        <w:shd w:color="auto" w:fill="00776A" w:themeFill="accent2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776A" w:themeFill="accent2" w:themeFillShade="99" w:val="clear"/>
      </w:tcPr>
    </w:tblStylePr>
    <w:tblStylePr w:type="band1Vert">
      <w:tblPr/>
      <w:tcPr>
        <w:shd w:color="auto" w:fill="82FFF1" w:themeFill="accent2" w:themeFillTint="66" w:val="clear"/>
      </w:tcPr>
    </w:tblStylePr>
    <w:tblStylePr w:type="band1Horz">
      <w:tblPr/>
      <w:tcPr>
        <w:shd w:color="auto" w:fill="64FFEE" w:themeFill="accent2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Sombreadovistoso-nfasis3" w:type="table">
    <w:name w:val="Colorful Shading Accent 3"/>
    <w:basedOn w:val="Tabla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D5D6D2" w:space="0" w:sz="24" w:themeColor="accent4" w:val="single"/>
        <w:left w:color="DE3831" w:space="0" w:sz="4" w:themeColor="accent3" w:val="single"/>
        <w:bottom w:color="DE3831" w:space="0" w:sz="4" w:themeColor="accent3" w:val="single"/>
        <w:right w:color="DE3831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BEBEA" w:themeFill="accent3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D5D6D2" w:space="0" w:sz="24" w:themeColor="accent4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8B1B16" w:themeFill="accent3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8B1B16" w:space="0" w:sz="4" w:themeColor="accent3" w:themeShade="99" w:val="single"/>
          <w:insideV w:val="nil"/>
        </w:tcBorders>
        <w:shd w:color="auto" w:fill="8B1B16" w:themeFill="accent3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8B1B16" w:themeFill="accent3" w:themeFillShade="99" w:val="clear"/>
      </w:tcPr>
    </w:tblStylePr>
    <w:tblStylePr w:type="band1Vert">
      <w:tblPr/>
      <w:tcPr>
        <w:shd w:color="auto" w:fill="F1AFAC" w:themeFill="accent3" w:themeFillTint="66" w:val="clear"/>
      </w:tcPr>
    </w:tblStylePr>
    <w:tblStylePr w:type="band1Horz">
      <w:tblPr/>
      <w:tcPr>
        <w:shd w:color="auto" w:fill="EE9B98" w:themeFill="accent3" w:themeFillTint="7F" w:val="clear"/>
      </w:tcPr>
    </w:tblStylePr>
  </w:style>
  <w:style w:styleId="Sombreadovistoso-nfasis4" w:type="table">
    <w:name w:val="Colorful Shading Accent 4"/>
    <w:basedOn w:val="Tabla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DE3831" w:space="0" w:sz="24" w:themeColor="accent3" w:val="single"/>
        <w:left w:color="D5D6D2" w:space="0" w:sz="4" w:themeColor="accent4" w:val="single"/>
        <w:bottom w:color="D5D6D2" w:space="0" w:sz="4" w:themeColor="accent4" w:val="single"/>
        <w:right w:color="D5D6D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AFBFA" w:themeFill="accent4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DE3831" w:space="0" w:sz="24" w:themeColor="accent3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828579" w:themeFill="accent4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828579" w:space="0" w:sz="4" w:themeColor="accent4" w:themeShade="99" w:val="single"/>
          <w:insideV w:val="nil"/>
        </w:tcBorders>
        <w:shd w:color="auto" w:fill="828579" w:themeFill="accent4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828579" w:themeFill="accent4" w:themeFillShade="99" w:val="clear"/>
      </w:tcPr>
    </w:tblStylePr>
    <w:tblStylePr w:type="band1Vert">
      <w:tblPr/>
      <w:tcPr>
        <w:shd w:color="auto" w:fill="EEEEEC" w:themeFill="accent4" w:themeFillTint="66" w:val="clear"/>
      </w:tcPr>
    </w:tblStylePr>
    <w:tblStylePr w:type="band1Horz">
      <w:tblPr/>
      <w:tcPr>
        <w:shd w:color="auto" w:fill="E9EAE8" w:themeFill="accent4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Sombreadovistoso-nfasis5" w:type="table">
    <w:name w:val="Colorful Shading Accent 5"/>
    <w:basedOn w:val="Tabla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A8B400" w:space="0" w:sz="24" w:themeColor="accent6" w:val="single"/>
        <w:left w:color="83AFB4" w:space="0" w:sz="4" w:themeColor="accent5" w:val="single"/>
        <w:bottom w:color="83AFB4" w:space="0" w:sz="4" w:themeColor="accent5" w:val="single"/>
        <w:right w:color="83AFB4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2F7F7" w:themeFill="accent5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A8B400" w:space="0" w:sz="24" w:themeColor="accent6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466F74" w:themeFill="accent5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466F74" w:space="0" w:sz="4" w:themeColor="accent5" w:themeShade="99" w:val="single"/>
          <w:insideV w:val="nil"/>
        </w:tcBorders>
        <w:shd w:color="auto" w:fill="466F74" w:themeFill="accent5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466F74" w:themeFill="accent5" w:themeFillShade="99" w:val="clear"/>
      </w:tcPr>
    </w:tblStylePr>
    <w:tblStylePr w:type="band1Vert">
      <w:tblPr/>
      <w:tcPr>
        <w:shd w:color="auto" w:fill="CDDEE1" w:themeFill="accent5" w:themeFillTint="66" w:val="clear"/>
      </w:tcPr>
    </w:tblStylePr>
    <w:tblStylePr w:type="band1Horz">
      <w:tblPr/>
      <w:tcPr>
        <w:shd w:color="auto" w:fill="C1D7D9" w:themeFill="accent5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Sombreadovistoso-nfasis6" w:type="table">
    <w:name w:val="Colorful Shading Accent 6"/>
    <w:basedOn w:val="Tabla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83AFB4" w:space="0" w:sz="24" w:themeColor="accent5" w:val="single"/>
        <w:left w:color="A8B400" w:space="0" w:sz="4" w:themeColor="accent6" w:val="single"/>
        <w:bottom w:color="A8B400" w:space="0" w:sz="4" w:themeColor="accent6" w:val="single"/>
        <w:right w:color="A8B400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CFFDE" w:themeFill="accent6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83AFB4" w:space="0" w:sz="24" w:themeColor="accent5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646C00" w:themeFill="accent6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646C00" w:space="0" w:sz="4" w:themeColor="accent6" w:themeShade="99" w:val="single"/>
          <w:insideV w:val="nil"/>
        </w:tcBorders>
        <w:shd w:color="auto" w:fill="646C00" w:themeFill="accent6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646C00" w:themeFill="accent6" w:themeFillShade="99" w:val="clear"/>
      </w:tcPr>
    </w:tblStylePr>
    <w:tblStylePr w:type="band1Vert">
      <w:tblPr/>
      <w:tcPr>
        <w:shd w:color="auto" w:fill="F6FF7B" w:themeFill="accent6" w:themeFillTint="66" w:val="clear"/>
      </w:tcPr>
    </w:tblStylePr>
    <w:tblStylePr w:type="band1Horz">
      <w:tblPr/>
      <w:tcPr>
        <w:shd w:color="auto" w:fill="F4FF5A" w:themeFill="accent6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Refdecomentario" w:type="character">
    <w:name w:val="annotation reference"/>
    <w:basedOn w:val="Fuentedeprrafopredeter"/>
    <w:uiPriority w:val="99"/>
    <w:semiHidden/>
    <w:rsid w:val="00D27ABD"/>
    <w:rPr>
      <w:sz w:val="16"/>
      <w:szCs w:val="16"/>
    </w:rPr>
  </w:style>
  <w:style w:styleId="Textocomentario" w:type="paragraph">
    <w:name w:val="annotation text"/>
    <w:basedOn w:val="Normal"/>
    <w:link w:val="TextocomentarioCar"/>
    <w:uiPriority w:val="99"/>
    <w:semiHidden/>
    <w:rsid w:val="00D27ABD"/>
    <w:pPr>
      <w:spacing w:line="240" w:lineRule="auto"/>
    </w:pPr>
  </w:style>
  <w:style w:customStyle="1" w:styleId="TextocomentarioCar" w:type="character">
    <w:name w:val="Texto comentario Car"/>
    <w:basedOn w:val="Fuentedeprrafopredeter"/>
    <w:link w:val="Textocomentario"/>
    <w:uiPriority w:val="99"/>
    <w:semiHidden/>
    <w:rsid w:val="00D27ABD"/>
    <w:rPr>
      <w:sz w:val="20"/>
      <w:szCs w:val="20"/>
      <w:lang w:val="en-GB"/>
    </w:rPr>
  </w:style>
  <w:style w:styleId="Asuntodelcomentario" w:type="paragraph">
    <w:name w:val="annotation subject"/>
    <w:basedOn w:val="Textocomentario"/>
    <w:next w:val="Textocomentario"/>
    <w:link w:val="AsuntodelcomentarioCar"/>
    <w:uiPriority w:val="99"/>
    <w:semiHidden/>
    <w:rsid w:val="00D27ABD"/>
    <w:rPr>
      <w:b/>
      <w:bCs/>
    </w:rPr>
  </w:style>
  <w:style w:customStyle="1" w:styleId="AsuntodelcomentarioCar" w:type="character">
    <w:name w:val="Asunto del comentario Car"/>
    <w:basedOn w:val="TextocomentarioCar"/>
    <w:link w:val="Asuntodelcomentario"/>
    <w:uiPriority w:val="99"/>
    <w:semiHidden/>
    <w:rsid w:val="00D27ABD"/>
    <w:rPr>
      <w:b/>
      <w:bCs/>
      <w:sz w:val="20"/>
      <w:szCs w:val="20"/>
      <w:lang w:val="en-GB"/>
    </w:rPr>
  </w:style>
  <w:style w:styleId="Listaoscura" w:type="table">
    <w:name w:val="Dark List"/>
    <w:basedOn w:val="Tabla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000000" w:themeFill="text1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000000" w:themeFill="text1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000000" w:themeFill="text1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000000" w:themeFill="text1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0000" w:themeFill="text1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0000" w:themeFill="text1" w:themeFillShade="BF" w:val="clear"/>
      </w:tcPr>
    </w:tblStylePr>
  </w:style>
  <w:style w:styleId="Listaoscura-nfasis1" w:type="table">
    <w:name w:val="Dark List Accent 1"/>
    <w:basedOn w:val="Tabla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00A9E0" w:themeFill="accent1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00536F" w:themeFill="accent1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007EA7" w:themeFill="accent1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007EA7" w:themeFill="accent1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7EA7" w:themeFill="accent1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7EA7" w:themeFill="accent1" w:themeFillShade="BF" w:val="clear"/>
      </w:tcPr>
    </w:tblStylePr>
  </w:style>
  <w:style w:styleId="Listaoscura-nfasis2" w:type="table">
    <w:name w:val="Dark List Accent 2"/>
    <w:basedOn w:val="Tabla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00C7B2" w:themeFill="accent2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006358" w:themeFill="accent2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009585" w:themeFill="accent2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009585" w:themeFill="accent2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9585" w:themeFill="accent2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9585" w:themeFill="accent2" w:themeFillShade="BF" w:val="clear"/>
      </w:tcPr>
    </w:tblStylePr>
  </w:style>
  <w:style w:styleId="Listaoscura-nfasis3" w:type="table">
    <w:name w:val="Dark List Accent 3"/>
    <w:basedOn w:val="Tabla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DE3831" w:themeFill="accent3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741612" w:themeFill="accent3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AE211C" w:themeFill="accent3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AE211C" w:themeFill="accent3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AE211C" w:themeFill="accent3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AE211C" w:themeFill="accent3" w:themeFillShade="BF" w:val="clear"/>
      </w:tcPr>
    </w:tblStylePr>
  </w:style>
  <w:style w:styleId="Listaoscura-nfasis4" w:type="table">
    <w:name w:val="Dark List Accent 4"/>
    <w:basedOn w:val="Tabla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D5D6D2" w:themeFill="accent4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6B6E64" w:themeFill="accent4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A0A39A" w:themeFill="accent4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A0A39A" w:themeFill="accent4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A0A39A" w:themeFill="accent4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A0A39A" w:themeFill="accent4" w:themeFillShade="BF" w:val="clear"/>
      </w:tcPr>
    </w:tblStylePr>
  </w:style>
  <w:style w:styleId="Listaoscura-nfasis5" w:type="table">
    <w:name w:val="Dark List Accent 5"/>
    <w:basedOn w:val="Tabla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83AFB4" w:themeFill="accent5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3A5C60" w:themeFill="accent5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578A90" w:themeFill="accent5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578A90" w:themeFill="accent5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578A90" w:themeFill="accent5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578A90" w:themeFill="accent5" w:themeFillShade="BF" w:val="clear"/>
      </w:tcPr>
    </w:tblStylePr>
  </w:style>
  <w:style w:styleId="Listaoscura-nfasis6" w:type="table">
    <w:name w:val="Dark List Accent 6"/>
    <w:basedOn w:val="Tabla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A8B400" w:themeFill="accent6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535900" w:themeFill="accent6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7D8600" w:themeFill="accent6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7D8600" w:themeFill="accent6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7D8600" w:themeFill="accent6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7D8600" w:themeFill="accent6" w:themeFillShade="BF" w:val="clear"/>
      </w:tcPr>
    </w:tblStylePr>
  </w:style>
  <w:style w:styleId="Fecha" w:type="paragraph">
    <w:name w:val="Date"/>
    <w:basedOn w:val="Normal"/>
    <w:next w:val="Normal"/>
    <w:link w:val="FechaCar"/>
    <w:uiPriority w:val="99"/>
    <w:semiHidden/>
    <w:rsid w:val="00D27ABD"/>
  </w:style>
  <w:style w:customStyle="1" w:styleId="FechaCar" w:type="character">
    <w:name w:val="Fecha Car"/>
    <w:basedOn w:val="Fuentedeprrafopredeter"/>
    <w:link w:val="Fecha"/>
    <w:uiPriority w:val="99"/>
    <w:semiHidden/>
    <w:rsid w:val="00D27ABD"/>
    <w:rPr>
      <w:lang w:val="en-GB"/>
    </w:rPr>
  </w:style>
  <w:style w:styleId="Mapadeldocumento" w:type="paragraph">
    <w:name w:val="Document Map"/>
    <w:basedOn w:val="Normal"/>
    <w:link w:val="MapadeldocumentoCar"/>
    <w:uiPriority w:val="99"/>
    <w:semiHidden/>
    <w:rsid w:val="00D27ABD"/>
    <w:pPr>
      <w:spacing w:line="240" w:lineRule="auto"/>
    </w:pPr>
    <w:rPr>
      <w:rFonts w:ascii="Segoe UI" w:cs="Segoe UI" w:hAnsi="Segoe UI"/>
      <w:sz w:val="16"/>
      <w:szCs w:val="16"/>
    </w:rPr>
  </w:style>
  <w:style w:customStyle="1" w:styleId="MapadeldocumentoCar" w:type="character">
    <w:name w:val="Mapa del documento Car"/>
    <w:basedOn w:val="Fuentedeprrafopredeter"/>
    <w:link w:val="Mapadeldocumento"/>
    <w:uiPriority w:val="99"/>
    <w:semiHidden/>
    <w:rsid w:val="00D27ABD"/>
    <w:rPr>
      <w:rFonts w:ascii="Segoe UI" w:cs="Segoe UI" w:hAnsi="Segoe UI"/>
      <w:sz w:val="16"/>
      <w:szCs w:val="16"/>
      <w:lang w:val="en-GB"/>
    </w:rPr>
  </w:style>
  <w:style w:styleId="Firmadecorreo" w:type="paragraph">
    <w:name w:val="E-mail Signature"/>
    <w:basedOn w:val="Normal"/>
    <w:link w:val="FirmadecorreoCar"/>
    <w:uiPriority w:val="99"/>
    <w:semiHidden/>
    <w:rsid w:val="00D27ABD"/>
    <w:pPr>
      <w:spacing w:line="240" w:lineRule="auto"/>
    </w:pPr>
  </w:style>
  <w:style w:customStyle="1" w:styleId="FirmadecorreoCar" w:type="character">
    <w:name w:val="Firma de correo Car"/>
    <w:basedOn w:val="Fuentedeprrafopredeter"/>
    <w:link w:val="Firmadecorreo"/>
    <w:uiPriority w:val="99"/>
    <w:semiHidden/>
    <w:rsid w:val="00D27ABD"/>
    <w:rPr>
      <w:lang w:val="en-GB"/>
    </w:rPr>
  </w:style>
  <w:style w:styleId="nfasis" w:type="character">
    <w:name w:val="Emphasis"/>
    <w:basedOn w:val="Fuentedeprrafopredeter"/>
    <w:uiPriority w:val="19"/>
    <w:semiHidden/>
    <w:rsid w:val="00D27ABD"/>
    <w:rPr>
      <w:i/>
      <w:iCs/>
    </w:rPr>
  </w:style>
  <w:style w:styleId="Direccinsobre" w:type="paragraph">
    <w:name w:val="envelope address"/>
    <w:basedOn w:val="Normal"/>
    <w:uiPriority w:val="99"/>
    <w:semiHidden/>
    <w:rsid w:val="00D27ABD"/>
    <w:pPr>
      <w:framePr w:h="1980" w:hAnchor="page" w:hRule="exact" w:hSpace="141" w:w="7920" w:wrap="auto" w:xAlign="center" w:yAlign="bottom"/>
      <w:spacing w:line="240" w:lineRule="auto"/>
      <w:ind w:left="2880"/>
    </w:pPr>
    <w:rPr>
      <w:rFonts w:asciiTheme="majorHAnsi" w:cstheme="majorBidi" w:eastAsiaTheme="majorEastAsia" w:hAnsiTheme="majorHAnsi"/>
      <w:sz w:val="24"/>
      <w:szCs w:val="24"/>
    </w:rPr>
  </w:style>
  <w:style w:styleId="Remitedesobre" w:type="paragraph">
    <w:name w:val="envelope return"/>
    <w:basedOn w:val="Normal"/>
    <w:uiPriority w:val="99"/>
    <w:semiHidden/>
    <w:rsid w:val="00D27ABD"/>
    <w:pPr>
      <w:spacing w:line="240" w:lineRule="auto"/>
    </w:pPr>
    <w:rPr>
      <w:rFonts w:asciiTheme="majorHAnsi" w:cstheme="majorBidi" w:eastAsiaTheme="majorEastAsia" w:hAnsiTheme="majorHAnsi"/>
    </w:rPr>
  </w:style>
  <w:style w:styleId="Hipervnculovisitado" w:type="character">
    <w:name w:val="FollowedHyperlink"/>
    <w:basedOn w:val="Fuentedeprrafopredeter"/>
    <w:uiPriority w:val="21"/>
    <w:semiHidden/>
    <w:rsid w:val="00D27ABD"/>
    <w:rPr>
      <w:color w:themeColor="followedHyperlink" w:val="800080"/>
      <w:u w:val="single"/>
    </w:rPr>
  </w:style>
  <w:style w:styleId="Refdenotaalpie" w:type="character">
    <w:name w:val="footnote reference"/>
    <w:basedOn w:val="Fuentedeprrafopredeter"/>
    <w:uiPriority w:val="21"/>
    <w:semiHidden/>
    <w:rsid w:val="00D27ABD"/>
    <w:rPr>
      <w:vertAlign w:val="superscript"/>
    </w:rPr>
  </w:style>
  <w:style w:styleId="Tablaconcuadrcula1clara" w:type="table">
    <w:name w:val="Grid Table 1 Light"/>
    <w:basedOn w:val="Tabla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Tablaconcuadrcula1clara-nfasis1" w:type="table">
    <w:name w:val="Grid Table 1 Light Accent 1"/>
    <w:basedOn w:val="Tabla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8CE2FF" w:space="0" w:sz="4" w:themeColor="accent1" w:themeTint="66" w:val="single"/>
        <w:left w:color="8CE2FF" w:space="0" w:sz="4" w:themeColor="accent1" w:themeTint="66" w:val="single"/>
        <w:bottom w:color="8CE2FF" w:space="0" w:sz="4" w:themeColor="accent1" w:themeTint="66" w:val="single"/>
        <w:right w:color="8CE2FF" w:space="0" w:sz="4" w:themeColor="accent1" w:themeTint="66" w:val="single"/>
        <w:insideH w:color="8CE2FF" w:space="0" w:sz="4" w:themeColor="accent1" w:themeTint="66" w:val="single"/>
        <w:insideV w:color="8CE2FF" w:space="0" w:sz="4" w:themeColor="accent1" w:themeTint="66" w:val="single"/>
      </w:tblBorders>
    </w:tblPr>
    <w:tblStylePr w:type="firstRow">
      <w:rPr>
        <w:b/>
        <w:bCs/>
      </w:rPr>
      <w:tblPr/>
      <w:tcPr>
        <w:tcBorders>
          <w:bottom w:color="53D4FF" w:space="0" w:sz="12" w:themeColor="accent1" w:themeTint="99" w:val="single"/>
        </w:tcBorders>
      </w:tcPr>
    </w:tblStylePr>
    <w:tblStylePr w:type="lastRow">
      <w:rPr>
        <w:b/>
        <w:bCs/>
      </w:rPr>
      <w:tblPr/>
      <w:tcPr>
        <w:tcBorders>
          <w:top w:color="53D4FF" w:space="0" w:sz="2" w:themeColor="accen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Tablaconcuadrcula1Claro-nfasis2" w:type="table">
    <w:name w:val="Grid Table 1 Light Accent 2"/>
    <w:basedOn w:val="Tabla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82FFF1" w:space="0" w:sz="4" w:themeColor="accent2" w:themeTint="66" w:val="single"/>
        <w:left w:color="82FFF1" w:space="0" w:sz="4" w:themeColor="accent2" w:themeTint="66" w:val="single"/>
        <w:bottom w:color="82FFF1" w:space="0" w:sz="4" w:themeColor="accent2" w:themeTint="66" w:val="single"/>
        <w:right w:color="82FFF1" w:space="0" w:sz="4" w:themeColor="accent2" w:themeTint="66" w:val="single"/>
        <w:insideH w:color="82FFF1" w:space="0" w:sz="4" w:themeColor="accent2" w:themeTint="66" w:val="single"/>
        <w:insideV w:color="82FFF1" w:space="0" w:sz="4" w:themeColor="accent2" w:themeTint="66" w:val="single"/>
      </w:tblBorders>
    </w:tblPr>
    <w:tblStylePr w:type="firstRow">
      <w:rPr>
        <w:b/>
        <w:bCs/>
      </w:rPr>
      <w:tblPr/>
      <w:tcPr>
        <w:tcBorders>
          <w:bottom w:color="44FFEB" w:space="0" w:sz="12" w:themeColor="accent2" w:themeTint="99" w:val="single"/>
        </w:tcBorders>
      </w:tcPr>
    </w:tblStylePr>
    <w:tblStylePr w:type="lastRow">
      <w:rPr>
        <w:b/>
        <w:bCs/>
      </w:rPr>
      <w:tblPr/>
      <w:tcPr>
        <w:tcBorders>
          <w:top w:color="44FFEB" w:space="0" w:sz="2" w:themeColor="accent2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Tablaconcuadrcula1clara-nfasis3" w:type="table">
    <w:name w:val="Grid Table 1 Light Accent 3"/>
    <w:basedOn w:val="Tabla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F1AFAC" w:space="0" w:sz="4" w:themeColor="accent3" w:themeTint="66" w:val="single"/>
        <w:left w:color="F1AFAC" w:space="0" w:sz="4" w:themeColor="accent3" w:themeTint="66" w:val="single"/>
        <w:bottom w:color="F1AFAC" w:space="0" w:sz="4" w:themeColor="accent3" w:themeTint="66" w:val="single"/>
        <w:right w:color="F1AFAC" w:space="0" w:sz="4" w:themeColor="accent3" w:themeTint="66" w:val="single"/>
        <w:insideH w:color="F1AFAC" w:space="0" w:sz="4" w:themeColor="accent3" w:themeTint="66" w:val="single"/>
        <w:insideV w:color="F1AFAC" w:space="0" w:sz="4" w:themeColor="accent3" w:themeTint="66" w:val="single"/>
      </w:tblBorders>
    </w:tblPr>
    <w:tblStylePr w:type="firstRow">
      <w:rPr>
        <w:b/>
        <w:bCs/>
      </w:rPr>
      <w:tblPr/>
      <w:tcPr>
        <w:tcBorders>
          <w:bottom w:color="EB8783" w:space="0" w:sz="12" w:themeColor="accent3" w:themeTint="99" w:val="single"/>
        </w:tcBorders>
      </w:tcPr>
    </w:tblStylePr>
    <w:tblStylePr w:type="lastRow">
      <w:rPr>
        <w:b/>
        <w:bCs/>
      </w:rPr>
      <w:tblPr/>
      <w:tcPr>
        <w:tcBorders>
          <w:top w:color="EB8783" w:space="0" w:sz="2" w:themeColor="accent3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Tablaconcuadrcula1clara-nfasis4" w:type="table">
    <w:name w:val="Grid Table 1 Light Accent 4"/>
    <w:basedOn w:val="Tabla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EEEEEC" w:space="0" w:sz="4" w:themeColor="accent4" w:themeTint="66" w:val="single"/>
        <w:left w:color="EEEEEC" w:space="0" w:sz="4" w:themeColor="accent4" w:themeTint="66" w:val="single"/>
        <w:bottom w:color="EEEEEC" w:space="0" w:sz="4" w:themeColor="accent4" w:themeTint="66" w:val="single"/>
        <w:right w:color="EEEEEC" w:space="0" w:sz="4" w:themeColor="accent4" w:themeTint="66" w:val="single"/>
        <w:insideH w:color="EEEEEC" w:space="0" w:sz="4" w:themeColor="accent4" w:themeTint="66" w:val="single"/>
        <w:insideV w:color="EEEEEC" w:space="0" w:sz="4" w:themeColor="accent4" w:themeTint="66" w:val="single"/>
      </w:tblBorders>
    </w:tblPr>
    <w:tblStylePr w:type="firstRow">
      <w:rPr>
        <w:b/>
        <w:bCs/>
      </w:rPr>
      <w:tblPr/>
      <w:tcPr>
        <w:tcBorders>
          <w:bottom w:color="E5E6E3" w:space="0" w:sz="12" w:themeColor="accent4" w:themeTint="99" w:val="single"/>
        </w:tcBorders>
      </w:tcPr>
    </w:tblStylePr>
    <w:tblStylePr w:type="lastRow">
      <w:rPr>
        <w:b/>
        <w:bCs/>
      </w:rPr>
      <w:tblPr/>
      <w:tcPr>
        <w:tcBorders>
          <w:top w:color="E5E6E3" w:space="0" w:sz="2" w:themeColor="accent4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Tablaconcuadrcula1clara-nfasis5" w:type="table">
    <w:name w:val="Grid Table 1 Light Accent 5"/>
    <w:basedOn w:val="Tabla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CDDEE1" w:space="0" w:sz="4" w:themeColor="accent5" w:themeTint="66" w:val="single"/>
        <w:left w:color="CDDEE1" w:space="0" w:sz="4" w:themeColor="accent5" w:themeTint="66" w:val="single"/>
        <w:bottom w:color="CDDEE1" w:space="0" w:sz="4" w:themeColor="accent5" w:themeTint="66" w:val="single"/>
        <w:right w:color="CDDEE1" w:space="0" w:sz="4" w:themeColor="accent5" w:themeTint="66" w:val="single"/>
        <w:insideH w:color="CDDEE1" w:space="0" w:sz="4" w:themeColor="accent5" w:themeTint="66" w:val="single"/>
        <w:insideV w:color="CDDEE1" w:space="0" w:sz="4" w:themeColor="accent5" w:themeTint="66" w:val="single"/>
      </w:tblBorders>
    </w:tblPr>
    <w:tblStylePr w:type="firstRow">
      <w:rPr>
        <w:b/>
        <w:bCs/>
      </w:rPr>
      <w:tblPr/>
      <w:tcPr>
        <w:tcBorders>
          <w:bottom w:color="B4CED2" w:space="0" w:sz="12" w:themeColor="accent5" w:themeTint="99" w:val="single"/>
        </w:tcBorders>
      </w:tcPr>
    </w:tblStylePr>
    <w:tblStylePr w:type="lastRow">
      <w:rPr>
        <w:b/>
        <w:bCs/>
      </w:rPr>
      <w:tblPr/>
      <w:tcPr>
        <w:tcBorders>
          <w:top w:color="B4CED2" w:space="0" w:sz="2" w:themeColor="accent5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Tablaconcuadrcula1clara-nfasis6" w:type="table">
    <w:name w:val="Grid Table 1 Light Accent 6"/>
    <w:basedOn w:val="Tabla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F6FF7B" w:space="0" w:sz="4" w:themeColor="accent6" w:themeTint="66" w:val="single"/>
        <w:left w:color="F6FF7B" w:space="0" w:sz="4" w:themeColor="accent6" w:themeTint="66" w:val="single"/>
        <w:bottom w:color="F6FF7B" w:space="0" w:sz="4" w:themeColor="accent6" w:themeTint="66" w:val="single"/>
        <w:right w:color="F6FF7B" w:space="0" w:sz="4" w:themeColor="accent6" w:themeTint="66" w:val="single"/>
        <w:insideH w:color="F6FF7B" w:space="0" w:sz="4" w:themeColor="accent6" w:themeTint="66" w:val="single"/>
        <w:insideV w:color="F6FF7B" w:space="0" w:sz="4" w:themeColor="accent6" w:themeTint="66" w:val="single"/>
      </w:tblBorders>
    </w:tblPr>
    <w:tblStylePr w:type="firstRow">
      <w:rPr>
        <w:b/>
        <w:bCs/>
      </w:rPr>
      <w:tblPr/>
      <w:tcPr>
        <w:tcBorders>
          <w:bottom w:color="F1FF39" w:space="0" w:sz="12" w:themeColor="accent6" w:themeTint="99" w:val="single"/>
        </w:tcBorders>
      </w:tcPr>
    </w:tblStylePr>
    <w:tblStylePr w:type="lastRow">
      <w:rPr>
        <w:b/>
        <w:bCs/>
      </w:rPr>
      <w:tblPr/>
      <w:tcPr>
        <w:tcBorders>
          <w:top w:color="F1FF39" w:space="0" w:sz="2" w:themeColor="accent6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Tabladecuadrcula2" w:type="table">
    <w:name w:val="Grid Table 2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666666" w:space="0" w:sz="2" w:themeColor="text1" w:themeTint="99" w:val="single"/>
        <w:bottom w:color="666666" w:space="0" w:sz="2" w:themeColor="text1" w:themeTint="99" w:val="single"/>
        <w:insideH w:color="666666" w:space="0" w:sz="2" w:themeColor="text1" w:themeTint="99" w:val="single"/>
        <w:insideV w:color="666666" w:space="0" w:sz="2" w:themeColor="text1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666666" w:space="0" w:sz="12" w:themeColor="text1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Tablaconcuadrcula2-nfasis1" w:type="table">
    <w:name w:val="Grid Table 2 Accent 1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53D4FF" w:space="0" w:sz="2" w:themeColor="accent1" w:themeTint="99" w:val="single"/>
        <w:bottom w:color="53D4FF" w:space="0" w:sz="2" w:themeColor="accent1" w:themeTint="99" w:val="single"/>
        <w:insideH w:color="53D4FF" w:space="0" w:sz="2" w:themeColor="accent1" w:themeTint="99" w:val="single"/>
        <w:insideV w:color="53D4FF" w:space="0" w:sz="2" w:themeColor="accent1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53D4FF" w:space="0" w:sz="12" w:themeColor="accent1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53D4FF" w:space="0" w:sz="2" w:themeColor="accent1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Tablaconcuadrcula2-nfasis2" w:type="table">
    <w:name w:val="Grid Table 2 Accent 2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44FFEB" w:space="0" w:sz="2" w:themeColor="accent2" w:themeTint="99" w:val="single"/>
        <w:bottom w:color="44FFEB" w:space="0" w:sz="2" w:themeColor="accent2" w:themeTint="99" w:val="single"/>
        <w:insideH w:color="44FFEB" w:space="0" w:sz="2" w:themeColor="accent2" w:themeTint="99" w:val="single"/>
        <w:insideV w:color="44FFEB" w:space="0" w:sz="2" w:themeColor="accent2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44FFEB" w:space="0" w:sz="12" w:themeColor="accent2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44FFEB" w:space="0" w:sz="2" w:themeColor="accent2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Tablaconcuadrcula2-nfasis3" w:type="table">
    <w:name w:val="Grid Table 2 Accent 3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EB8783" w:space="0" w:sz="2" w:themeColor="accent3" w:themeTint="99" w:val="single"/>
        <w:bottom w:color="EB8783" w:space="0" w:sz="2" w:themeColor="accent3" w:themeTint="99" w:val="single"/>
        <w:insideH w:color="EB8783" w:space="0" w:sz="2" w:themeColor="accent3" w:themeTint="99" w:val="single"/>
        <w:insideV w:color="EB8783" w:space="0" w:sz="2" w:themeColor="accent3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EB8783" w:space="0" w:sz="12" w:themeColor="accent3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EB8783" w:space="0" w:sz="2" w:themeColor="accent3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Tablaconcuadrcula2-nfasis4" w:type="table">
    <w:name w:val="Grid Table 2 Accent 4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E5E6E3" w:space="0" w:sz="2" w:themeColor="accent4" w:themeTint="99" w:val="single"/>
        <w:bottom w:color="E5E6E3" w:space="0" w:sz="2" w:themeColor="accent4" w:themeTint="99" w:val="single"/>
        <w:insideH w:color="E5E6E3" w:space="0" w:sz="2" w:themeColor="accent4" w:themeTint="99" w:val="single"/>
        <w:insideV w:color="E5E6E3" w:space="0" w:sz="2" w:themeColor="accent4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E5E6E3" w:space="0" w:sz="12" w:themeColor="accent4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E5E6E3" w:space="0" w:sz="2" w:themeColor="accent4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Tablaconcuadrcula2-nfasis5" w:type="table">
    <w:name w:val="Grid Table 2 Accent 5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B4CED2" w:space="0" w:sz="2" w:themeColor="accent5" w:themeTint="99" w:val="single"/>
        <w:bottom w:color="B4CED2" w:space="0" w:sz="2" w:themeColor="accent5" w:themeTint="99" w:val="single"/>
        <w:insideH w:color="B4CED2" w:space="0" w:sz="2" w:themeColor="accent5" w:themeTint="99" w:val="single"/>
        <w:insideV w:color="B4CED2" w:space="0" w:sz="2" w:themeColor="accent5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B4CED2" w:space="0" w:sz="12" w:themeColor="accent5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B4CED2" w:space="0" w:sz="2" w:themeColor="accent5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Tablaconcuadrcula2-nfasis6" w:type="table">
    <w:name w:val="Grid Table 2 Accent 6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F1FF39" w:space="0" w:sz="2" w:themeColor="accent6" w:themeTint="99" w:val="single"/>
        <w:bottom w:color="F1FF39" w:space="0" w:sz="2" w:themeColor="accent6" w:themeTint="99" w:val="single"/>
        <w:insideH w:color="F1FF39" w:space="0" w:sz="2" w:themeColor="accent6" w:themeTint="99" w:val="single"/>
        <w:insideV w:color="F1FF39" w:space="0" w:sz="2" w:themeColor="accent6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F1FF39" w:space="0" w:sz="12" w:themeColor="accent6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F1FF39" w:space="0" w:sz="2" w:themeColor="accent6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Tabladecuadrcula3" w:type="table">
    <w:name w:val="Grid Table 3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  <w:tblStylePr w:type="neCell">
      <w:tblPr/>
      <w:tcPr>
        <w:tcBorders>
          <w:bottom w:color="666666" w:space="0" w:sz="4" w:themeColor="text1" w:themeTint="99" w:val="single"/>
        </w:tcBorders>
      </w:tcPr>
    </w:tblStylePr>
    <w:tblStylePr w:type="nwCell">
      <w:tblPr/>
      <w:tcPr>
        <w:tcBorders>
          <w:bottom w:color="666666" w:space="0" w:sz="4" w:themeColor="text1" w:themeTint="99" w:val="single"/>
        </w:tcBorders>
      </w:tcPr>
    </w:tblStylePr>
    <w:tblStylePr w:type="seCell">
      <w:tblPr/>
      <w:tcPr>
        <w:tcBorders>
          <w:top w:color="666666" w:space="0" w:sz="4" w:themeColor="text1" w:themeTint="99" w:val="single"/>
        </w:tcBorders>
      </w:tcPr>
    </w:tblStylePr>
    <w:tblStylePr w:type="swCell">
      <w:tblPr/>
      <w:tcPr>
        <w:tcBorders>
          <w:top w:color="666666" w:space="0" w:sz="4" w:themeColor="text1" w:themeTint="99" w:val="single"/>
        </w:tcBorders>
      </w:tcPr>
    </w:tblStylePr>
  </w:style>
  <w:style w:styleId="Tablaconcuadrcula3-nfasis1" w:type="table">
    <w:name w:val="Grid Table 3 Accent 1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53D4FF" w:space="0" w:sz="4" w:themeColor="accent1" w:themeTint="99" w:val="single"/>
        <w:left w:color="53D4FF" w:space="0" w:sz="4" w:themeColor="accent1" w:themeTint="99" w:val="single"/>
        <w:bottom w:color="53D4FF" w:space="0" w:sz="4" w:themeColor="accent1" w:themeTint="99" w:val="single"/>
        <w:right w:color="53D4FF" w:space="0" w:sz="4" w:themeColor="accent1" w:themeTint="99" w:val="single"/>
        <w:insideH w:color="53D4FF" w:space="0" w:sz="4" w:themeColor="accent1" w:themeTint="99" w:val="single"/>
        <w:insideV w:color="53D4FF" w:space="0" w:sz="4" w:themeColor="accent1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  <w:tblStylePr w:type="neCell">
      <w:tblPr/>
      <w:tcPr>
        <w:tcBorders>
          <w:bottom w:color="53D4FF" w:space="0" w:sz="4" w:themeColor="accent1" w:themeTint="99" w:val="single"/>
        </w:tcBorders>
      </w:tcPr>
    </w:tblStylePr>
    <w:tblStylePr w:type="nwCell">
      <w:tblPr/>
      <w:tcPr>
        <w:tcBorders>
          <w:bottom w:color="53D4FF" w:space="0" w:sz="4" w:themeColor="accent1" w:themeTint="99" w:val="single"/>
        </w:tcBorders>
      </w:tcPr>
    </w:tblStylePr>
    <w:tblStylePr w:type="seCell">
      <w:tblPr/>
      <w:tcPr>
        <w:tcBorders>
          <w:top w:color="53D4FF" w:space="0" w:sz="4" w:themeColor="accent1" w:themeTint="99" w:val="single"/>
        </w:tcBorders>
      </w:tcPr>
    </w:tblStylePr>
    <w:tblStylePr w:type="swCell">
      <w:tblPr/>
      <w:tcPr>
        <w:tcBorders>
          <w:top w:color="53D4FF" w:space="0" w:sz="4" w:themeColor="accent1" w:themeTint="99" w:val="single"/>
        </w:tcBorders>
      </w:tcPr>
    </w:tblStylePr>
  </w:style>
  <w:style w:styleId="Tablaconcuadrcula3-nfasis2" w:type="table">
    <w:name w:val="Grid Table 3 Accent 2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44FFEB" w:space="0" w:sz="4" w:themeColor="accent2" w:themeTint="99" w:val="single"/>
        <w:left w:color="44FFEB" w:space="0" w:sz="4" w:themeColor="accent2" w:themeTint="99" w:val="single"/>
        <w:bottom w:color="44FFEB" w:space="0" w:sz="4" w:themeColor="accent2" w:themeTint="99" w:val="single"/>
        <w:right w:color="44FFEB" w:space="0" w:sz="4" w:themeColor="accent2" w:themeTint="99" w:val="single"/>
        <w:insideH w:color="44FFEB" w:space="0" w:sz="4" w:themeColor="accent2" w:themeTint="99" w:val="single"/>
        <w:insideV w:color="44FFEB" w:space="0" w:sz="4" w:themeColor="accent2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  <w:tblStylePr w:type="neCell">
      <w:tblPr/>
      <w:tcPr>
        <w:tcBorders>
          <w:bottom w:color="44FFEB" w:space="0" w:sz="4" w:themeColor="accent2" w:themeTint="99" w:val="single"/>
        </w:tcBorders>
      </w:tcPr>
    </w:tblStylePr>
    <w:tblStylePr w:type="nwCell">
      <w:tblPr/>
      <w:tcPr>
        <w:tcBorders>
          <w:bottom w:color="44FFEB" w:space="0" w:sz="4" w:themeColor="accent2" w:themeTint="99" w:val="single"/>
        </w:tcBorders>
      </w:tcPr>
    </w:tblStylePr>
    <w:tblStylePr w:type="seCell">
      <w:tblPr/>
      <w:tcPr>
        <w:tcBorders>
          <w:top w:color="44FFEB" w:space="0" w:sz="4" w:themeColor="accent2" w:themeTint="99" w:val="single"/>
        </w:tcBorders>
      </w:tcPr>
    </w:tblStylePr>
    <w:tblStylePr w:type="swCell">
      <w:tblPr/>
      <w:tcPr>
        <w:tcBorders>
          <w:top w:color="44FFEB" w:space="0" w:sz="4" w:themeColor="accent2" w:themeTint="99" w:val="single"/>
        </w:tcBorders>
      </w:tcPr>
    </w:tblStylePr>
  </w:style>
  <w:style w:styleId="Tablaconcuadrcula3-nfasis3" w:type="table">
    <w:name w:val="Grid Table 3 Accent 3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EB8783" w:space="0" w:sz="4" w:themeColor="accent3" w:themeTint="99" w:val="single"/>
        <w:left w:color="EB8783" w:space="0" w:sz="4" w:themeColor="accent3" w:themeTint="99" w:val="single"/>
        <w:bottom w:color="EB8783" w:space="0" w:sz="4" w:themeColor="accent3" w:themeTint="99" w:val="single"/>
        <w:right w:color="EB8783" w:space="0" w:sz="4" w:themeColor="accent3" w:themeTint="99" w:val="single"/>
        <w:insideH w:color="EB8783" w:space="0" w:sz="4" w:themeColor="accent3" w:themeTint="99" w:val="single"/>
        <w:insideV w:color="EB8783" w:space="0" w:sz="4" w:themeColor="accent3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  <w:tblStylePr w:type="neCell">
      <w:tblPr/>
      <w:tcPr>
        <w:tcBorders>
          <w:bottom w:color="EB8783" w:space="0" w:sz="4" w:themeColor="accent3" w:themeTint="99" w:val="single"/>
        </w:tcBorders>
      </w:tcPr>
    </w:tblStylePr>
    <w:tblStylePr w:type="nwCell">
      <w:tblPr/>
      <w:tcPr>
        <w:tcBorders>
          <w:bottom w:color="EB8783" w:space="0" w:sz="4" w:themeColor="accent3" w:themeTint="99" w:val="single"/>
        </w:tcBorders>
      </w:tcPr>
    </w:tblStylePr>
    <w:tblStylePr w:type="seCell">
      <w:tblPr/>
      <w:tcPr>
        <w:tcBorders>
          <w:top w:color="EB8783" w:space="0" w:sz="4" w:themeColor="accent3" w:themeTint="99" w:val="single"/>
        </w:tcBorders>
      </w:tcPr>
    </w:tblStylePr>
    <w:tblStylePr w:type="swCell">
      <w:tblPr/>
      <w:tcPr>
        <w:tcBorders>
          <w:top w:color="EB8783" w:space="0" w:sz="4" w:themeColor="accent3" w:themeTint="99" w:val="single"/>
        </w:tcBorders>
      </w:tcPr>
    </w:tblStylePr>
  </w:style>
  <w:style w:styleId="Tablaconcuadrcula3-nfasis4" w:type="table">
    <w:name w:val="Grid Table 3 Accent 4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E5E6E3" w:space="0" w:sz="4" w:themeColor="accent4" w:themeTint="99" w:val="single"/>
        <w:left w:color="E5E6E3" w:space="0" w:sz="4" w:themeColor="accent4" w:themeTint="99" w:val="single"/>
        <w:bottom w:color="E5E6E3" w:space="0" w:sz="4" w:themeColor="accent4" w:themeTint="99" w:val="single"/>
        <w:right w:color="E5E6E3" w:space="0" w:sz="4" w:themeColor="accent4" w:themeTint="99" w:val="single"/>
        <w:insideH w:color="E5E6E3" w:space="0" w:sz="4" w:themeColor="accent4" w:themeTint="99" w:val="single"/>
        <w:insideV w:color="E5E6E3" w:space="0" w:sz="4" w:themeColor="accent4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  <w:tblStylePr w:type="neCell">
      <w:tblPr/>
      <w:tcPr>
        <w:tcBorders>
          <w:bottom w:color="E5E6E3" w:space="0" w:sz="4" w:themeColor="accent4" w:themeTint="99" w:val="single"/>
        </w:tcBorders>
      </w:tcPr>
    </w:tblStylePr>
    <w:tblStylePr w:type="nwCell">
      <w:tblPr/>
      <w:tcPr>
        <w:tcBorders>
          <w:bottom w:color="E5E6E3" w:space="0" w:sz="4" w:themeColor="accent4" w:themeTint="99" w:val="single"/>
        </w:tcBorders>
      </w:tcPr>
    </w:tblStylePr>
    <w:tblStylePr w:type="seCell">
      <w:tblPr/>
      <w:tcPr>
        <w:tcBorders>
          <w:top w:color="E5E6E3" w:space="0" w:sz="4" w:themeColor="accent4" w:themeTint="99" w:val="single"/>
        </w:tcBorders>
      </w:tcPr>
    </w:tblStylePr>
    <w:tblStylePr w:type="swCell">
      <w:tblPr/>
      <w:tcPr>
        <w:tcBorders>
          <w:top w:color="E5E6E3" w:space="0" w:sz="4" w:themeColor="accent4" w:themeTint="99" w:val="single"/>
        </w:tcBorders>
      </w:tcPr>
    </w:tblStylePr>
  </w:style>
  <w:style w:styleId="Tablaconcuadrcula3-nfasis5" w:type="table">
    <w:name w:val="Grid Table 3 Accent 5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B4CED2" w:space="0" w:sz="4" w:themeColor="accent5" w:themeTint="99" w:val="single"/>
        <w:left w:color="B4CED2" w:space="0" w:sz="4" w:themeColor="accent5" w:themeTint="99" w:val="single"/>
        <w:bottom w:color="B4CED2" w:space="0" w:sz="4" w:themeColor="accent5" w:themeTint="99" w:val="single"/>
        <w:right w:color="B4CED2" w:space="0" w:sz="4" w:themeColor="accent5" w:themeTint="99" w:val="single"/>
        <w:insideH w:color="B4CED2" w:space="0" w:sz="4" w:themeColor="accent5" w:themeTint="99" w:val="single"/>
        <w:insideV w:color="B4CED2" w:space="0" w:sz="4" w:themeColor="accent5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  <w:tblStylePr w:type="neCell">
      <w:tblPr/>
      <w:tcPr>
        <w:tcBorders>
          <w:bottom w:color="B4CED2" w:space="0" w:sz="4" w:themeColor="accent5" w:themeTint="99" w:val="single"/>
        </w:tcBorders>
      </w:tcPr>
    </w:tblStylePr>
    <w:tblStylePr w:type="nwCell">
      <w:tblPr/>
      <w:tcPr>
        <w:tcBorders>
          <w:bottom w:color="B4CED2" w:space="0" w:sz="4" w:themeColor="accent5" w:themeTint="99" w:val="single"/>
        </w:tcBorders>
      </w:tcPr>
    </w:tblStylePr>
    <w:tblStylePr w:type="seCell">
      <w:tblPr/>
      <w:tcPr>
        <w:tcBorders>
          <w:top w:color="B4CED2" w:space="0" w:sz="4" w:themeColor="accent5" w:themeTint="99" w:val="single"/>
        </w:tcBorders>
      </w:tcPr>
    </w:tblStylePr>
    <w:tblStylePr w:type="swCell">
      <w:tblPr/>
      <w:tcPr>
        <w:tcBorders>
          <w:top w:color="B4CED2" w:space="0" w:sz="4" w:themeColor="accent5" w:themeTint="99" w:val="single"/>
        </w:tcBorders>
      </w:tcPr>
    </w:tblStylePr>
  </w:style>
  <w:style w:styleId="Tablaconcuadrcula3-nfasis6" w:type="table">
    <w:name w:val="Grid Table 3 Accent 6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F1FF39" w:space="0" w:sz="4" w:themeColor="accent6" w:themeTint="99" w:val="single"/>
        <w:left w:color="F1FF39" w:space="0" w:sz="4" w:themeColor="accent6" w:themeTint="99" w:val="single"/>
        <w:bottom w:color="F1FF39" w:space="0" w:sz="4" w:themeColor="accent6" w:themeTint="99" w:val="single"/>
        <w:right w:color="F1FF39" w:space="0" w:sz="4" w:themeColor="accent6" w:themeTint="99" w:val="single"/>
        <w:insideH w:color="F1FF39" w:space="0" w:sz="4" w:themeColor="accent6" w:themeTint="99" w:val="single"/>
        <w:insideV w:color="F1FF39" w:space="0" w:sz="4" w:themeColor="accent6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  <w:tblStylePr w:type="neCell">
      <w:tblPr/>
      <w:tcPr>
        <w:tcBorders>
          <w:bottom w:color="F1FF39" w:space="0" w:sz="4" w:themeColor="accent6" w:themeTint="99" w:val="single"/>
        </w:tcBorders>
      </w:tcPr>
    </w:tblStylePr>
    <w:tblStylePr w:type="nwCell">
      <w:tblPr/>
      <w:tcPr>
        <w:tcBorders>
          <w:bottom w:color="F1FF39" w:space="0" w:sz="4" w:themeColor="accent6" w:themeTint="99" w:val="single"/>
        </w:tcBorders>
      </w:tcPr>
    </w:tblStylePr>
    <w:tblStylePr w:type="seCell">
      <w:tblPr/>
      <w:tcPr>
        <w:tcBorders>
          <w:top w:color="F1FF39" w:space="0" w:sz="4" w:themeColor="accent6" w:themeTint="99" w:val="single"/>
        </w:tcBorders>
      </w:tcPr>
    </w:tblStylePr>
    <w:tblStylePr w:type="swCell">
      <w:tblPr/>
      <w:tcPr>
        <w:tcBorders>
          <w:top w:color="F1FF39" w:space="0" w:sz="4" w:themeColor="accent6" w:themeTint="99" w:val="single"/>
        </w:tcBorders>
      </w:tcPr>
    </w:tblStylePr>
  </w:style>
  <w:style w:styleId="Tabladecuadrcula4" w:type="table">
    <w:name w:val="Grid Table 4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Tablaconcuadrcula4-nfasis1" w:type="table">
    <w:name w:val="Grid Table 4 Accent 1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53D4FF" w:space="0" w:sz="4" w:themeColor="accent1" w:themeTint="99" w:val="single"/>
        <w:left w:color="53D4FF" w:space="0" w:sz="4" w:themeColor="accent1" w:themeTint="99" w:val="single"/>
        <w:bottom w:color="53D4FF" w:space="0" w:sz="4" w:themeColor="accent1" w:themeTint="99" w:val="single"/>
        <w:right w:color="53D4FF" w:space="0" w:sz="4" w:themeColor="accent1" w:themeTint="99" w:val="single"/>
        <w:insideH w:color="53D4FF" w:space="0" w:sz="4" w:themeColor="accent1" w:themeTint="99" w:val="single"/>
        <w:insideV w:color="53D4FF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A9E0" w:space="0" w:sz="4" w:themeColor="accent1" w:val="single"/>
          <w:left w:color="00A9E0" w:space="0" w:sz="4" w:themeColor="accent1" w:val="single"/>
          <w:bottom w:color="00A9E0" w:space="0" w:sz="4" w:themeColor="accent1" w:val="single"/>
          <w:right w:color="00A9E0" w:space="0" w:sz="4" w:themeColor="accent1" w:val="single"/>
          <w:insideH w:val="nil"/>
          <w:insideV w:val="nil"/>
        </w:tcBorders>
        <w:shd w:color="auto" w:fill="00A9E0" w:themeFill="accent1" w:val="clear"/>
      </w:tcPr>
    </w:tblStylePr>
    <w:tblStylePr w:type="lastRow">
      <w:rPr>
        <w:b/>
        <w:bCs/>
      </w:rPr>
      <w:tblPr/>
      <w:tcPr>
        <w:tcBorders>
          <w:top w:color="00A9E0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Tablaconcuadrcula4-nfasis2" w:type="table">
    <w:name w:val="Grid Table 4 Accent 2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44FFEB" w:space="0" w:sz="4" w:themeColor="accent2" w:themeTint="99" w:val="single"/>
        <w:left w:color="44FFEB" w:space="0" w:sz="4" w:themeColor="accent2" w:themeTint="99" w:val="single"/>
        <w:bottom w:color="44FFEB" w:space="0" w:sz="4" w:themeColor="accent2" w:themeTint="99" w:val="single"/>
        <w:right w:color="44FFEB" w:space="0" w:sz="4" w:themeColor="accent2" w:themeTint="99" w:val="single"/>
        <w:insideH w:color="44FFEB" w:space="0" w:sz="4" w:themeColor="accent2" w:themeTint="99" w:val="single"/>
        <w:insideV w:color="44FFEB" w:space="0" w:sz="4" w:themeColor="accent2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C7B2" w:space="0" w:sz="4" w:themeColor="accent2" w:val="single"/>
          <w:left w:color="00C7B2" w:space="0" w:sz="4" w:themeColor="accent2" w:val="single"/>
          <w:bottom w:color="00C7B2" w:space="0" w:sz="4" w:themeColor="accent2" w:val="single"/>
          <w:right w:color="00C7B2" w:space="0" w:sz="4" w:themeColor="accent2" w:val="single"/>
          <w:insideH w:val="nil"/>
          <w:insideV w:val="nil"/>
        </w:tcBorders>
        <w:shd w:color="auto" w:fill="00C7B2" w:themeFill="accent2" w:val="clear"/>
      </w:tcPr>
    </w:tblStylePr>
    <w:tblStylePr w:type="lastRow">
      <w:rPr>
        <w:b/>
        <w:bCs/>
      </w:rPr>
      <w:tblPr/>
      <w:tcPr>
        <w:tcBorders>
          <w:top w:color="00C7B2" w:space="0" w:sz="4" w:themeColor="accent2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Tablaconcuadrcula4-nfasis3" w:type="table">
    <w:name w:val="Grid Table 4 Accent 3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EB8783" w:space="0" w:sz="4" w:themeColor="accent3" w:themeTint="99" w:val="single"/>
        <w:left w:color="EB8783" w:space="0" w:sz="4" w:themeColor="accent3" w:themeTint="99" w:val="single"/>
        <w:bottom w:color="EB8783" w:space="0" w:sz="4" w:themeColor="accent3" w:themeTint="99" w:val="single"/>
        <w:right w:color="EB8783" w:space="0" w:sz="4" w:themeColor="accent3" w:themeTint="99" w:val="single"/>
        <w:insideH w:color="EB8783" w:space="0" w:sz="4" w:themeColor="accent3" w:themeTint="99" w:val="single"/>
        <w:insideV w:color="EB8783" w:space="0" w:sz="4" w:themeColor="accent3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DE3831" w:space="0" w:sz="4" w:themeColor="accent3" w:val="single"/>
          <w:left w:color="DE3831" w:space="0" w:sz="4" w:themeColor="accent3" w:val="single"/>
          <w:bottom w:color="DE3831" w:space="0" w:sz="4" w:themeColor="accent3" w:val="single"/>
          <w:right w:color="DE3831" w:space="0" w:sz="4" w:themeColor="accent3" w:val="single"/>
          <w:insideH w:val="nil"/>
          <w:insideV w:val="nil"/>
        </w:tcBorders>
        <w:shd w:color="auto" w:fill="DE3831" w:themeFill="accent3" w:val="clear"/>
      </w:tcPr>
    </w:tblStylePr>
    <w:tblStylePr w:type="lastRow">
      <w:rPr>
        <w:b/>
        <w:bCs/>
      </w:rPr>
      <w:tblPr/>
      <w:tcPr>
        <w:tcBorders>
          <w:top w:color="DE3831" w:space="0" w:sz="4" w:themeColor="accent3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Tablaconcuadrcula4-nfasis4" w:type="table">
    <w:name w:val="Grid Table 4 Accent 4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E5E6E3" w:space="0" w:sz="4" w:themeColor="accent4" w:themeTint="99" w:val="single"/>
        <w:left w:color="E5E6E3" w:space="0" w:sz="4" w:themeColor="accent4" w:themeTint="99" w:val="single"/>
        <w:bottom w:color="E5E6E3" w:space="0" w:sz="4" w:themeColor="accent4" w:themeTint="99" w:val="single"/>
        <w:right w:color="E5E6E3" w:space="0" w:sz="4" w:themeColor="accent4" w:themeTint="99" w:val="single"/>
        <w:insideH w:color="E5E6E3" w:space="0" w:sz="4" w:themeColor="accent4" w:themeTint="99" w:val="single"/>
        <w:insideV w:color="E5E6E3" w:space="0" w:sz="4" w:themeColor="accent4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D5D6D2" w:space="0" w:sz="4" w:themeColor="accent4" w:val="single"/>
          <w:left w:color="D5D6D2" w:space="0" w:sz="4" w:themeColor="accent4" w:val="single"/>
          <w:bottom w:color="D5D6D2" w:space="0" w:sz="4" w:themeColor="accent4" w:val="single"/>
          <w:right w:color="D5D6D2" w:space="0" w:sz="4" w:themeColor="accent4" w:val="single"/>
          <w:insideH w:val="nil"/>
          <w:insideV w:val="nil"/>
        </w:tcBorders>
        <w:shd w:color="auto" w:fill="D5D6D2" w:themeFill="accent4" w:val="clear"/>
      </w:tcPr>
    </w:tblStylePr>
    <w:tblStylePr w:type="lastRow">
      <w:rPr>
        <w:b/>
        <w:bCs/>
      </w:rPr>
      <w:tblPr/>
      <w:tcPr>
        <w:tcBorders>
          <w:top w:color="D5D6D2" w:space="0" w:sz="4" w:themeColor="accent4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Tablaconcuadrcula4-nfasis5" w:type="table">
    <w:name w:val="Grid Table 4 Accent 5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B4CED2" w:space="0" w:sz="4" w:themeColor="accent5" w:themeTint="99" w:val="single"/>
        <w:left w:color="B4CED2" w:space="0" w:sz="4" w:themeColor="accent5" w:themeTint="99" w:val="single"/>
        <w:bottom w:color="B4CED2" w:space="0" w:sz="4" w:themeColor="accent5" w:themeTint="99" w:val="single"/>
        <w:right w:color="B4CED2" w:space="0" w:sz="4" w:themeColor="accent5" w:themeTint="99" w:val="single"/>
        <w:insideH w:color="B4CED2" w:space="0" w:sz="4" w:themeColor="accent5" w:themeTint="99" w:val="single"/>
        <w:insideV w:color="B4CED2" w:space="0" w:sz="4" w:themeColor="accent5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83AFB4" w:space="0" w:sz="4" w:themeColor="accent5" w:val="single"/>
          <w:left w:color="83AFB4" w:space="0" w:sz="4" w:themeColor="accent5" w:val="single"/>
          <w:bottom w:color="83AFB4" w:space="0" w:sz="4" w:themeColor="accent5" w:val="single"/>
          <w:right w:color="83AFB4" w:space="0" w:sz="4" w:themeColor="accent5" w:val="single"/>
          <w:insideH w:val="nil"/>
          <w:insideV w:val="nil"/>
        </w:tcBorders>
        <w:shd w:color="auto" w:fill="83AFB4" w:themeFill="accent5" w:val="clear"/>
      </w:tcPr>
    </w:tblStylePr>
    <w:tblStylePr w:type="lastRow">
      <w:rPr>
        <w:b/>
        <w:bCs/>
      </w:rPr>
      <w:tblPr/>
      <w:tcPr>
        <w:tcBorders>
          <w:top w:color="83AFB4" w:space="0" w:sz="4" w:themeColor="accent5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Tablaconcuadrcula4-nfasis6" w:type="table">
    <w:name w:val="Grid Table 4 Accent 6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F1FF39" w:space="0" w:sz="4" w:themeColor="accent6" w:themeTint="99" w:val="single"/>
        <w:left w:color="F1FF39" w:space="0" w:sz="4" w:themeColor="accent6" w:themeTint="99" w:val="single"/>
        <w:bottom w:color="F1FF39" w:space="0" w:sz="4" w:themeColor="accent6" w:themeTint="99" w:val="single"/>
        <w:right w:color="F1FF39" w:space="0" w:sz="4" w:themeColor="accent6" w:themeTint="99" w:val="single"/>
        <w:insideH w:color="F1FF39" w:space="0" w:sz="4" w:themeColor="accent6" w:themeTint="99" w:val="single"/>
        <w:insideV w:color="F1FF39" w:space="0" w:sz="4" w:themeColor="accent6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A8B400" w:space="0" w:sz="4" w:themeColor="accent6" w:val="single"/>
          <w:left w:color="A8B400" w:space="0" w:sz="4" w:themeColor="accent6" w:val="single"/>
          <w:bottom w:color="A8B400" w:space="0" w:sz="4" w:themeColor="accent6" w:val="single"/>
          <w:right w:color="A8B400" w:space="0" w:sz="4" w:themeColor="accent6" w:val="single"/>
          <w:insideH w:val="nil"/>
          <w:insideV w:val="nil"/>
        </w:tcBorders>
        <w:shd w:color="auto" w:fill="A8B400" w:themeFill="accent6" w:val="clear"/>
      </w:tcPr>
    </w:tblStylePr>
    <w:tblStylePr w:type="lastRow">
      <w:rPr>
        <w:b/>
        <w:bCs/>
      </w:rPr>
      <w:tblPr/>
      <w:tcPr>
        <w:tcBorders>
          <w:top w:color="A8B400" w:space="0" w:sz="4" w:themeColor="accent6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Tablaconcuadrcula5oscura" w:type="table">
    <w:name w:val="Grid Table 5 Dark"/>
    <w:basedOn w:val="Tabla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999999" w:themeFill="text1" w:themeFillTint="66" w:val="clear"/>
      </w:tcPr>
    </w:tblStylePr>
  </w:style>
  <w:style w:styleId="Tablaconcuadrcula5oscura-nfasis1" w:type="table">
    <w:name w:val="Grid Table 5 Dark Accent 1"/>
    <w:basedOn w:val="Tabla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5F0FF" w:themeFill="accen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A9E0" w:themeFill="accen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A9E0" w:themeFill="accen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A9E0" w:themeFill="accen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A9E0" w:themeFill="accent1" w:val="clear"/>
      </w:tcPr>
    </w:tblStylePr>
    <w:tblStylePr w:type="band1Vert">
      <w:tblPr/>
      <w:tcPr>
        <w:shd w:color="auto" w:fill="8CE2FF" w:themeFill="accent1" w:themeFillTint="66" w:val="clear"/>
      </w:tcPr>
    </w:tblStylePr>
    <w:tblStylePr w:type="band1Horz">
      <w:tblPr/>
      <w:tcPr>
        <w:shd w:color="auto" w:fill="8CE2FF" w:themeFill="accent1" w:themeFillTint="66" w:val="clear"/>
      </w:tcPr>
    </w:tblStylePr>
  </w:style>
  <w:style w:styleId="Tablaconcuadrcula5oscura-nfasis2" w:type="table">
    <w:name w:val="Grid Table 5 Dark Accent 2"/>
    <w:basedOn w:val="Tabla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0FFF8" w:themeFill="accent2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C7B2" w:themeFill="accent2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C7B2" w:themeFill="accent2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C7B2" w:themeFill="accent2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C7B2" w:themeFill="accent2" w:val="clear"/>
      </w:tcPr>
    </w:tblStylePr>
    <w:tblStylePr w:type="band1Vert">
      <w:tblPr/>
      <w:tcPr>
        <w:shd w:color="auto" w:fill="82FFF1" w:themeFill="accent2" w:themeFillTint="66" w:val="clear"/>
      </w:tcPr>
    </w:tblStylePr>
    <w:tblStylePr w:type="band1Horz">
      <w:tblPr/>
      <w:tcPr>
        <w:shd w:color="auto" w:fill="82FFF1" w:themeFill="accent2" w:themeFillTint="66" w:val="clear"/>
      </w:tcPr>
    </w:tblStylePr>
  </w:style>
  <w:style w:styleId="Tablaconcuadrcula5oscura-nfasis3" w:type="table">
    <w:name w:val="Grid Table 5 Dark Accent 3"/>
    <w:basedOn w:val="Tabla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8D6D5" w:themeFill="accent3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DE3831" w:themeFill="accent3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DE3831" w:themeFill="accent3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DE3831" w:themeFill="accent3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DE3831" w:themeFill="accent3" w:val="clear"/>
      </w:tcPr>
    </w:tblStylePr>
    <w:tblStylePr w:type="band1Vert">
      <w:tblPr/>
      <w:tcPr>
        <w:shd w:color="auto" w:fill="F1AFAC" w:themeFill="accent3" w:themeFillTint="66" w:val="clear"/>
      </w:tcPr>
    </w:tblStylePr>
    <w:tblStylePr w:type="band1Horz">
      <w:tblPr/>
      <w:tcPr>
        <w:shd w:color="auto" w:fill="F1AFAC" w:themeFill="accent3" w:themeFillTint="66" w:val="clear"/>
      </w:tcPr>
    </w:tblStylePr>
  </w:style>
  <w:style w:styleId="Tablaconcuadrcula5oscura-nfasis4" w:type="table">
    <w:name w:val="Grid Table 5 Dark Accent 4"/>
    <w:basedOn w:val="Tabla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6F6F5" w:themeFill="accent4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D5D6D2" w:themeFill="accent4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D5D6D2" w:themeFill="accent4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D5D6D2" w:themeFill="accent4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D5D6D2" w:themeFill="accent4" w:val="clear"/>
      </w:tcPr>
    </w:tblStylePr>
    <w:tblStylePr w:type="band1Vert">
      <w:tblPr/>
      <w:tcPr>
        <w:shd w:color="auto" w:fill="EEEEEC" w:themeFill="accent4" w:themeFillTint="66" w:val="clear"/>
      </w:tcPr>
    </w:tblStylePr>
    <w:tblStylePr w:type="band1Horz">
      <w:tblPr/>
      <w:tcPr>
        <w:shd w:color="auto" w:fill="EEEEEC" w:themeFill="accent4" w:themeFillTint="66" w:val="clear"/>
      </w:tcPr>
    </w:tblStylePr>
  </w:style>
  <w:style w:styleId="Tablaconcuadrcula5oscura-nfasis5" w:type="table">
    <w:name w:val="Grid Table 5 Dark Accent 5"/>
    <w:basedOn w:val="Tabla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6EEF0" w:themeFill="accent5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83AFB4" w:themeFill="accent5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83AFB4" w:themeFill="accent5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83AFB4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83AFB4" w:themeFill="accent5" w:val="clear"/>
      </w:tcPr>
    </w:tblStylePr>
    <w:tblStylePr w:type="band1Vert">
      <w:tblPr/>
      <w:tcPr>
        <w:shd w:color="auto" w:fill="CDDEE1" w:themeFill="accent5" w:themeFillTint="66" w:val="clear"/>
      </w:tcPr>
    </w:tblStylePr>
    <w:tblStylePr w:type="band1Horz">
      <w:tblPr/>
      <w:tcPr>
        <w:shd w:color="auto" w:fill="CDDEE1" w:themeFill="accent5" w:themeFillTint="66" w:val="clear"/>
      </w:tcPr>
    </w:tblStylePr>
  </w:style>
  <w:style w:styleId="Tablaconcuadrcula5oscura-nfasis6" w:type="table">
    <w:name w:val="Grid Table 5 Dark Accent 6"/>
    <w:basedOn w:val="Tabla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AFFBD" w:themeFill="accent6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A8B400" w:themeFill="accent6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A8B400" w:themeFill="accent6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A8B400" w:themeFill="accent6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A8B400" w:themeFill="accent6" w:val="clear"/>
      </w:tcPr>
    </w:tblStylePr>
    <w:tblStylePr w:type="band1Vert">
      <w:tblPr/>
      <w:tcPr>
        <w:shd w:color="auto" w:fill="F6FF7B" w:themeFill="accent6" w:themeFillTint="66" w:val="clear"/>
      </w:tcPr>
    </w:tblStylePr>
    <w:tblStylePr w:type="band1Horz">
      <w:tblPr/>
      <w:tcPr>
        <w:shd w:color="auto" w:fill="F6FF7B" w:themeFill="accent6" w:themeFillTint="66" w:val="clear"/>
      </w:tcPr>
    </w:tblStylePr>
  </w:style>
  <w:style w:styleId="Tablaconcuadrcula6concolores" w:type="table">
    <w:name w:val="Grid Table 6 Colorful"/>
    <w:basedOn w:val="Tablanormal"/>
    <w:uiPriority w:val="51"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4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Tablaconcuadrcula6concolores-nfasis1" w:type="table">
    <w:name w:val="Grid Table 6 Colorful Accent 1"/>
    <w:basedOn w:val="Tablanormal"/>
    <w:uiPriority w:val="51"/>
    <w:rsid w:val="00D27ABD"/>
    <w:pPr>
      <w:spacing w:line="240" w:lineRule="auto"/>
    </w:pPr>
    <w:rPr>
      <w:color w:themeColor="accent1" w:themeShade="BF" w:val="007EA7"/>
    </w:rPr>
    <w:tblPr>
      <w:tblStyleRowBandSize w:val="1"/>
      <w:tblStyleColBandSize w:val="1"/>
      <w:tblBorders>
        <w:top w:color="53D4FF" w:space="0" w:sz="4" w:themeColor="accent1" w:themeTint="99" w:val="single"/>
        <w:left w:color="53D4FF" w:space="0" w:sz="4" w:themeColor="accent1" w:themeTint="99" w:val="single"/>
        <w:bottom w:color="53D4FF" w:space="0" w:sz="4" w:themeColor="accent1" w:themeTint="99" w:val="single"/>
        <w:right w:color="53D4FF" w:space="0" w:sz="4" w:themeColor="accent1" w:themeTint="99" w:val="single"/>
        <w:insideH w:color="53D4FF" w:space="0" w:sz="4" w:themeColor="accent1" w:themeTint="99" w:val="single"/>
        <w:insideV w:color="53D4FF" w:space="0" w:sz="4" w:themeColor="accent1" w:themeTint="99" w:val="single"/>
      </w:tblBorders>
    </w:tblPr>
    <w:tblStylePr w:type="firstRow">
      <w:rPr>
        <w:b/>
        <w:bCs/>
      </w:rPr>
      <w:tblPr/>
      <w:tcPr>
        <w:tcBorders>
          <w:bottom w:color="53D4FF" w:space="0" w:sz="12" w:themeColor="accent1" w:themeTint="99" w:val="single"/>
        </w:tcBorders>
      </w:tcPr>
    </w:tblStylePr>
    <w:tblStylePr w:type="lastRow">
      <w:rPr>
        <w:b/>
        <w:bCs/>
      </w:rPr>
      <w:tblPr/>
      <w:tcPr>
        <w:tcBorders>
          <w:top w:color="53D4FF" w:space="0" w:sz="4" w:themeColor="accen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Tablaconcuadrcula6concolores-nfasis2" w:type="table">
    <w:name w:val="Grid Table 6 Colorful Accent 2"/>
    <w:basedOn w:val="Tablanormal"/>
    <w:uiPriority w:val="51"/>
    <w:rsid w:val="00D27ABD"/>
    <w:pPr>
      <w:spacing w:line="240" w:lineRule="auto"/>
    </w:pPr>
    <w:rPr>
      <w:color w:themeColor="accent2" w:themeShade="BF" w:val="009585"/>
    </w:rPr>
    <w:tblPr>
      <w:tblStyleRowBandSize w:val="1"/>
      <w:tblStyleColBandSize w:val="1"/>
      <w:tblBorders>
        <w:top w:color="44FFEB" w:space="0" w:sz="4" w:themeColor="accent2" w:themeTint="99" w:val="single"/>
        <w:left w:color="44FFEB" w:space="0" w:sz="4" w:themeColor="accent2" w:themeTint="99" w:val="single"/>
        <w:bottom w:color="44FFEB" w:space="0" w:sz="4" w:themeColor="accent2" w:themeTint="99" w:val="single"/>
        <w:right w:color="44FFEB" w:space="0" w:sz="4" w:themeColor="accent2" w:themeTint="99" w:val="single"/>
        <w:insideH w:color="44FFEB" w:space="0" w:sz="4" w:themeColor="accent2" w:themeTint="99" w:val="single"/>
        <w:insideV w:color="44FFEB" w:space="0" w:sz="4" w:themeColor="accent2" w:themeTint="99" w:val="single"/>
      </w:tblBorders>
    </w:tblPr>
    <w:tblStylePr w:type="firstRow">
      <w:rPr>
        <w:b/>
        <w:bCs/>
      </w:rPr>
      <w:tblPr/>
      <w:tcPr>
        <w:tcBorders>
          <w:bottom w:color="44FFEB" w:space="0" w:sz="12" w:themeColor="accent2" w:themeTint="99" w:val="single"/>
        </w:tcBorders>
      </w:tcPr>
    </w:tblStylePr>
    <w:tblStylePr w:type="lastRow">
      <w:rPr>
        <w:b/>
        <w:bCs/>
      </w:rPr>
      <w:tblPr/>
      <w:tcPr>
        <w:tcBorders>
          <w:top w:color="44FFEB" w:space="0" w:sz="4" w:themeColor="accent2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Tablaconcuadrcula6concolores-nfasis3" w:type="table">
    <w:name w:val="Grid Table 6 Colorful Accent 3"/>
    <w:basedOn w:val="Tablanormal"/>
    <w:uiPriority w:val="51"/>
    <w:rsid w:val="00D27ABD"/>
    <w:pPr>
      <w:spacing w:line="240" w:lineRule="auto"/>
    </w:pPr>
    <w:rPr>
      <w:color w:themeColor="accent3" w:themeShade="BF" w:val="AE211C"/>
    </w:rPr>
    <w:tblPr>
      <w:tblStyleRowBandSize w:val="1"/>
      <w:tblStyleColBandSize w:val="1"/>
      <w:tblBorders>
        <w:top w:color="EB8783" w:space="0" w:sz="4" w:themeColor="accent3" w:themeTint="99" w:val="single"/>
        <w:left w:color="EB8783" w:space="0" w:sz="4" w:themeColor="accent3" w:themeTint="99" w:val="single"/>
        <w:bottom w:color="EB8783" w:space="0" w:sz="4" w:themeColor="accent3" w:themeTint="99" w:val="single"/>
        <w:right w:color="EB8783" w:space="0" w:sz="4" w:themeColor="accent3" w:themeTint="99" w:val="single"/>
        <w:insideH w:color="EB8783" w:space="0" w:sz="4" w:themeColor="accent3" w:themeTint="99" w:val="single"/>
        <w:insideV w:color="EB8783" w:space="0" w:sz="4" w:themeColor="accent3" w:themeTint="99" w:val="single"/>
      </w:tblBorders>
    </w:tblPr>
    <w:tblStylePr w:type="firstRow">
      <w:rPr>
        <w:b/>
        <w:bCs/>
      </w:rPr>
      <w:tblPr/>
      <w:tcPr>
        <w:tcBorders>
          <w:bottom w:color="EB8783" w:space="0" w:sz="12" w:themeColor="accent3" w:themeTint="99" w:val="single"/>
        </w:tcBorders>
      </w:tcPr>
    </w:tblStylePr>
    <w:tblStylePr w:type="lastRow">
      <w:rPr>
        <w:b/>
        <w:bCs/>
      </w:rPr>
      <w:tblPr/>
      <w:tcPr>
        <w:tcBorders>
          <w:top w:color="EB8783" w:space="0" w:sz="4" w:themeColor="accent3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Tablaconcuadrcula6concolores-nfasis4" w:type="table">
    <w:name w:val="Grid Table 6 Colorful Accent 4"/>
    <w:basedOn w:val="Tablanormal"/>
    <w:uiPriority w:val="51"/>
    <w:rsid w:val="00D27ABD"/>
    <w:pPr>
      <w:spacing w:line="240" w:lineRule="auto"/>
    </w:pPr>
    <w:rPr>
      <w:color w:themeColor="accent4" w:themeShade="BF" w:val="A0A39A"/>
    </w:rPr>
    <w:tblPr>
      <w:tblStyleRowBandSize w:val="1"/>
      <w:tblStyleColBandSize w:val="1"/>
      <w:tblBorders>
        <w:top w:color="E5E6E3" w:space="0" w:sz="4" w:themeColor="accent4" w:themeTint="99" w:val="single"/>
        <w:left w:color="E5E6E3" w:space="0" w:sz="4" w:themeColor="accent4" w:themeTint="99" w:val="single"/>
        <w:bottom w:color="E5E6E3" w:space="0" w:sz="4" w:themeColor="accent4" w:themeTint="99" w:val="single"/>
        <w:right w:color="E5E6E3" w:space="0" w:sz="4" w:themeColor="accent4" w:themeTint="99" w:val="single"/>
        <w:insideH w:color="E5E6E3" w:space="0" w:sz="4" w:themeColor="accent4" w:themeTint="99" w:val="single"/>
        <w:insideV w:color="E5E6E3" w:space="0" w:sz="4" w:themeColor="accent4" w:themeTint="99" w:val="single"/>
      </w:tblBorders>
    </w:tblPr>
    <w:tblStylePr w:type="firstRow">
      <w:rPr>
        <w:b/>
        <w:bCs/>
      </w:rPr>
      <w:tblPr/>
      <w:tcPr>
        <w:tcBorders>
          <w:bottom w:color="E5E6E3" w:space="0" w:sz="12" w:themeColor="accent4" w:themeTint="99" w:val="single"/>
        </w:tcBorders>
      </w:tcPr>
    </w:tblStylePr>
    <w:tblStylePr w:type="lastRow">
      <w:rPr>
        <w:b/>
        <w:bCs/>
      </w:rPr>
      <w:tblPr/>
      <w:tcPr>
        <w:tcBorders>
          <w:top w:color="E5E6E3" w:space="0" w:sz="4" w:themeColor="accent4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Tablaconcuadrcula6concolores-nfasis5" w:type="table">
    <w:name w:val="Grid Table 6 Colorful Accent 5"/>
    <w:basedOn w:val="Tablanormal"/>
    <w:uiPriority w:val="51"/>
    <w:rsid w:val="00D27ABD"/>
    <w:pPr>
      <w:spacing w:line="240" w:lineRule="auto"/>
    </w:pPr>
    <w:rPr>
      <w:color w:themeColor="accent5" w:themeShade="BF" w:val="578A90"/>
    </w:rPr>
    <w:tblPr>
      <w:tblStyleRowBandSize w:val="1"/>
      <w:tblStyleColBandSize w:val="1"/>
      <w:tblBorders>
        <w:top w:color="B4CED2" w:space="0" w:sz="4" w:themeColor="accent5" w:themeTint="99" w:val="single"/>
        <w:left w:color="B4CED2" w:space="0" w:sz="4" w:themeColor="accent5" w:themeTint="99" w:val="single"/>
        <w:bottom w:color="B4CED2" w:space="0" w:sz="4" w:themeColor="accent5" w:themeTint="99" w:val="single"/>
        <w:right w:color="B4CED2" w:space="0" w:sz="4" w:themeColor="accent5" w:themeTint="99" w:val="single"/>
        <w:insideH w:color="B4CED2" w:space="0" w:sz="4" w:themeColor="accent5" w:themeTint="99" w:val="single"/>
        <w:insideV w:color="B4CED2" w:space="0" w:sz="4" w:themeColor="accent5" w:themeTint="99" w:val="single"/>
      </w:tblBorders>
    </w:tblPr>
    <w:tblStylePr w:type="firstRow">
      <w:rPr>
        <w:b/>
        <w:bCs/>
      </w:rPr>
      <w:tblPr/>
      <w:tcPr>
        <w:tcBorders>
          <w:bottom w:color="B4CED2" w:space="0" w:sz="12" w:themeColor="accent5" w:themeTint="99" w:val="single"/>
        </w:tcBorders>
      </w:tcPr>
    </w:tblStylePr>
    <w:tblStylePr w:type="lastRow">
      <w:rPr>
        <w:b/>
        <w:bCs/>
      </w:rPr>
      <w:tblPr/>
      <w:tcPr>
        <w:tcBorders>
          <w:top w:color="B4CED2" w:space="0" w:sz="4" w:themeColor="accent5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Tablaconcuadrcula6concolores-nfasis6" w:type="table">
    <w:name w:val="Grid Table 6 Colorful Accent 6"/>
    <w:basedOn w:val="Tablanormal"/>
    <w:uiPriority w:val="51"/>
    <w:rsid w:val="00D27ABD"/>
    <w:pPr>
      <w:spacing w:line="240" w:lineRule="auto"/>
    </w:pPr>
    <w:rPr>
      <w:color w:themeColor="accent6" w:themeShade="BF" w:val="7D8600"/>
    </w:rPr>
    <w:tblPr>
      <w:tblStyleRowBandSize w:val="1"/>
      <w:tblStyleColBandSize w:val="1"/>
      <w:tblBorders>
        <w:top w:color="F1FF39" w:space="0" w:sz="4" w:themeColor="accent6" w:themeTint="99" w:val="single"/>
        <w:left w:color="F1FF39" w:space="0" w:sz="4" w:themeColor="accent6" w:themeTint="99" w:val="single"/>
        <w:bottom w:color="F1FF39" w:space="0" w:sz="4" w:themeColor="accent6" w:themeTint="99" w:val="single"/>
        <w:right w:color="F1FF39" w:space="0" w:sz="4" w:themeColor="accent6" w:themeTint="99" w:val="single"/>
        <w:insideH w:color="F1FF39" w:space="0" w:sz="4" w:themeColor="accent6" w:themeTint="99" w:val="single"/>
        <w:insideV w:color="F1FF39" w:space="0" w:sz="4" w:themeColor="accent6" w:themeTint="99" w:val="single"/>
      </w:tblBorders>
    </w:tblPr>
    <w:tblStylePr w:type="firstRow">
      <w:rPr>
        <w:b/>
        <w:bCs/>
      </w:rPr>
      <w:tblPr/>
      <w:tcPr>
        <w:tcBorders>
          <w:bottom w:color="F1FF39" w:space="0" w:sz="12" w:themeColor="accent6" w:themeTint="99" w:val="single"/>
        </w:tcBorders>
      </w:tcPr>
    </w:tblStylePr>
    <w:tblStylePr w:type="lastRow">
      <w:rPr>
        <w:b/>
        <w:bCs/>
      </w:rPr>
      <w:tblPr/>
      <w:tcPr>
        <w:tcBorders>
          <w:top w:color="F1FF39" w:space="0" w:sz="4" w:themeColor="accent6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Tablaconcuadrcula7concolores" w:type="table">
    <w:name w:val="Grid Table 7 Colorful"/>
    <w:basedOn w:val="Tablanormal"/>
    <w:uiPriority w:val="52"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  <w:tblStylePr w:type="neCell">
      <w:tblPr/>
      <w:tcPr>
        <w:tcBorders>
          <w:bottom w:color="666666" w:space="0" w:sz="4" w:themeColor="text1" w:themeTint="99" w:val="single"/>
        </w:tcBorders>
      </w:tcPr>
    </w:tblStylePr>
    <w:tblStylePr w:type="nwCell">
      <w:tblPr/>
      <w:tcPr>
        <w:tcBorders>
          <w:bottom w:color="666666" w:space="0" w:sz="4" w:themeColor="text1" w:themeTint="99" w:val="single"/>
        </w:tcBorders>
      </w:tcPr>
    </w:tblStylePr>
    <w:tblStylePr w:type="seCell">
      <w:tblPr/>
      <w:tcPr>
        <w:tcBorders>
          <w:top w:color="666666" w:space="0" w:sz="4" w:themeColor="text1" w:themeTint="99" w:val="single"/>
        </w:tcBorders>
      </w:tcPr>
    </w:tblStylePr>
    <w:tblStylePr w:type="swCell">
      <w:tblPr/>
      <w:tcPr>
        <w:tcBorders>
          <w:top w:color="666666" w:space="0" w:sz="4" w:themeColor="text1" w:themeTint="99" w:val="single"/>
        </w:tcBorders>
      </w:tcPr>
    </w:tblStylePr>
  </w:style>
  <w:style w:styleId="Tablaconcuadrcula7concolores-nfasis1" w:type="table">
    <w:name w:val="Grid Table 7 Colorful Accent 1"/>
    <w:basedOn w:val="Tablanormal"/>
    <w:uiPriority w:val="52"/>
    <w:rsid w:val="00D27ABD"/>
    <w:pPr>
      <w:spacing w:line="240" w:lineRule="auto"/>
    </w:pPr>
    <w:rPr>
      <w:color w:themeColor="accent1" w:themeShade="BF" w:val="007EA7"/>
    </w:rPr>
    <w:tblPr>
      <w:tblStyleRowBandSize w:val="1"/>
      <w:tblStyleColBandSize w:val="1"/>
      <w:tblBorders>
        <w:top w:color="53D4FF" w:space="0" w:sz="4" w:themeColor="accent1" w:themeTint="99" w:val="single"/>
        <w:left w:color="53D4FF" w:space="0" w:sz="4" w:themeColor="accent1" w:themeTint="99" w:val="single"/>
        <w:bottom w:color="53D4FF" w:space="0" w:sz="4" w:themeColor="accent1" w:themeTint="99" w:val="single"/>
        <w:right w:color="53D4FF" w:space="0" w:sz="4" w:themeColor="accent1" w:themeTint="99" w:val="single"/>
        <w:insideH w:color="53D4FF" w:space="0" w:sz="4" w:themeColor="accent1" w:themeTint="99" w:val="single"/>
        <w:insideV w:color="53D4FF" w:space="0" w:sz="4" w:themeColor="accent1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  <w:tblStylePr w:type="neCell">
      <w:tblPr/>
      <w:tcPr>
        <w:tcBorders>
          <w:bottom w:color="53D4FF" w:space="0" w:sz="4" w:themeColor="accent1" w:themeTint="99" w:val="single"/>
        </w:tcBorders>
      </w:tcPr>
    </w:tblStylePr>
    <w:tblStylePr w:type="nwCell">
      <w:tblPr/>
      <w:tcPr>
        <w:tcBorders>
          <w:bottom w:color="53D4FF" w:space="0" w:sz="4" w:themeColor="accent1" w:themeTint="99" w:val="single"/>
        </w:tcBorders>
      </w:tcPr>
    </w:tblStylePr>
    <w:tblStylePr w:type="seCell">
      <w:tblPr/>
      <w:tcPr>
        <w:tcBorders>
          <w:top w:color="53D4FF" w:space="0" w:sz="4" w:themeColor="accent1" w:themeTint="99" w:val="single"/>
        </w:tcBorders>
      </w:tcPr>
    </w:tblStylePr>
    <w:tblStylePr w:type="swCell">
      <w:tblPr/>
      <w:tcPr>
        <w:tcBorders>
          <w:top w:color="53D4FF" w:space="0" w:sz="4" w:themeColor="accent1" w:themeTint="99" w:val="single"/>
        </w:tcBorders>
      </w:tcPr>
    </w:tblStylePr>
  </w:style>
  <w:style w:styleId="Tablaconcuadrcula7concolores-nfasis2" w:type="table">
    <w:name w:val="Grid Table 7 Colorful Accent 2"/>
    <w:basedOn w:val="Tablanormal"/>
    <w:uiPriority w:val="52"/>
    <w:rsid w:val="00D27ABD"/>
    <w:pPr>
      <w:spacing w:line="240" w:lineRule="auto"/>
    </w:pPr>
    <w:rPr>
      <w:color w:themeColor="accent2" w:themeShade="BF" w:val="009585"/>
    </w:rPr>
    <w:tblPr>
      <w:tblStyleRowBandSize w:val="1"/>
      <w:tblStyleColBandSize w:val="1"/>
      <w:tblBorders>
        <w:top w:color="44FFEB" w:space="0" w:sz="4" w:themeColor="accent2" w:themeTint="99" w:val="single"/>
        <w:left w:color="44FFEB" w:space="0" w:sz="4" w:themeColor="accent2" w:themeTint="99" w:val="single"/>
        <w:bottom w:color="44FFEB" w:space="0" w:sz="4" w:themeColor="accent2" w:themeTint="99" w:val="single"/>
        <w:right w:color="44FFEB" w:space="0" w:sz="4" w:themeColor="accent2" w:themeTint="99" w:val="single"/>
        <w:insideH w:color="44FFEB" w:space="0" w:sz="4" w:themeColor="accent2" w:themeTint="99" w:val="single"/>
        <w:insideV w:color="44FFEB" w:space="0" w:sz="4" w:themeColor="accent2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  <w:tblStylePr w:type="neCell">
      <w:tblPr/>
      <w:tcPr>
        <w:tcBorders>
          <w:bottom w:color="44FFEB" w:space="0" w:sz="4" w:themeColor="accent2" w:themeTint="99" w:val="single"/>
        </w:tcBorders>
      </w:tcPr>
    </w:tblStylePr>
    <w:tblStylePr w:type="nwCell">
      <w:tblPr/>
      <w:tcPr>
        <w:tcBorders>
          <w:bottom w:color="44FFEB" w:space="0" w:sz="4" w:themeColor="accent2" w:themeTint="99" w:val="single"/>
        </w:tcBorders>
      </w:tcPr>
    </w:tblStylePr>
    <w:tblStylePr w:type="seCell">
      <w:tblPr/>
      <w:tcPr>
        <w:tcBorders>
          <w:top w:color="44FFEB" w:space="0" w:sz="4" w:themeColor="accent2" w:themeTint="99" w:val="single"/>
        </w:tcBorders>
      </w:tcPr>
    </w:tblStylePr>
    <w:tblStylePr w:type="swCell">
      <w:tblPr/>
      <w:tcPr>
        <w:tcBorders>
          <w:top w:color="44FFEB" w:space="0" w:sz="4" w:themeColor="accent2" w:themeTint="99" w:val="single"/>
        </w:tcBorders>
      </w:tcPr>
    </w:tblStylePr>
  </w:style>
  <w:style w:styleId="Tablaconcuadrcula7concolores-nfasis3" w:type="table">
    <w:name w:val="Grid Table 7 Colorful Accent 3"/>
    <w:basedOn w:val="Tablanormal"/>
    <w:uiPriority w:val="52"/>
    <w:rsid w:val="00D27ABD"/>
    <w:pPr>
      <w:spacing w:line="240" w:lineRule="auto"/>
    </w:pPr>
    <w:rPr>
      <w:color w:themeColor="accent3" w:themeShade="BF" w:val="AE211C"/>
    </w:rPr>
    <w:tblPr>
      <w:tblStyleRowBandSize w:val="1"/>
      <w:tblStyleColBandSize w:val="1"/>
      <w:tblBorders>
        <w:top w:color="EB8783" w:space="0" w:sz="4" w:themeColor="accent3" w:themeTint="99" w:val="single"/>
        <w:left w:color="EB8783" w:space="0" w:sz="4" w:themeColor="accent3" w:themeTint="99" w:val="single"/>
        <w:bottom w:color="EB8783" w:space="0" w:sz="4" w:themeColor="accent3" w:themeTint="99" w:val="single"/>
        <w:right w:color="EB8783" w:space="0" w:sz="4" w:themeColor="accent3" w:themeTint="99" w:val="single"/>
        <w:insideH w:color="EB8783" w:space="0" w:sz="4" w:themeColor="accent3" w:themeTint="99" w:val="single"/>
        <w:insideV w:color="EB8783" w:space="0" w:sz="4" w:themeColor="accent3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  <w:tblStylePr w:type="neCell">
      <w:tblPr/>
      <w:tcPr>
        <w:tcBorders>
          <w:bottom w:color="EB8783" w:space="0" w:sz="4" w:themeColor="accent3" w:themeTint="99" w:val="single"/>
        </w:tcBorders>
      </w:tcPr>
    </w:tblStylePr>
    <w:tblStylePr w:type="nwCell">
      <w:tblPr/>
      <w:tcPr>
        <w:tcBorders>
          <w:bottom w:color="EB8783" w:space="0" w:sz="4" w:themeColor="accent3" w:themeTint="99" w:val="single"/>
        </w:tcBorders>
      </w:tcPr>
    </w:tblStylePr>
    <w:tblStylePr w:type="seCell">
      <w:tblPr/>
      <w:tcPr>
        <w:tcBorders>
          <w:top w:color="EB8783" w:space="0" w:sz="4" w:themeColor="accent3" w:themeTint="99" w:val="single"/>
        </w:tcBorders>
      </w:tcPr>
    </w:tblStylePr>
    <w:tblStylePr w:type="swCell">
      <w:tblPr/>
      <w:tcPr>
        <w:tcBorders>
          <w:top w:color="EB8783" w:space="0" w:sz="4" w:themeColor="accent3" w:themeTint="99" w:val="single"/>
        </w:tcBorders>
      </w:tcPr>
    </w:tblStylePr>
  </w:style>
  <w:style w:styleId="Tablaconcuadrcula7concolores-nfasis4" w:type="table">
    <w:name w:val="Grid Table 7 Colorful Accent 4"/>
    <w:basedOn w:val="Tablanormal"/>
    <w:uiPriority w:val="52"/>
    <w:rsid w:val="00D27ABD"/>
    <w:pPr>
      <w:spacing w:line="240" w:lineRule="auto"/>
    </w:pPr>
    <w:rPr>
      <w:color w:themeColor="accent4" w:themeShade="BF" w:val="A0A39A"/>
    </w:rPr>
    <w:tblPr>
      <w:tblStyleRowBandSize w:val="1"/>
      <w:tblStyleColBandSize w:val="1"/>
      <w:tblBorders>
        <w:top w:color="E5E6E3" w:space="0" w:sz="4" w:themeColor="accent4" w:themeTint="99" w:val="single"/>
        <w:left w:color="E5E6E3" w:space="0" w:sz="4" w:themeColor="accent4" w:themeTint="99" w:val="single"/>
        <w:bottom w:color="E5E6E3" w:space="0" w:sz="4" w:themeColor="accent4" w:themeTint="99" w:val="single"/>
        <w:right w:color="E5E6E3" w:space="0" w:sz="4" w:themeColor="accent4" w:themeTint="99" w:val="single"/>
        <w:insideH w:color="E5E6E3" w:space="0" w:sz="4" w:themeColor="accent4" w:themeTint="99" w:val="single"/>
        <w:insideV w:color="E5E6E3" w:space="0" w:sz="4" w:themeColor="accent4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  <w:tblStylePr w:type="neCell">
      <w:tblPr/>
      <w:tcPr>
        <w:tcBorders>
          <w:bottom w:color="E5E6E3" w:space="0" w:sz="4" w:themeColor="accent4" w:themeTint="99" w:val="single"/>
        </w:tcBorders>
      </w:tcPr>
    </w:tblStylePr>
    <w:tblStylePr w:type="nwCell">
      <w:tblPr/>
      <w:tcPr>
        <w:tcBorders>
          <w:bottom w:color="E5E6E3" w:space="0" w:sz="4" w:themeColor="accent4" w:themeTint="99" w:val="single"/>
        </w:tcBorders>
      </w:tcPr>
    </w:tblStylePr>
    <w:tblStylePr w:type="seCell">
      <w:tblPr/>
      <w:tcPr>
        <w:tcBorders>
          <w:top w:color="E5E6E3" w:space="0" w:sz="4" w:themeColor="accent4" w:themeTint="99" w:val="single"/>
        </w:tcBorders>
      </w:tcPr>
    </w:tblStylePr>
    <w:tblStylePr w:type="swCell">
      <w:tblPr/>
      <w:tcPr>
        <w:tcBorders>
          <w:top w:color="E5E6E3" w:space="0" w:sz="4" w:themeColor="accent4" w:themeTint="99" w:val="single"/>
        </w:tcBorders>
      </w:tcPr>
    </w:tblStylePr>
  </w:style>
  <w:style w:styleId="Tablaconcuadrcula7concolores-nfasis5" w:type="table">
    <w:name w:val="Grid Table 7 Colorful Accent 5"/>
    <w:basedOn w:val="Tablanormal"/>
    <w:uiPriority w:val="52"/>
    <w:rsid w:val="00D27ABD"/>
    <w:pPr>
      <w:spacing w:line="240" w:lineRule="auto"/>
    </w:pPr>
    <w:rPr>
      <w:color w:themeColor="accent5" w:themeShade="BF" w:val="578A90"/>
    </w:rPr>
    <w:tblPr>
      <w:tblStyleRowBandSize w:val="1"/>
      <w:tblStyleColBandSize w:val="1"/>
      <w:tblBorders>
        <w:top w:color="B4CED2" w:space="0" w:sz="4" w:themeColor="accent5" w:themeTint="99" w:val="single"/>
        <w:left w:color="B4CED2" w:space="0" w:sz="4" w:themeColor="accent5" w:themeTint="99" w:val="single"/>
        <w:bottom w:color="B4CED2" w:space="0" w:sz="4" w:themeColor="accent5" w:themeTint="99" w:val="single"/>
        <w:right w:color="B4CED2" w:space="0" w:sz="4" w:themeColor="accent5" w:themeTint="99" w:val="single"/>
        <w:insideH w:color="B4CED2" w:space="0" w:sz="4" w:themeColor="accent5" w:themeTint="99" w:val="single"/>
        <w:insideV w:color="B4CED2" w:space="0" w:sz="4" w:themeColor="accent5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  <w:tblStylePr w:type="neCell">
      <w:tblPr/>
      <w:tcPr>
        <w:tcBorders>
          <w:bottom w:color="B4CED2" w:space="0" w:sz="4" w:themeColor="accent5" w:themeTint="99" w:val="single"/>
        </w:tcBorders>
      </w:tcPr>
    </w:tblStylePr>
    <w:tblStylePr w:type="nwCell">
      <w:tblPr/>
      <w:tcPr>
        <w:tcBorders>
          <w:bottom w:color="B4CED2" w:space="0" w:sz="4" w:themeColor="accent5" w:themeTint="99" w:val="single"/>
        </w:tcBorders>
      </w:tcPr>
    </w:tblStylePr>
    <w:tblStylePr w:type="seCell">
      <w:tblPr/>
      <w:tcPr>
        <w:tcBorders>
          <w:top w:color="B4CED2" w:space="0" w:sz="4" w:themeColor="accent5" w:themeTint="99" w:val="single"/>
        </w:tcBorders>
      </w:tcPr>
    </w:tblStylePr>
    <w:tblStylePr w:type="swCell">
      <w:tblPr/>
      <w:tcPr>
        <w:tcBorders>
          <w:top w:color="B4CED2" w:space="0" w:sz="4" w:themeColor="accent5" w:themeTint="99" w:val="single"/>
        </w:tcBorders>
      </w:tcPr>
    </w:tblStylePr>
  </w:style>
  <w:style w:styleId="Tablaconcuadrcula7concolores-nfasis6" w:type="table">
    <w:name w:val="Grid Table 7 Colorful Accent 6"/>
    <w:basedOn w:val="Tablanormal"/>
    <w:uiPriority w:val="52"/>
    <w:rsid w:val="00D27ABD"/>
    <w:pPr>
      <w:spacing w:line="240" w:lineRule="auto"/>
    </w:pPr>
    <w:rPr>
      <w:color w:themeColor="accent6" w:themeShade="BF" w:val="7D8600"/>
    </w:rPr>
    <w:tblPr>
      <w:tblStyleRowBandSize w:val="1"/>
      <w:tblStyleColBandSize w:val="1"/>
      <w:tblBorders>
        <w:top w:color="F1FF39" w:space="0" w:sz="4" w:themeColor="accent6" w:themeTint="99" w:val="single"/>
        <w:left w:color="F1FF39" w:space="0" w:sz="4" w:themeColor="accent6" w:themeTint="99" w:val="single"/>
        <w:bottom w:color="F1FF39" w:space="0" w:sz="4" w:themeColor="accent6" w:themeTint="99" w:val="single"/>
        <w:right w:color="F1FF39" w:space="0" w:sz="4" w:themeColor="accent6" w:themeTint="99" w:val="single"/>
        <w:insideH w:color="F1FF39" w:space="0" w:sz="4" w:themeColor="accent6" w:themeTint="99" w:val="single"/>
        <w:insideV w:color="F1FF39" w:space="0" w:sz="4" w:themeColor="accent6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  <w:tblStylePr w:type="neCell">
      <w:tblPr/>
      <w:tcPr>
        <w:tcBorders>
          <w:bottom w:color="F1FF39" w:space="0" w:sz="4" w:themeColor="accent6" w:themeTint="99" w:val="single"/>
        </w:tcBorders>
      </w:tcPr>
    </w:tblStylePr>
    <w:tblStylePr w:type="nwCell">
      <w:tblPr/>
      <w:tcPr>
        <w:tcBorders>
          <w:bottom w:color="F1FF39" w:space="0" w:sz="4" w:themeColor="accent6" w:themeTint="99" w:val="single"/>
        </w:tcBorders>
      </w:tcPr>
    </w:tblStylePr>
    <w:tblStylePr w:type="seCell">
      <w:tblPr/>
      <w:tcPr>
        <w:tcBorders>
          <w:top w:color="F1FF39" w:space="0" w:sz="4" w:themeColor="accent6" w:themeTint="99" w:val="single"/>
        </w:tcBorders>
      </w:tcPr>
    </w:tblStylePr>
    <w:tblStylePr w:type="swCell">
      <w:tblPr/>
      <w:tcPr>
        <w:tcBorders>
          <w:top w:color="F1FF39" w:space="0" w:sz="4" w:themeColor="accent6" w:themeTint="99" w:val="single"/>
        </w:tcBorders>
      </w:tcPr>
    </w:tblStylePr>
  </w:style>
  <w:style w:customStyle="1" w:styleId="Hashtag1" w:type="character">
    <w:name w:val="Hashtag1"/>
    <w:basedOn w:val="Fuentedeprrafopredeter"/>
    <w:uiPriority w:val="99"/>
    <w:semiHidden/>
    <w:unhideWhenUsed/>
    <w:rsid w:val="00D27ABD"/>
    <w:rPr>
      <w:color w:val="2B579A"/>
      <w:shd w:color="auto" w:fill="E1DFDD" w:val="clear"/>
    </w:rPr>
  </w:style>
  <w:style w:styleId="AcrnimoHTML" w:type="character">
    <w:name w:val="HTML Acronym"/>
    <w:basedOn w:val="Fuentedeprrafopredeter"/>
    <w:uiPriority w:val="99"/>
    <w:semiHidden/>
    <w:rsid w:val="00D27ABD"/>
  </w:style>
  <w:style w:styleId="DireccinHTML" w:type="paragraph">
    <w:name w:val="HTML Address"/>
    <w:basedOn w:val="Normal"/>
    <w:link w:val="DireccinHTMLCar"/>
    <w:uiPriority w:val="99"/>
    <w:semiHidden/>
    <w:rsid w:val="00D27ABD"/>
    <w:pPr>
      <w:spacing w:line="240" w:lineRule="auto"/>
    </w:pPr>
    <w:rPr>
      <w:i/>
      <w:iCs/>
    </w:rPr>
  </w:style>
  <w:style w:customStyle="1" w:styleId="DireccinHTMLCar" w:type="character">
    <w:name w:val="Dirección HTML Car"/>
    <w:basedOn w:val="Fuentedeprrafopredeter"/>
    <w:link w:val="DireccinHTML"/>
    <w:uiPriority w:val="99"/>
    <w:semiHidden/>
    <w:rsid w:val="00D27ABD"/>
    <w:rPr>
      <w:i/>
      <w:iCs/>
      <w:lang w:val="en-GB"/>
    </w:rPr>
  </w:style>
  <w:style w:styleId="CitaHTML" w:type="character">
    <w:name w:val="HTML Cite"/>
    <w:basedOn w:val="Fuentedeprrafopredeter"/>
    <w:uiPriority w:val="99"/>
    <w:semiHidden/>
    <w:rsid w:val="00D27ABD"/>
    <w:rPr>
      <w:i/>
      <w:iCs/>
    </w:rPr>
  </w:style>
  <w:style w:styleId="CdigoHTML" w:type="character">
    <w:name w:val="HTML Code"/>
    <w:basedOn w:val="Fuentedeprrafopredeter"/>
    <w:uiPriority w:val="99"/>
    <w:semiHidden/>
    <w:rsid w:val="00D27ABD"/>
    <w:rPr>
      <w:rFonts w:ascii="Consolas" w:hAnsi="Consolas"/>
      <w:sz w:val="20"/>
      <w:szCs w:val="20"/>
    </w:rPr>
  </w:style>
  <w:style w:styleId="DefinicinHTML" w:type="character">
    <w:name w:val="HTML Definition"/>
    <w:basedOn w:val="Fuentedeprrafopredeter"/>
    <w:uiPriority w:val="99"/>
    <w:semiHidden/>
    <w:rsid w:val="00D27ABD"/>
    <w:rPr>
      <w:i/>
      <w:iCs/>
    </w:rPr>
  </w:style>
  <w:style w:styleId="TecladoHTML" w:type="character">
    <w:name w:val="HTML Keyboard"/>
    <w:basedOn w:val="Fuentedeprrafopredeter"/>
    <w:uiPriority w:val="99"/>
    <w:semiHidden/>
    <w:rsid w:val="00D27ABD"/>
    <w:rPr>
      <w:rFonts w:ascii="Consolas" w:hAnsi="Consolas"/>
      <w:sz w:val="20"/>
      <w:szCs w:val="20"/>
    </w:rPr>
  </w:style>
  <w:style w:styleId="HTMLconformatoprevio" w:type="paragraph">
    <w:name w:val="HTML Preformatted"/>
    <w:basedOn w:val="Normal"/>
    <w:link w:val="HTMLconformatoprevioCar"/>
    <w:uiPriority w:val="99"/>
    <w:semiHidden/>
    <w:unhideWhenUsed/>
    <w:rsid w:val="00D27ABD"/>
    <w:pPr>
      <w:spacing w:line="240" w:lineRule="auto"/>
    </w:pPr>
    <w:rPr>
      <w:rFonts w:ascii="Consolas" w:hAnsi="Consolas"/>
    </w:rPr>
  </w:style>
  <w:style w:customStyle="1" w:styleId="HTMLconformatoprevioCar" w:type="character">
    <w:name w:val="HTML con formato previo Car"/>
    <w:basedOn w:val="Fuentedeprrafopredeter"/>
    <w:link w:val="HTMLconformatoprevio"/>
    <w:uiPriority w:val="99"/>
    <w:semiHidden/>
    <w:rsid w:val="00D27ABD"/>
    <w:rPr>
      <w:rFonts w:ascii="Consolas" w:hAnsi="Consolas"/>
      <w:sz w:val="20"/>
      <w:szCs w:val="20"/>
      <w:lang w:val="en-GB"/>
    </w:rPr>
  </w:style>
  <w:style w:styleId="EjemplodeHTML" w:type="character">
    <w:name w:val="HTML Sample"/>
    <w:basedOn w:val="Fuentedeprrafopredeter"/>
    <w:uiPriority w:val="99"/>
    <w:semiHidden/>
    <w:rsid w:val="00D27ABD"/>
    <w:rPr>
      <w:rFonts w:ascii="Consolas" w:hAnsi="Consolas"/>
      <w:sz w:val="24"/>
      <w:szCs w:val="24"/>
    </w:rPr>
  </w:style>
  <w:style w:styleId="MquinadeescribirHTML" w:type="character">
    <w:name w:val="HTML Typewriter"/>
    <w:basedOn w:val="Fuentedeprrafopredeter"/>
    <w:uiPriority w:val="99"/>
    <w:semiHidden/>
    <w:rsid w:val="00D27ABD"/>
    <w:rPr>
      <w:rFonts w:ascii="Consolas" w:hAnsi="Consolas"/>
      <w:sz w:val="20"/>
      <w:szCs w:val="20"/>
    </w:rPr>
  </w:style>
  <w:style w:styleId="VariableHTML" w:type="character">
    <w:name w:val="HTML Variable"/>
    <w:basedOn w:val="Fuentedeprrafopredeter"/>
    <w:uiPriority w:val="99"/>
    <w:semiHidden/>
    <w:rsid w:val="00D27ABD"/>
    <w:rPr>
      <w:i/>
      <w:iCs/>
    </w:rPr>
  </w:style>
  <w:style w:styleId="Hipervnculo" w:type="character">
    <w:name w:val="Hyperlink"/>
    <w:basedOn w:val="Fuentedeprrafopredeter"/>
    <w:uiPriority w:val="21"/>
    <w:semiHidden/>
    <w:rsid w:val="00D27ABD"/>
    <w:rPr>
      <w:color w:themeColor="hyperlink" w:val="0000FF"/>
      <w:u w:val="single"/>
    </w:rPr>
  </w:style>
  <w:style w:styleId="ndice1" w:type="paragraph">
    <w:name w:val="index 1"/>
    <w:basedOn w:val="Normal"/>
    <w:next w:val="Normal"/>
    <w:autoRedefine/>
    <w:uiPriority w:val="99"/>
    <w:semiHidden/>
    <w:rsid w:val="00D27ABD"/>
    <w:pPr>
      <w:spacing w:line="240" w:lineRule="auto"/>
      <w:ind w:hanging="180" w:left="180"/>
    </w:pPr>
  </w:style>
  <w:style w:styleId="ndice2" w:type="paragraph">
    <w:name w:val="index 2"/>
    <w:basedOn w:val="Normal"/>
    <w:next w:val="Normal"/>
    <w:autoRedefine/>
    <w:uiPriority w:val="99"/>
    <w:semiHidden/>
    <w:rsid w:val="00D27ABD"/>
    <w:pPr>
      <w:spacing w:line="240" w:lineRule="auto"/>
      <w:ind w:hanging="180" w:left="360"/>
    </w:pPr>
  </w:style>
  <w:style w:styleId="ndice3" w:type="paragraph">
    <w:name w:val="index 3"/>
    <w:basedOn w:val="Normal"/>
    <w:next w:val="Normal"/>
    <w:autoRedefine/>
    <w:uiPriority w:val="99"/>
    <w:semiHidden/>
    <w:rsid w:val="00D27ABD"/>
    <w:pPr>
      <w:spacing w:line="240" w:lineRule="auto"/>
      <w:ind w:hanging="180" w:left="540"/>
    </w:pPr>
  </w:style>
  <w:style w:styleId="ndice4" w:type="paragraph">
    <w:name w:val="index 4"/>
    <w:basedOn w:val="Normal"/>
    <w:next w:val="Normal"/>
    <w:autoRedefine/>
    <w:uiPriority w:val="99"/>
    <w:semiHidden/>
    <w:rsid w:val="00D27ABD"/>
    <w:pPr>
      <w:spacing w:line="240" w:lineRule="auto"/>
      <w:ind w:hanging="180" w:left="720"/>
    </w:pPr>
  </w:style>
  <w:style w:styleId="ndice5" w:type="paragraph">
    <w:name w:val="index 5"/>
    <w:basedOn w:val="Normal"/>
    <w:next w:val="Normal"/>
    <w:autoRedefine/>
    <w:uiPriority w:val="99"/>
    <w:semiHidden/>
    <w:rsid w:val="00D27ABD"/>
    <w:pPr>
      <w:spacing w:line="240" w:lineRule="auto"/>
      <w:ind w:hanging="180" w:left="900"/>
    </w:pPr>
  </w:style>
  <w:style w:styleId="ndice6" w:type="paragraph">
    <w:name w:val="index 6"/>
    <w:basedOn w:val="Normal"/>
    <w:next w:val="Normal"/>
    <w:autoRedefine/>
    <w:uiPriority w:val="99"/>
    <w:semiHidden/>
    <w:rsid w:val="00D27ABD"/>
    <w:pPr>
      <w:spacing w:line="240" w:lineRule="auto"/>
      <w:ind w:hanging="180" w:left="1080"/>
    </w:pPr>
  </w:style>
  <w:style w:styleId="ndice7" w:type="paragraph">
    <w:name w:val="index 7"/>
    <w:basedOn w:val="Normal"/>
    <w:next w:val="Normal"/>
    <w:autoRedefine/>
    <w:uiPriority w:val="99"/>
    <w:semiHidden/>
    <w:rsid w:val="00D27ABD"/>
    <w:pPr>
      <w:spacing w:line="240" w:lineRule="auto"/>
      <w:ind w:hanging="180" w:left="1260"/>
    </w:pPr>
  </w:style>
  <w:style w:styleId="ndice8" w:type="paragraph">
    <w:name w:val="index 8"/>
    <w:basedOn w:val="Normal"/>
    <w:next w:val="Normal"/>
    <w:autoRedefine/>
    <w:uiPriority w:val="99"/>
    <w:semiHidden/>
    <w:rsid w:val="00D27ABD"/>
    <w:pPr>
      <w:spacing w:line="240" w:lineRule="auto"/>
      <w:ind w:hanging="180" w:left="1440"/>
    </w:pPr>
  </w:style>
  <w:style w:styleId="ndice9" w:type="paragraph">
    <w:name w:val="index 9"/>
    <w:basedOn w:val="Normal"/>
    <w:next w:val="Normal"/>
    <w:autoRedefine/>
    <w:uiPriority w:val="99"/>
    <w:semiHidden/>
    <w:rsid w:val="00D27ABD"/>
    <w:pPr>
      <w:spacing w:line="240" w:lineRule="auto"/>
      <w:ind w:hanging="180" w:left="1620"/>
    </w:pPr>
  </w:style>
  <w:style w:styleId="Ttulodendice" w:type="paragraph">
    <w:name w:val="index heading"/>
    <w:basedOn w:val="Normal"/>
    <w:next w:val="ndice1"/>
    <w:uiPriority w:val="99"/>
    <w:semiHidden/>
    <w:rsid w:val="00D27ABD"/>
    <w:rPr>
      <w:rFonts w:asciiTheme="majorHAnsi" w:cstheme="majorBidi" w:eastAsiaTheme="majorEastAsia" w:hAnsiTheme="majorHAnsi"/>
      <w:b/>
      <w:bCs/>
    </w:rPr>
  </w:style>
  <w:style w:styleId="Cuadrculaclara" w:type="table">
    <w:name w:val="Light Grid"/>
    <w:basedOn w:val="Tabla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styleId="Cuadrculaclara-nfasis1" w:type="table">
    <w:name w:val="Light Grid Accent 1"/>
    <w:basedOn w:val="Tabla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A9E0" w:space="0" w:sz="8" w:themeColor="accent1" w:val="single"/>
        <w:left w:color="00A9E0" w:space="0" w:sz="8" w:themeColor="accent1" w:val="single"/>
        <w:bottom w:color="00A9E0" w:space="0" w:sz="8" w:themeColor="accent1" w:val="single"/>
        <w:right w:color="00A9E0" w:space="0" w:sz="8" w:themeColor="accent1" w:val="single"/>
        <w:insideH w:color="00A9E0" w:space="0" w:sz="8" w:themeColor="accent1" w:val="single"/>
        <w:insideV w:color="00A9E0" w:space="0" w:sz="8" w:themeColor="accen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18" w:themeColor="accent1" w:val="single"/>
          <w:right w:color="00A9E0" w:space="0" w:sz="8" w:themeColor="accent1" w:val="single"/>
          <w:insideH w:val="nil"/>
          <w:insideV w:color="00A9E0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A9E0" w:space="0" w:sz="6" w:themeColor="accent1" w:val="doub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  <w:insideH w:val="nil"/>
          <w:insideV w:color="00A9E0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</w:tcBorders>
      </w:tcPr>
    </w:tblStylePr>
    <w:tblStylePr w:type="band1Vert"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</w:tcBorders>
        <w:shd w:color="auto" w:fill="B8EDFF" w:themeFill="accent1" w:themeFillTint="3F" w:val="clear"/>
      </w:tcPr>
    </w:tblStylePr>
    <w:tblStylePr w:type="band1Horz"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  <w:insideV w:color="00A9E0" w:space="0" w:sz="8" w:themeColor="accent1" w:val="single"/>
        </w:tcBorders>
        <w:shd w:color="auto" w:fill="B8EDFF" w:themeFill="accent1" w:themeFillTint="3F" w:val="clear"/>
      </w:tcPr>
    </w:tblStylePr>
    <w:tblStylePr w:type="band2Horz"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  <w:insideV w:color="00A9E0" w:space="0" w:sz="8" w:themeColor="accent1" w:val="single"/>
        </w:tcBorders>
      </w:tcPr>
    </w:tblStylePr>
  </w:style>
  <w:style w:styleId="Cuadrculaclara-nfasis2" w:type="table">
    <w:name w:val="Light Grid Accent 2"/>
    <w:basedOn w:val="Tabla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C7B2" w:space="0" w:sz="8" w:themeColor="accent2" w:val="single"/>
        <w:left w:color="00C7B2" w:space="0" w:sz="8" w:themeColor="accent2" w:val="single"/>
        <w:bottom w:color="00C7B2" w:space="0" w:sz="8" w:themeColor="accent2" w:val="single"/>
        <w:right w:color="00C7B2" w:space="0" w:sz="8" w:themeColor="accent2" w:val="single"/>
        <w:insideH w:color="00C7B2" w:space="0" w:sz="8" w:themeColor="accent2" w:val="single"/>
        <w:insideV w:color="00C7B2" w:space="0" w:sz="8" w:themeColor="accent2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18" w:themeColor="accent2" w:val="single"/>
          <w:right w:color="00C7B2" w:space="0" w:sz="8" w:themeColor="accent2" w:val="single"/>
          <w:insideH w:val="nil"/>
          <w:insideV w:color="00C7B2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C7B2" w:space="0" w:sz="6" w:themeColor="accent2" w:val="doub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  <w:insideH w:val="nil"/>
          <w:insideV w:color="00C7B2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</w:tcBorders>
      </w:tcPr>
    </w:tblStylePr>
    <w:tblStylePr w:type="band1Vert"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</w:tcBorders>
        <w:shd w:color="auto" w:fill="B2FFF6" w:themeFill="accent2" w:themeFillTint="3F" w:val="clear"/>
      </w:tcPr>
    </w:tblStylePr>
    <w:tblStylePr w:type="band1Horz"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  <w:insideV w:color="00C7B2" w:space="0" w:sz="8" w:themeColor="accent2" w:val="single"/>
        </w:tcBorders>
        <w:shd w:color="auto" w:fill="B2FFF6" w:themeFill="accent2" w:themeFillTint="3F" w:val="clear"/>
      </w:tcPr>
    </w:tblStylePr>
    <w:tblStylePr w:type="band2Horz"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  <w:insideV w:color="00C7B2" w:space="0" w:sz="8" w:themeColor="accent2" w:val="single"/>
        </w:tcBorders>
      </w:tcPr>
    </w:tblStylePr>
  </w:style>
  <w:style w:styleId="Cuadrculaclara-nfasis3" w:type="table">
    <w:name w:val="Light Grid Accent 3"/>
    <w:basedOn w:val="Tabla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E3831" w:space="0" w:sz="8" w:themeColor="accent3" w:val="single"/>
        <w:left w:color="DE3831" w:space="0" w:sz="8" w:themeColor="accent3" w:val="single"/>
        <w:bottom w:color="DE3831" w:space="0" w:sz="8" w:themeColor="accent3" w:val="single"/>
        <w:right w:color="DE3831" w:space="0" w:sz="8" w:themeColor="accent3" w:val="single"/>
        <w:insideH w:color="DE3831" w:space="0" w:sz="8" w:themeColor="accent3" w:val="single"/>
        <w:insideV w:color="DE3831" w:space="0" w:sz="8" w:themeColor="accent3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18" w:themeColor="accent3" w:val="single"/>
          <w:right w:color="DE3831" w:space="0" w:sz="8" w:themeColor="accent3" w:val="single"/>
          <w:insideH w:val="nil"/>
          <w:insideV w:color="DE3831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DE3831" w:space="0" w:sz="6" w:themeColor="accent3" w:val="doub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  <w:insideH w:val="nil"/>
          <w:insideV w:color="DE3831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</w:tcBorders>
      </w:tcPr>
    </w:tblStylePr>
    <w:tblStylePr w:type="band1Vert"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</w:tcBorders>
        <w:shd w:color="auto" w:fill="F6CDCB" w:themeFill="accent3" w:themeFillTint="3F" w:val="clear"/>
      </w:tcPr>
    </w:tblStylePr>
    <w:tblStylePr w:type="band1Horz"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  <w:insideV w:color="DE3831" w:space="0" w:sz="8" w:themeColor="accent3" w:val="single"/>
        </w:tcBorders>
        <w:shd w:color="auto" w:fill="F6CDCB" w:themeFill="accent3" w:themeFillTint="3F" w:val="clear"/>
      </w:tcPr>
    </w:tblStylePr>
    <w:tblStylePr w:type="band2Horz"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  <w:insideV w:color="DE3831" w:space="0" w:sz="8" w:themeColor="accent3" w:val="single"/>
        </w:tcBorders>
      </w:tcPr>
    </w:tblStylePr>
  </w:style>
  <w:style w:styleId="Cuadrculaclara-nfasis4" w:type="table">
    <w:name w:val="Light Grid Accent 4"/>
    <w:basedOn w:val="Tabla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5D6D2" w:space="0" w:sz="8" w:themeColor="accent4" w:val="single"/>
        <w:left w:color="D5D6D2" w:space="0" w:sz="8" w:themeColor="accent4" w:val="single"/>
        <w:bottom w:color="D5D6D2" w:space="0" w:sz="8" w:themeColor="accent4" w:val="single"/>
        <w:right w:color="D5D6D2" w:space="0" w:sz="8" w:themeColor="accent4" w:val="single"/>
        <w:insideH w:color="D5D6D2" w:space="0" w:sz="8" w:themeColor="accent4" w:val="single"/>
        <w:insideV w:color="D5D6D2" w:space="0" w:sz="8" w:themeColor="accent4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18" w:themeColor="accent4" w:val="single"/>
          <w:right w:color="D5D6D2" w:space="0" w:sz="8" w:themeColor="accent4" w:val="single"/>
          <w:insideH w:val="nil"/>
          <w:insideV w:color="D5D6D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D5D6D2" w:space="0" w:sz="6" w:themeColor="accent4" w:val="doub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  <w:insideH w:val="nil"/>
          <w:insideV w:color="D5D6D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</w:tcBorders>
      </w:tcPr>
    </w:tblStylePr>
    <w:tblStylePr w:type="band1Vert"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</w:tcBorders>
        <w:shd w:color="auto" w:fill="F4F4F3" w:themeFill="accent4" w:themeFillTint="3F" w:val="clear"/>
      </w:tcPr>
    </w:tblStylePr>
    <w:tblStylePr w:type="band1Horz"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  <w:insideV w:color="D5D6D2" w:space="0" w:sz="8" w:themeColor="accent4" w:val="single"/>
        </w:tcBorders>
        <w:shd w:color="auto" w:fill="F4F4F3" w:themeFill="accent4" w:themeFillTint="3F" w:val="clear"/>
      </w:tcPr>
    </w:tblStylePr>
    <w:tblStylePr w:type="band2Horz"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  <w:insideV w:color="D5D6D2" w:space="0" w:sz="8" w:themeColor="accent4" w:val="single"/>
        </w:tcBorders>
      </w:tcPr>
    </w:tblStylePr>
  </w:style>
  <w:style w:styleId="Cuadrculaclara-nfasis5" w:type="table">
    <w:name w:val="Light Grid Accent 5"/>
    <w:basedOn w:val="Tabla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83AFB4" w:space="0" w:sz="8" w:themeColor="accent5" w:val="single"/>
        <w:left w:color="83AFB4" w:space="0" w:sz="8" w:themeColor="accent5" w:val="single"/>
        <w:bottom w:color="83AFB4" w:space="0" w:sz="8" w:themeColor="accent5" w:val="single"/>
        <w:right w:color="83AFB4" w:space="0" w:sz="8" w:themeColor="accent5" w:val="single"/>
        <w:insideH w:color="83AFB4" w:space="0" w:sz="8" w:themeColor="accent5" w:val="single"/>
        <w:insideV w:color="83AFB4" w:space="0" w:sz="8" w:themeColor="accent5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18" w:themeColor="accent5" w:val="single"/>
          <w:right w:color="83AFB4" w:space="0" w:sz="8" w:themeColor="accent5" w:val="single"/>
          <w:insideH w:val="nil"/>
          <w:insideV w:color="83AFB4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83AFB4" w:space="0" w:sz="6" w:themeColor="accent5" w:val="doub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  <w:insideH w:val="nil"/>
          <w:insideV w:color="83AFB4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</w:tcBorders>
      </w:tcPr>
    </w:tblStylePr>
    <w:tblStylePr w:type="band1Vert"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</w:tcBorders>
        <w:shd w:color="auto" w:fill="E0EBEC" w:themeFill="accent5" w:themeFillTint="3F" w:val="clear"/>
      </w:tcPr>
    </w:tblStylePr>
    <w:tblStylePr w:type="band1Horz"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  <w:insideV w:color="83AFB4" w:space="0" w:sz="8" w:themeColor="accent5" w:val="single"/>
        </w:tcBorders>
        <w:shd w:color="auto" w:fill="E0EBEC" w:themeFill="accent5" w:themeFillTint="3F" w:val="clear"/>
      </w:tcPr>
    </w:tblStylePr>
    <w:tblStylePr w:type="band2Horz"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  <w:insideV w:color="83AFB4" w:space="0" w:sz="8" w:themeColor="accent5" w:val="single"/>
        </w:tcBorders>
      </w:tcPr>
    </w:tblStylePr>
  </w:style>
  <w:style w:styleId="Cuadrculaclara-nfasis6" w:type="table">
    <w:name w:val="Light Grid Accent 6"/>
    <w:basedOn w:val="Tabla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8B400" w:space="0" w:sz="8" w:themeColor="accent6" w:val="single"/>
        <w:left w:color="A8B400" w:space="0" w:sz="8" w:themeColor="accent6" w:val="single"/>
        <w:bottom w:color="A8B400" w:space="0" w:sz="8" w:themeColor="accent6" w:val="single"/>
        <w:right w:color="A8B400" w:space="0" w:sz="8" w:themeColor="accent6" w:val="single"/>
        <w:insideH w:color="A8B400" w:space="0" w:sz="8" w:themeColor="accent6" w:val="single"/>
        <w:insideV w:color="A8B400" w:space="0" w:sz="8" w:themeColor="accent6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18" w:themeColor="accent6" w:val="single"/>
          <w:right w:color="A8B400" w:space="0" w:sz="8" w:themeColor="accent6" w:val="single"/>
          <w:insideH w:val="nil"/>
          <w:insideV w:color="A8B400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A8B400" w:space="0" w:sz="6" w:themeColor="accent6" w:val="doub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  <w:insideH w:val="nil"/>
          <w:insideV w:color="A8B400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</w:tcBorders>
      </w:tcPr>
    </w:tblStylePr>
    <w:tblStylePr w:type="band1Vert"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</w:tcBorders>
        <w:shd w:color="auto" w:fill="F9FFAD" w:themeFill="accent6" w:themeFillTint="3F" w:val="clear"/>
      </w:tcPr>
    </w:tblStylePr>
    <w:tblStylePr w:type="band1Horz"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  <w:insideV w:color="A8B400" w:space="0" w:sz="8" w:themeColor="accent6" w:val="single"/>
        </w:tcBorders>
        <w:shd w:color="auto" w:fill="F9FFAD" w:themeFill="accent6" w:themeFillTint="3F" w:val="clear"/>
      </w:tcPr>
    </w:tblStylePr>
    <w:tblStylePr w:type="band2Horz"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  <w:insideV w:color="A8B400" w:space="0" w:sz="8" w:themeColor="accent6" w:val="single"/>
        </w:tcBorders>
      </w:tcPr>
    </w:tblStylePr>
  </w:style>
  <w:style w:styleId="Listaclara" w:type="table">
    <w:name w:val="Light List"/>
    <w:basedOn w:val="Tabla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styleId="Listaclara-nfasis1" w:type="table">
    <w:name w:val="Light List Accent 1"/>
    <w:basedOn w:val="Tabla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A9E0" w:space="0" w:sz="8" w:themeColor="accent1" w:val="single"/>
        <w:left w:color="00A9E0" w:space="0" w:sz="8" w:themeColor="accent1" w:val="single"/>
        <w:bottom w:color="00A9E0" w:space="0" w:sz="8" w:themeColor="accent1" w:val="single"/>
        <w:right w:color="00A9E0" w:space="0" w:sz="8" w:themeColor="accent1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00A9E0" w:themeFill="accent1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A9E0" w:space="0" w:sz="6" w:themeColor="accent1" w:val="doub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</w:tcBorders>
      </w:tcPr>
    </w:tblStylePr>
    <w:tblStylePr w:type="band1Horz"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</w:tcBorders>
      </w:tcPr>
    </w:tblStylePr>
  </w:style>
  <w:style w:styleId="Listaclara-nfasis2" w:type="table">
    <w:name w:val="Light List Accent 2"/>
    <w:basedOn w:val="Tabla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C7B2" w:space="0" w:sz="8" w:themeColor="accent2" w:val="single"/>
        <w:left w:color="00C7B2" w:space="0" w:sz="8" w:themeColor="accent2" w:val="single"/>
        <w:bottom w:color="00C7B2" w:space="0" w:sz="8" w:themeColor="accent2" w:val="single"/>
        <w:right w:color="00C7B2" w:space="0" w:sz="8" w:themeColor="accent2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00C7B2" w:themeFill="accent2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C7B2" w:space="0" w:sz="6" w:themeColor="accent2" w:val="doub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</w:tcBorders>
      </w:tcPr>
    </w:tblStylePr>
    <w:tblStylePr w:type="band1Horz"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</w:tcBorders>
      </w:tcPr>
    </w:tblStylePr>
  </w:style>
  <w:style w:styleId="Listaclara-nfasis3" w:type="table">
    <w:name w:val="Light List Accent 3"/>
    <w:basedOn w:val="Tabla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E3831" w:space="0" w:sz="8" w:themeColor="accent3" w:val="single"/>
        <w:left w:color="DE3831" w:space="0" w:sz="8" w:themeColor="accent3" w:val="single"/>
        <w:bottom w:color="DE3831" w:space="0" w:sz="8" w:themeColor="accent3" w:val="single"/>
        <w:right w:color="DE3831" w:space="0" w:sz="8" w:themeColor="accent3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DE3831" w:themeFill="accent3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DE3831" w:space="0" w:sz="6" w:themeColor="accent3" w:val="doub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</w:tcBorders>
      </w:tcPr>
    </w:tblStylePr>
    <w:tblStylePr w:type="band1Horz"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</w:tcBorders>
      </w:tcPr>
    </w:tblStylePr>
  </w:style>
  <w:style w:styleId="Listaclara-nfasis4" w:type="table">
    <w:name w:val="Light List Accent 4"/>
    <w:basedOn w:val="Tabla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5D6D2" w:space="0" w:sz="8" w:themeColor="accent4" w:val="single"/>
        <w:left w:color="D5D6D2" w:space="0" w:sz="8" w:themeColor="accent4" w:val="single"/>
        <w:bottom w:color="D5D6D2" w:space="0" w:sz="8" w:themeColor="accent4" w:val="single"/>
        <w:right w:color="D5D6D2" w:space="0" w:sz="8" w:themeColor="accent4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D5D6D2" w:themeFill="accent4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D5D6D2" w:space="0" w:sz="6" w:themeColor="accent4" w:val="doub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</w:tcBorders>
      </w:tcPr>
    </w:tblStylePr>
    <w:tblStylePr w:type="band1Horz"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</w:tcBorders>
      </w:tcPr>
    </w:tblStylePr>
  </w:style>
  <w:style w:styleId="Listaclara-nfasis5" w:type="table">
    <w:name w:val="Light List Accent 5"/>
    <w:basedOn w:val="Tabla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83AFB4" w:space="0" w:sz="8" w:themeColor="accent5" w:val="single"/>
        <w:left w:color="83AFB4" w:space="0" w:sz="8" w:themeColor="accent5" w:val="single"/>
        <w:bottom w:color="83AFB4" w:space="0" w:sz="8" w:themeColor="accent5" w:val="single"/>
        <w:right w:color="83AFB4" w:space="0" w:sz="8" w:themeColor="accent5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83AFB4" w:themeFill="accent5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83AFB4" w:space="0" w:sz="6" w:themeColor="accent5" w:val="doub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</w:tcBorders>
      </w:tcPr>
    </w:tblStylePr>
    <w:tblStylePr w:type="band1Horz"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</w:tcBorders>
      </w:tcPr>
    </w:tblStylePr>
  </w:style>
  <w:style w:styleId="Listaclara-nfasis6" w:type="table">
    <w:name w:val="Light List Accent 6"/>
    <w:basedOn w:val="Tabla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8B400" w:space="0" w:sz="8" w:themeColor="accent6" w:val="single"/>
        <w:left w:color="A8B400" w:space="0" w:sz="8" w:themeColor="accent6" w:val="single"/>
        <w:bottom w:color="A8B400" w:space="0" w:sz="8" w:themeColor="accent6" w:val="single"/>
        <w:right w:color="A8B400" w:space="0" w:sz="8" w:themeColor="accent6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A8B400" w:themeFill="accent6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A8B400" w:space="0" w:sz="6" w:themeColor="accent6" w:val="doub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</w:tcBorders>
      </w:tcPr>
    </w:tblStylePr>
    <w:tblStylePr w:type="band1Horz"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</w:tcBorders>
      </w:tcPr>
    </w:tblStylePr>
  </w:style>
  <w:style w:styleId="Sombreadoclaro" w:type="table">
    <w:name w:val="Light Shading"/>
    <w:basedOn w:val="Tablanormal"/>
    <w:uiPriority w:val="60"/>
    <w:semiHidden/>
    <w:unhideWhenUsed/>
    <w:rsid w:val="00D27ABD"/>
    <w:pPr>
      <w:spacing w:line="240" w:lineRule="auto"/>
    </w:pPr>
    <w:rPr>
      <w:color w:themeColor="text1" w:themeShade="BF" w:val="000000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000000" w:space="0" w:sz="8" w:themeColor="text1" w:val="single"/>
          <w:left w:val="nil"/>
          <w:bottom w:color="000000" w:space="0" w:sz="8" w:themeColor="text1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0000" w:space="0" w:sz="8" w:themeColor="text1" w:val="single"/>
          <w:left w:val="nil"/>
          <w:bottom w:color="000000" w:space="0" w:sz="8" w:themeColor="text1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C0C0C0" w:themeFill="text1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C0C0C0" w:themeFill="text1" w:themeFillTint="3F" w:val="clear"/>
      </w:tcPr>
    </w:tblStylePr>
  </w:style>
  <w:style w:styleId="Sombreadoclaro-nfasis1" w:type="table">
    <w:name w:val="Light Shading Accent 1"/>
    <w:basedOn w:val="Tablanormal"/>
    <w:uiPriority w:val="60"/>
    <w:semiHidden/>
    <w:unhideWhenUsed/>
    <w:rsid w:val="00D27ABD"/>
    <w:pPr>
      <w:spacing w:line="240" w:lineRule="auto"/>
    </w:pPr>
    <w:rPr>
      <w:color w:themeColor="accent1" w:themeShade="BF" w:val="007EA7"/>
    </w:rPr>
    <w:tblPr>
      <w:tblStyleRowBandSize w:val="1"/>
      <w:tblStyleColBandSize w:val="1"/>
      <w:tblBorders>
        <w:top w:color="00A9E0" w:space="0" w:sz="8" w:themeColor="accent1" w:val="single"/>
        <w:bottom w:color="00A9E0" w:space="0" w:sz="8" w:themeColor="accent1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00A9E0" w:space="0" w:sz="8" w:themeColor="accent1" w:val="single"/>
          <w:left w:val="nil"/>
          <w:bottom w:color="00A9E0" w:space="0" w:sz="8" w:themeColor="accent1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A9E0" w:space="0" w:sz="8" w:themeColor="accent1" w:val="single"/>
          <w:left w:val="nil"/>
          <w:bottom w:color="00A9E0" w:space="0" w:sz="8" w:themeColor="accent1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B8EDFF" w:themeFill="accent1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B8EDFF" w:themeFill="accent1" w:themeFillTint="3F" w:val="clear"/>
      </w:tcPr>
    </w:tblStylePr>
  </w:style>
  <w:style w:styleId="Sombreadoclaro-nfasis2" w:type="table">
    <w:name w:val="Light Shading Accent 2"/>
    <w:basedOn w:val="Tablanormal"/>
    <w:uiPriority w:val="60"/>
    <w:semiHidden/>
    <w:unhideWhenUsed/>
    <w:rsid w:val="00D27ABD"/>
    <w:pPr>
      <w:spacing w:line="240" w:lineRule="auto"/>
    </w:pPr>
    <w:rPr>
      <w:color w:themeColor="accent2" w:themeShade="BF" w:val="009585"/>
    </w:rPr>
    <w:tblPr>
      <w:tblStyleRowBandSize w:val="1"/>
      <w:tblStyleColBandSize w:val="1"/>
      <w:tblBorders>
        <w:top w:color="00C7B2" w:space="0" w:sz="8" w:themeColor="accent2" w:val="single"/>
        <w:bottom w:color="00C7B2" w:space="0" w:sz="8" w:themeColor="accent2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00C7B2" w:space="0" w:sz="8" w:themeColor="accent2" w:val="single"/>
          <w:left w:val="nil"/>
          <w:bottom w:color="00C7B2" w:space="0" w:sz="8" w:themeColor="accent2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C7B2" w:space="0" w:sz="8" w:themeColor="accent2" w:val="single"/>
          <w:left w:val="nil"/>
          <w:bottom w:color="00C7B2" w:space="0" w:sz="8" w:themeColor="accent2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B2FFF6" w:themeFill="accent2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B2FFF6" w:themeFill="accent2" w:themeFillTint="3F" w:val="clear"/>
      </w:tcPr>
    </w:tblStylePr>
  </w:style>
  <w:style w:styleId="Sombreadoclaro-nfasis3" w:type="table">
    <w:name w:val="Light Shading Accent 3"/>
    <w:basedOn w:val="Tablanormal"/>
    <w:uiPriority w:val="60"/>
    <w:semiHidden/>
    <w:unhideWhenUsed/>
    <w:rsid w:val="00D27ABD"/>
    <w:pPr>
      <w:spacing w:line="240" w:lineRule="auto"/>
    </w:pPr>
    <w:rPr>
      <w:color w:themeColor="accent3" w:themeShade="BF" w:val="AE211C"/>
    </w:rPr>
    <w:tblPr>
      <w:tblStyleRowBandSize w:val="1"/>
      <w:tblStyleColBandSize w:val="1"/>
      <w:tblBorders>
        <w:top w:color="DE3831" w:space="0" w:sz="8" w:themeColor="accent3" w:val="single"/>
        <w:bottom w:color="DE3831" w:space="0" w:sz="8" w:themeColor="accent3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DE3831" w:space="0" w:sz="8" w:themeColor="accent3" w:val="single"/>
          <w:left w:val="nil"/>
          <w:bottom w:color="DE3831" w:space="0" w:sz="8" w:themeColor="accent3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DE3831" w:space="0" w:sz="8" w:themeColor="accent3" w:val="single"/>
          <w:left w:val="nil"/>
          <w:bottom w:color="DE3831" w:space="0" w:sz="8" w:themeColor="accent3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6CDCB" w:themeFill="accent3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F6CDCB" w:themeFill="accent3" w:themeFillTint="3F" w:val="clear"/>
      </w:tcPr>
    </w:tblStylePr>
  </w:style>
  <w:style w:styleId="Sombreadoclaro-nfasis4" w:type="table">
    <w:name w:val="Light Shading Accent 4"/>
    <w:basedOn w:val="Tablanormal"/>
    <w:uiPriority w:val="60"/>
    <w:semiHidden/>
    <w:unhideWhenUsed/>
    <w:rsid w:val="00D27ABD"/>
    <w:pPr>
      <w:spacing w:line="240" w:lineRule="auto"/>
    </w:pPr>
    <w:rPr>
      <w:color w:themeColor="accent4" w:themeShade="BF" w:val="A0A39A"/>
    </w:rPr>
    <w:tblPr>
      <w:tblStyleRowBandSize w:val="1"/>
      <w:tblStyleColBandSize w:val="1"/>
      <w:tblBorders>
        <w:top w:color="D5D6D2" w:space="0" w:sz="8" w:themeColor="accent4" w:val="single"/>
        <w:bottom w:color="D5D6D2" w:space="0" w:sz="8" w:themeColor="accent4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D5D6D2" w:space="0" w:sz="8" w:themeColor="accent4" w:val="single"/>
          <w:left w:val="nil"/>
          <w:bottom w:color="D5D6D2" w:space="0" w:sz="8" w:themeColor="accent4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D5D6D2" w:space="0" w:sz="8" w:themeColor="accent4" w:val="single"/>
          <w:left w:val="nil"/>
          <w:bottom w:color="D5D6D2" w:space="0" w:sz="8" w:themeColor="accent4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4F4F3" w:themeFill="accent4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F4F4F3" w:themeFill="accent4" w:themeFillTint="3F" w:val="clear"/>
      </w:tcPr>
    </w:tblStylePr>
  </w:style>
  <w:style w:styleId="Sombreadoclaro-nfasis5" w:type="table">
    <w:name w:val="Light Shading Accent 5"/>
    <w:basedOn w:val="Tablanormal"/>
    <w:uiPriority w:val="60"/>
    <w:semiHidden/>
    <w:unhideWhenUsed/>
    <w:rsid w:val="00D27ABD"/>
    <w:pPr>
      <w:spacing w:line="240" w:lineRule="auto"/>
    </w:pPr>
    <w:rPr>
      <w:color w:themeColor="accent5" w:themeShade="BF" w:val="578A90"/>
    </w:rPr>
    <w:tblPr>
      <w:tblStyleRowBandSize w:val="1"/>
      <w:tblStyleColBandSize w:val="1"/>
      <w:tblBorders>
        <w:top w:color="83AFB4" w:space="0" w:sz="8" w:themeColor="accent5" w:val="single"/>
        <w:bottom w:color="83AFB4" w:space="0" w:sz="8" w:themeColor="accent5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83AFB4" w:space="0" w:sz="8" w:themeColor="accent5" w:val="single"/>
          <w:left w:val="nil"/>
          <w:bottom w:color="83AFB4" w:space="0" w:sz="8" w:themeColor="accent5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83AFB4" w:space="0" w:sz="8" w:themeColor="accent5" w:val="single"/>
          <w:left w:val="nil"/>
          <w:bottom w:color="83AFB4" w:space="0" w:sz="8" w:themeColor="accent5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E0EBEC" w:themeFill="accent5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E0EBEC" w:themeFill="accent5" w:themeFillTint="3F" w:val="clear"/>
      </w:tcPr>
    </w:tblStylePr>
  </w:style>
  <w:style w:styleId="Sombreadoclaro-nfasis6" w:type="table">
    <w:name w:val="Light Shading Accent 6"/>
    <w:basedOn w:val="Tablanormal"/>
    <w:uiPriority w:val="60"/>
    <w:semiHidden/>
    <w:unhideWhenUsed/>
    <w:rsid w:val="00D27ABD"/>
    <w:pPr>
      <w:spacing w:line="240" w:lineRule="auto"/>
    </w:pPr>
    <w:rPr>
      <w:color w:themeColor="accent6" w:themeShade="BF" w:val="7D8600"/>
    </w:rPr>
    <w:tblPr>
      <w:tblStyleRowBandSize w:val="1"/>
      <w:tblStyleColBandSize w:val="1"/>
      <w:tblBorders>
        <w:top w:color="A8B400" w:space="0" w:sz="8" w:themeColor="accent6" w:val="single"/>
        <w:bottom w:color="A8B400" w:space="0" w:sz="8" w:themeColor="accent6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A8B400" w:space="0" w:sz="8" w:themeColor="accent6" w:val="single"/>
          <w:left w:val="nil"/>
          <w:bottom w:color="A8B400" w:space="0" w:sz="8" w:themeColor="accent6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A8B400" w:space="0" w:sz="8" w:themeColor="accent6" w:val="single"/>
          <w:left w:val="nil"/>
          <w:bottom w:color="A8B400" w:space="0" w:sz="8" w:themeColor="accent6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9FFAD" w:themeFill="accent6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F9FFAD" w:themeFill="accent6" w:themeFillTint="3F" w:val="clear"/>
      </w:tcPr>
    </w:tblStylePr>
  </w:style>
  <w:style w:styleId="Nmerodelnea" w:type="character">
    <w:name w:val="line number"/>
    <w:basedOn w:val="Fuentedeprrafopredeter"/>
    <w:uiPriority w:val="99"/>
    <w:semiHidden/>
    <w:rsid w:val="00D27ABD"/>
  </w:style>
  <w:style w:styleId="Lista" w:type="paragraph">
    <w:name w:val="List"/>
    <w:basedOn w:val="Normal"/>
    <w:uiPriority w:val="99"/>
    <w:semiHidden/>
    <w:rsid w:val="00D27ABD"/>
    <w:pPr>
      <w:ind w:hanging="283" w:left="283"/>
      <w:contextualSpacing/>
    </w:pPr>
  </w:style>
  <w:style w:styleId="Lista2" w:type="paragraph">
    <w:name w:val="List 2"/>
    <w:basedOn w:val="Normal"/>
    <w:uiPriority w:val="99"/>
    <w:semiHidden/>
    <w:rsid w:val="00D27ABD"/>
    <w:pPr>
      <w:ind w:hanging="283" w:left="566"/>
      <w:contextualSpacing/>
    </w:pPr>
  </w:style>
  <w:style w:styleId="Lista3" w:type="paragraph">
    <w:name w:val="List 3"/>
    <w:basedOn w:val="Normal"/>
    <w:uiPriority w:val="99"/>
    <w:semiHidden/>
    <w:rsid w:val="00D27ABD"/>
    <w:pPr>
      <w:ind w:hanging="283" w:left="849"/>
      <w:contextualSpacing/>
    </w:pPr>
  </w:style>
  <w:style w:styleId="Lista4" w:type="paragraph">
    <w:name w:val="List 4"/>
    <w:basedOn w:val="Normal"/>
    <w:uiPriority w:val="99"/>
    <w:semiHidden/>
    <w:rsid w:val="00D27ABD"/>
    <w:pPr>
      <w:ind w:hanging="283" w:left="1132"/>
      <w:contextualSpacing/>
    </w:pPr>
  </w:style>
  <w:style w:styleId="Lista5" w:type="paragraph">
    <w:name w:val="List 5"/>
    <w:basedOn w:val="Normal"/>
    <w:uiPriority w:val="99"/>
    <w:semiHidden/>
    <w:rsid w:val="00D27ABD"/>
    <w:pPr>
      <w:ind w:hanging="283" w:left="1415"/>
      <w:contextualSpacing/>
    </w:pPr>
  </w:style>
  <w:style w:styleId="Listaconvietas2" w:type="paragraph">
    <w:name w:val="List Bullet 2"/>
    <w:basedOn w:val="Normal"/>
    <w:uiPriority w:val="99"/>
    <w:semiHidden/>
    <w:rsid w:val="00D27ABD"/>
    <w:pPr>
      <w:numPr>
        <w:numId w:val="2"/>
      </w:numPr>
      <w:contextualSpacing/>
    </w:pPr>
  </w:style>
  <w:style w:styleId="Listaconvietas3" w:type="paragraph">
    <w:name w:val="List Bullet 3"/>
    <w:basedOn w:val="Normal"/>
    <w:uiPriority w:val="99"/>
    <w:semiHidden/>
    <w:rsid w:val="00D27ABD"/>
    <w:pPr>
      <w:numPr>
        <w:numId w:val="3"/>
      </w:numPr>
      <w:contextualSpacing/>
    </w:pPr>
  </w:style>
  <w:style w:styleId="Listaconvietas4" w:type="paragraph">
    <w:name w:val="List Bullet 4"/>
    <w:basedOn w:val="Normal"/>
    <w:uiPriority w:val="99"/>
    <w:semiHidden/>
    <w:rsid w:val="00D27ABD"/>
    <w:pPr>
      <w:numPr>
        <w:numId w:val="4"/>
      </w:numPr>
      <w:contextualSpacing/>
    </w:pPr>
  </w:style>
  <w:style w:styleId="Listaconvietas5" w:type="paragraph">
    <w:name w:val="List Bullet 5"/>
    <w:basedOn w:val="Normal"/>
    <w:uiPriority w:val="99"/>
    <w:semiHidden/>
    <w:rsid w:val="00D27ABD"/>
    <w:pPr>
      <w:numPr>
        <w:numId w:val="5"/>
      </w:numPr>
      <w:contextualSpacing/>
    </w:pPr>
  </w:style>
  <w:style w:styleId="Continuarlista" w:type="paragraph">
    <w:name w:val="List Continue"/>
    <w:basedOn w:val="Normal"/>
    <w:uiPriority w:val="99"/>
    <w:semiHidden/>
    <w:rsid w:val="00D27ABD"/>
    <w:pPr>
      <w:ind w:left="283"/>
      <w:contextualSpacing/>
    </w:pPr>
  </w:style>
  <w:style w:styleId="Continuarlista2" w:type="paragraph">
    <w:name w:val="List Continue 2"/>
    <w:basedOn w:val="Normal"/>
    <w:uiPriority w:val="99"/>
    <w:semiHidden/>
    <w:rsid w:val="00D27ABD"/>
    <w:pPr>
      <w:ind w:left="566"/>
      <w:contextualSpacing/>
    </w:pPr>
  </w:style>
  <w:style w:styleId="Continuarlista3" w:type="paragraph">
    <w:name w:val="List Continue 3"/>
    <w:basedOn w:val="Normal"/>
    <w:uiPriority w:val="99"/>
    <w:semiHidden/>
    <w:rsid w:val="00D27ABD"/>
    <w:pPr>
      <w:ind w:left="849"/>
      <w:contextualSpacing/>
    </w:pPr>
  </w:style>
  <w:style w:styleId="Continuarlista4" w:type="paragraph">
    <w:name w:val="List Continue 4"/>
    <w:basedOn w:val="Normal"/>
    <w:uiPriority w:val="99"/>
    <w:semiHidden/>
    <w:rsid w:val="00D27ABD"/>
    <w:pPr>
      <w:ind w:left="1132"/>
      <w:contextualSpacing/>
    </w:pPr>
  </w:style>
  <w:style w:styleId="Continuarlista5" w:type="paragraph">
    <w:name w:val="List Continue 5"/>
    <w:basedOn w:val="Normal"/>
    <w:uiPriority w:val="99"/>
    <w:semiHidden/>
    <w:rsid w:val="00D27ABD"/>
    <w:pPr>
      <w:ind w:left="1415"/>
      <w:contextualSpacing/>
    </w:pPr>
  </w:style>
  <w:style w:styleId="Listaconnmeros2" w:type="paragraph">
    <w:name w:val="List Number 2"/>
    <w:basedOn w:val="Normal"/>
    <w:uiPriority w:val="99"/>
    <w:semiHidden/>
    <w:rsid w:val="00D27ABD"/>
    <w:pPr>
      <w:numPr>
        <w:numId w:val="7"/>
      </w:numPr>
      <w:tabs>
        <w:tab w:pos="643" w:val="clear"/>
        <w:tab w:pos="360" w:val="num"/>
      </w:tabs>
      <w:ind w:firstLine="0" w:left="0"/>
      <w:contextualSpacing/>
    </w:pPr>
  </w:style>
  <w:style w:styleId="Listaconnmeros3" w:type="paragraph">
    <w:name w:val="List Number 3"/>
    <w:basedOn w:val="Normal"/>
    <w:uiPriority w:val="99"/>
    <w:semiHidden/>
    <w:rsid w:val="00D27ABD"/>
    <w:pPr>
      <w:numPr>
        <w:numId w:val="8"/>
      </w:numPr>
      <w:tabs>
        <w:tab w:pos="926" w:val="clear"/>
        <w:tab w:pos="360" w:val="num"/>
      </w:tabs>
      <w:ind w:firstLine="0" w:left="0"/>
      <w:contextualSpacing/>
    </w:pPr>
  </w:style>
  <w:style w:styleId="Listaconnmeros4" w:type="paragraph">
    <w:name w:val="List Number 4"/>
    <w:basedOn w:val="Normal"/>
    <w:uiPriority w:val="99"/>
    <w:semiHidden/>
    <w:rsid w:val="00D27ABD"/>
    <w:pPr>
      <w:numPr>
        <w:numId w:val="9"/>
      </w:numPr>
      <w:contextualSpacing/>
    </w:pPr>
  </w:style>
  <w:style w:styleId="Listaconnmeros5" w:type="paragraph">
    <w:name w:val="List Number 5"/>
    <w:basedOn w:val="Normal"/>
    <w:uiPriority w:val="99"/>
    <w:semiHidden/>
    <w:rsid w:val="00D27ABD"/>
    <w:pPr>
      <w:numPr>
        <w:numId w:val="10"/>
      </w:numPr>
      <w:contextualSpacing/>
    </w:pPr>
  </w:style>
  <w:style w:styleId="Prrafodelista" w:type="paragraph">
    <w:name w:val="List Paragraph"/>
    <w:basedOn w:val="Normal"/>
    <w:uiPriority w:val="34"/>
    <w:qFormat/>
    <w:rsid w:val="00D27ABD"/>
    <w:pPr>
      <w:ind w:left="720"/>
      <w:contextualSpacing/>
    </w:pPr>
  </w:style>
  <w:style w:styleId="Tabladelista1clara" w:type="table">
    <w:name w:val="List Table 1 Light"/>
    <w:basedOn w:val="Tabla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666666" w:space="0" w:sz="4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4" w:themeColor="text1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Tabladelista1clara-nfasis1" w:type="table">
    <w:name w:val="List Table 1 Light Accent 1"/>
    <w:basedOn w:val="Tabla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53D4FF" w:space="0" w:sz="4" w:themeColor="accent1" w:themeTint="99" w:val="single"/>
        </w:tcBorders>
      </w:tcPr>
    </w:tblStylePr>
    <w:tblStylePr w:type="lastRow">
      <w:rPr>
        <w:b/>
        <w:bCs/>
      </w:rPr>
      <w:tblPr/>
      <w:tcPr>
        <w:tcBorders>
          <w:top w:color="53D4FF" w:space="0" w:sz="4" w:themeColor="accent1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Tabladelista1clara-nfasis2" w:type="table">
    <w:name w:val="List Table 1 Light Accent 2"/>
    <w:basedOn w:val="Tabla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44FFEB" w:space="0" w:sz="4" w:themeColor="accent2" w:themeTint="99" w:val="single"/>
        </w:tcBorders>
      </w:tcPr>
    </w:tblStylePr>
    <w:tblStylePr w:type="lastRow">
      <w:rPr>
        <w:b/>
        <w:bCs/>
      </w:rPr>
      <w:tblPr/>
      <w:tcPr>
        <w:tcBorders>
          <w:top w:color="44FFEB" w:space="0" w:sz="4" w:themeColor="accent2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Tabladelista1clara-nfasis3" w:type="table">
    <w:name w:val="List Table 1 Light Accent 3"/>
    <w:basedOn w:val="Tabla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EB8783" w:space="0" w:sz="4" w:themeColor="accent3" w:themeTint="99" w:val="single"/>
        </w:tcBorders>
      </w:tcPr>
    </w:tblStylePr>
    <w:tblStylePr w:type="lastRow">
      <w:rPr>
        <w:b/>
        <w:bCs/>
      </w:rPr>
      <w:tblPr/>
      <w:tcPr>
        <w:tcBorders>
          <w:top w:color="EB8783" w:space="0" w:sz="4" w:themeColor="accent3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Tabladelista1clara-nfasis4" w:type="table">
    <w:name w:val="List Table 1 Light Accent 4"/>
    <w:basedOn w:val="Tabla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E5E6E3" w:space="0" w:sz="4" w:themeColor="accent4" w:themeTint="99" w:val="single"/>
        </w:tcBorders>
      </w:tcPr>
    </w:tblStylePr>
    <w:tblStylePr w:type="lastRow">
      <w:rPr>
        <w:b/>
        <w:bCs/>
      </w:rPr>
      <w:tblPr/>
      <w:tcPr>
        <w:tcBorders>
          <w:top w:color="E5E6E3" w:space="0" w:sz="4" w:themeColor="accent4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Tabladelista1clara-nfasis5" w:type="table">
    <w:name w:val="List Table 1 Light Accent 5"/>
    <w:basedOn w:val="Tabla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B4CED2" w:space="0" w:sz="4" w:themeColor="accent5" w:themeTint="99" w:val="single"/>
        </w:tcBorders>
      </w:tcPr>
    </w:tblStylePr>
    <w:tblStylePr w:type="lastRow">
      <w:rPr>
        <w:b/>
        <w:bCs/>
      </w:rPr>
      <w:tblPr/>
      <w:tcPr>
        <w:tcBorders>
          <w:top w:color="B4CED2" w:space="0" w:sz="4" w:themeColor="accent5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Tabladelista1clara-nfasis6" w:type="table">
    <w:name w:val="List Table 1 Light Accent 6"/>
    <w:basedOn w:val="Tabla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F1FF39" w:space="0" w:sz="4" w:themeColor="accent6" w:themeTint="99" w:val="single"/>
        </w:tcBorders>
      </w:tcPr>
    </w:tblStylePr>
    <w:tblStylePr w:type="lastRow">
      <w:rPr>
        <w:b/>
        <w:bCs/>
      </w:rPr>
      <w:tblPr/>
      <w:tcPr>
        <w:tcBorders>
          <w:top w:color="F1FF39" w:space="0" w:sz="4" w:themeColor="accent6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Tabladelista2" w:type="table">
    <w:name w:val="List Table 2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bottom w:color="666666" w:space="0" w:sz="4" w:themeColor="text1" w:themeTint="99" w:val="single"/>
        <w:insideH w:color="666666" w:space="0" w:sz="4" w:themeColor="text1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Tabladelista2-nfasis1" w:type="table">
    <w:name w:val="List Table 2 Accent 1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53D4FF" w:space="0" w:sz="4" w:themeColor="accent1" w:themeTint="99" w:val="single"/>
        <w:bottom w:color="53D4FF" w:space="0" w:sz="4" w:themeColor="accent1" w:themeTint="99" w:val="single"/>
        <w:insideH w:color="53D4FF" w:space="0" w:sz="4" w:themeColor="accent1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Tabladelista2-nfasis2" w:type="table">
    <w:name w:val="List Table 2 Accent 2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44FFEB" w:space="0" w:sz="4" w:themeColor="accent2" w:themeTint="99" w:val="single"/>
        <w:bottom w:color="44FFEB" w:space="0" w:sz="4" w:themeColor="accent2" w:themeTint="99" w:val="single"/>
        <w:insideH w:color="44FFEB" w:space="0" w:sz="4" w:themeColor="accent2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Tabladelista2-nfasis3" w:type="table">
    <w:name w:val="List Table 2 Accent 3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EB8783" w:space="0" w:sz="4" w:themeColor="accent3" w:themeTint="99" w:val="single"/>
        <w:bottom w:color="EB8783" w:space="0" w:sz="4" w:themeColor="accent3" w:themeTint="99" w:val="single"/>
        <w:insideH w:color="EB8783" w:space="0" w:sz="4" w:themeColor="accent3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Tabladelista2-nfasis4" w:type="table">
    <w:name w:val="List Table 2 Accent 4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E5E6E3" w:space="0" w:sz="4" w:themeColor="accent4" w:themeTint="99" w:val="single"/>
        <w:bottom w:color="E5E6E3" w:space="0" w:sz="4" w:themeColor="accent4" w:themeTint="99" w:val="single"/>
        <w:insideH w:color="E5E6E3" w:space="0" w:sz="4" w:themeColor="accent4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Tabladelista2-nfasis5" w:type="table">
    <w:name w:val="List Table 2 Accent 5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B4CED2" w:space="0" w:sz="4" w:themeColor="accent5" w:themeTint="99" w:val="single"/>
        <w:bottom w:color="B4CED2" w:space="0" w:sz="4" w:themeColor="accent5" w:themeTint="99" w:val="single"/>
        <w:insideH w:color="B4CED2" w:space="0" w:sz="4" w:themeColor="accent5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Tabladelista2-nfasis6" w:type="table">
    <w:name w:val="List Table 2 Accent 6"/>
    <w:basedOn w:val="Tabla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F1FF39" w:space="0" w:sz="4" w:themeColor="accent6" w:themeTint="99" w:val="single"/>
        <w:bottom w:color="F1FF39" w:space="0" w:sz="4" w:themeColor="accent6" w:themeTint="99" w:val="single"/>
        <w:insideH w:color="F1FF39" w:space="0" w:sz="4" w:themeColor="accent6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Tabladelista3" w:type="table">
    <w:name w:val="List Table 3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0000" w:space="0" w:sz="4" w:themeColor="text1" w:val="double"/>
          <w:left w:val="nil"/>
        </w:tcBorders>
      </w:tcPr>
    </w:tblStylePr>
    <w:tblStylePr w:type="swCell">
      <w:tblPr/>
      <w:tcPr>
        <w:tcBorders>
          <w:top w:color="000000" w:space="0" w:sz="4" w:themeColor="text1" w:val="double"/>
          <w:right w:val="nil"/>
        </w:tcBorders>
      </w:tcPr>
    </w:tblStylePr>
  </w:style>
  <w:style w:styleId="Tabladelista3-nfasis1" w:type="table">
    <w:name w:val="List Table 3 Accent 1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00A9E0" w:space="0" w:sz="4" w:themeColor="accent1" w:val="single"/>
        <w:left w:color="00A9E0" w:space="0" w:sz="4" w:themeColor="accent1" w:val="single"/>
        <w:bottom w:color="00A9E0" w:space="0" w:sz="4" w:themeColor="accent1" w:val="single"/>
        <w:right w:color="00A9E0" w:space="0" w:sz="4" w:themeColor="accen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A9E0" w:themeFill="accent1" w:val="clear"/>
      </w:tcPr>
    </w:tblStylePr>
    <w:tblStylePr w:type="lastRow">
      <w:rPr>
        <w:b/>
        <w:bCs/>
      </w:rPr>
      <w:tblPr/>
      <w:tcPr>
        <w:tcBorders>
          <w:top w:color="00A9E0" w:space="0" w:sz="4" w:themeColor="accen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A9E0" w:space="0" w:sz="4" w:themeColor="accent1" w:val="single"/>
          <w:right w:color="00A9E0" w:space="0" w:sz="4" w:themeColor="accent1" w:val="single"/>
        </w:tcBorders>
      </w:tcPr>
    </w:tblStylePr>
    <w:tblStylePr w:type="band1Horz">
      <w:tblPr/>
      <w:tcPr>
        <w:tcBorders>
          <w:top w:color="00A9E0" w:space="0" w:sz="4" w:themeColor="accent1" w:val="single"/>
          <w:bottom w:color="00A9E0" w:space="0" w:sz="4" w:themeColor="accen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A9E0" w:space="0" w:sz="4" w:themeColor="accent1" w:val="double"/>
          <w:left w:val="nil"/>
        </w:tcBorders>
      </w:tcPr>
    </w:tblStylePr>
    <w:tblStylePr w:type="swCell">
      <w:tblPr/>
      <w:tcPr>
        <w:tcBorders>
          <w:top w:color="00A9E0" w:space="0" w:sz="4" w:themeColor="accent1" w:val="double"/>
          <w:right w:val="nil"/>
        </w:tcBorders>
      </w:tcPr>
    </w:tblStylePr>
  </w:style>
  <w:style w:styleId="Tabladelista3-nfasis2" w:type="table">
    <w:name w:val="List Table 3 Accent 2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00C7B2" w:space="0" w:sz="4" w:themeColor="accent2" w:val="single"/>
        <w:left w:color="00C7B2" w:space="0" w:sz="4" w:themeColor="accent2" w:val="single"/>
        <w:bottom w:color="00C7B2" w:space="0" w:sz="4" w:themeColor="accent2" w:val="single"/>
        <w:right w:color="00C7B2" w:space="0" w:sz="4" w:themeColor="accent2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C7B2" w:themeFill="accent2" w:val="clear"/>
      </w:tcPr>
    </w:tblStylePr>
    <w:tblStylePr w:type="lastRow">
      <w:rPr>
        <w:b/>
        <w:bCs/>
      </w:rPr>
      <w:tblPr/>
      <w:tcPr>
        <w:tcBorders>
          <w:top w:color="00C7B2" w:space="0" w:sz="4" w:themeColor="accent2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C7B2" w:space="0" w:sz="4" w:themeColor="accent2" w:val="single"/>
          <w:right w:color="00C7B2" w:space="0" w:sz="4" w:themeColor="accent2" w:val="single"/>
        </w:tcBorders>
      </w:tcPr>
    </w:tblStylePr>
    <w:tblStylePr w:type="band1Horz">
      <w:tblPr/>
      <w:tcPr>
        <w:tcBorders>
          <w:top w:color="00C7B2" w:space="0" w:sz="4" w:themeColor="accent2" w:val="single"/>
          <w:bottom w:color="00C7B2" w:space="0" w:sz="4" w:themeColor="accent2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C7B2" w:space="0" w:sz="4" w:themeColor="accent2" w:val="double"/>
          <w:left w:val="nil"/>
        </w:tcBorders>
      </w:tcPr>
    </w:tblStylePr>
    <w:tblStylePr w:type="swCell">
      <w:tblPr/>
      <w:tcPr>
        <w:tcBorders>
          <w:top w:color="00C7B2" w:space="0" w:sz="4" w:themeColor="accent2" w:val="double"/>
          <w:right w:val="nil"/>
        </w:tcBorders>
      </w:tcPr>
    </w:tblStylePr>
  </w:style>
  <w:style w:styleId="Tabladelista3-nfasis3" w:type="table">
    <w:name w:val="List Table 3 Accent 3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DE3831" w:space="0" w:sz="4" w:themeColor="accent3" w:val="single"/>
        <w:left w:color="DE3831" w:space="0" w:sz="4" w:themeColor="accent3" w:val="single"/>
        <w:bottom w:color="DE3831" w:space="0" w:sz="4" w:themeColor="accent3" w:val="single"/>
        <w:right w:color="DE3831" w:space="0" w:sz="4" w:themeColor="accent3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DE3831" w:themeFill="accent3" w:val="clear"/>
      </w:tcPr>
    </w:tblStylePr>
    <w:tblStylePr w:type="lastRow">
      <w:rPr>
        <w:b/>
        <w:bCs/>
      </w:rPr>
      <w:tblPr/>
      <w:tcPr>
        <w:tcBorders>
          <w:top w:color="DE3831" w:space="0" w:sz="4" w:themeColor="accent3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DE3831" w:space="0" w:sz="4" w:themeColor="accent3" w:val="single"/>
          <w:right w:color="DE3831" w:space="0" w:sz="4" w:themeColor="accent3" w:val="single"/>
        </w:tcBorders>
      </w:tcPr>
    </w:tblStylePr>
    <w:tblStylePr w:type="band1Horz">
      <w:tblPr/>
      <w:tcPr>
        <w:tcBorders>
          <w:top w:color="DE3831" w:space="0" w:sz="4" w:themeColor="accent3" w:val="single"/>
          <w:bottom w:color="DE3831" w:space="0" w:sz="4" w:themeColor="accent3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DE3831" w:space="0" w:sz="4" w:themeColor="accent3" w:val="double"/>
          <w:left w:val="nil"/>
        </w:tcBorders>
      </w:tcPr>
    </w:tblStylePr>
    <w:tblStylePr w:type="swCell">
      <w:tblPr/>
      <w:tcPr>
        <w:tcBorders>
          <w:top w:color="DE3831" w:space="0" w:sz="4" w:themeColor="accent3" w:val="double"/>
          <w:right w:val="nil"/>
        </w:tcBorders>
      </w:tcPr>
    </w:tblStylePr>
  </w:style>
  <w:style w:styleId="Tabladelista3-nfasis4" w:type="table">
    <w:name w:val="List Table 3 Accent 4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D5D6D2" w:space="0" w:sz="4" w:themeColor="accent4" w:val="single"/>
        <w:left w:color="D5D6D2" w:space="0" w:sz="4" w:themeColor="accent4" w:val="single"/>
        <w:bottom w:color="D5D6D2" w:space="0" w:sz="4" w:themeColor="accent4" w:val="single"/>
        <w:right w:color="D5D6D2" w:space="0" w:sz="4" w:themeColor="accent4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D5D6D2" w:themeFill="accent4" w:val="clear"/>
      </w:tcPr>
    </w:tblStylePr>
    <w:tblStylePr w:type="lastRow">
      <w:rPr>
        <w:b/>
        <w:bCs/>
      </w:rPr>
      <w:tblPr/>
      <w:tcPr>
        <w:tcBorders>
          <w:top w:color="D5D6D2" w:space="0" w:sz="4" w:themeColor="accent4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D5D6D2" w:space="0" w:sz="4" w:themeColor="accent4" w:val="single"/>
          <w:right w:color="D5D6D2" w:space="0" w:sz="4" w:themeColor="accent4" w:val="single"/>
        </w:tcBorders>
      </w:tcPr>
    </w:tblStylePr>
    <w:tblStylePr w:type="band1Horz">
      <w:tblPr/>
      <w:tcPr>
        <w:tcBorders>
          <w:top w:color="D5D6D2" w:space="0" w:sz="4" w:themeColor="accent4" w:val="single"/>
          <w:bottom w:color="D5D6D2" w:space="0" w:sz="4" w:themeColor="accent4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D5D6D2" w:space="0" w:sz="4" w:themeColor="accent4" w:val="double"/>
          <w:left w:val="nil"/>
        </w:tcBorders>
      </w:tcPr>
    </w:tblStylePr>
    <w:tblStylePr w:type="swCell">
      <w:tblPr/>
      <w:tcPr>
        <w:tcBorders>
          <w:top w:color="D5D6D2" w:space="0" w:sz="4" w:themeColor="accent4" w:val="double"/>
          <w:right w:val="nil"/>
        </w:tcBorders>
      </w:tcPr>
    </w:tblStylePr>
  </w:style>
  <w:style w:styleId="Tabladelista3-nfasis5" w:type="table">
    <w:name w:val="List Table 3 Accent 5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83AFB4" w:space="0" w:sz="4" w:themeColor="accent5" w:val="single"/>
        <w:left w:color="83AFB4" w:space="0" w:sz="4" w:themeColor="accent5" w:val="single"/>
        <w:bottom w:color="83AFB4" w:space="0" w:sz="4" w:themeColor="accent5" w:val="single"/>
        <w:right w:color="83AFB4" w:space="0" w:sz="4" w:themeColor="accent5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83AFB4" w:themeFill="accent5" w:val="clear"/>
      </w:tcPr>
    </w:tblStylePr>
    <w:tblStylePr w:type="lastRow">
      <w:rPr>
        <w:b/>
        <w:bCs/>
      </w:rPr>
      <w:tblPr/>
      <w:tcPr>
        <w:tcBorders>
          <w:top w:color="83AFB4" w:space="0" w:sz="4" w:themeColor="accent5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83AFB4" w:space="0" w:sz="4" w:themeColor="accent5" w:val="single"/>
          <w:right w:color="83AFB4" w:space="0" w:sz="4" w:themeColor="accent5" w:val="single"/>
        </w:tcBorders>
      </w:tcPr>
    </w:tblStylePr>
    <w:tblStylePr w:type="band1Horz">
      <w:tblPr/>
      <w:tcPr>
        <w:tcBorders>
          <w:top w:color="83AFB4" w:space="0" w:sz="4" w:themeColor="accent5" w:val="single"/>
          <w:bottom w:color="83AFB4" w:space="0" w:sz="4" w:themeColor="accent5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83AFB4" w:space="0" w:sz="4" w:themeColor="accent5" w:val="double"/>
          <w:left w:val="nil"/>
        </w:tcBorders>
      </w:tcPr>
    </w:tblStylePr>
    <w:tblStylePr w:type="swCell">
      <w:tblPr/>
      <w:tcPr>
        <w:tcBorders>
          <w:top w:color="83AFB4" w:space="0" w:sz="4" w:themeColor="accent5" w:val="double"/>
          <w:right w:val="nil"/>
        </w:tcBorders>
      </w:tcPr>
    </w:tblStylePr>
  </w:style>
  <w:style w:styleId="Tabladelista3-nfasis6" w:type="table">
    <w:name w:val="List Table 3 Accent 6"/>
    <w:basedOn w:val="Tabla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A8B400" w:space="0" w:sz="4" w:themeColor="accent6" w:val="single"/>
        <w:left w:color="A8B400" w:space="0" w:sz="4" w:themeColor="accent6" w:val="single"/>
        <w:bottom w:color="A8B400" w:space="0" w:sz="4" w:themeColor="accent6" w:val="single"/>
        <w:right w:color="A8B400" w:space="0" w:sz="4" w:themeColor="accent6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A8B400" w:themeFill="accent6" w:val="clear"/>
      </w:tcPr>
    </w:tblStylePr>
    <w:tblStylePr w:type="lastRow">
      <w:rPr>
        <w:b/>
        <w:bCs/>
      </w:rPr>
      <w:tblPr/>
      <w:tcPr>
        <w:tcBorders>
          <w:top w:color="A8B400" w:space="0" w:sz="4" w:themeColor="accent6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A8B400" w:space="0" w:sz="4" w:themeColor="accent6" w:val="single"/>
          <w:right w:color="A8B400" w:space="0" w:sz="4" w:themeColor="accent6" w:val="single"/>
        </w:tcBorders>
      </w:tcPr>
    </w:tblStylePr>
    <w:tblStylePr w:type="band1Horz">
      <w:tblPr/>
      <w:tcPr>
        <w:tcBorders>
          <w:top w:color="A8B400" w:space="0" w:sz="4" w:themeColor="accent6" w:val="single"/>
          <w:bottom w:color="A8B400" w:space="0" w:sz="4" w:themeColor="accent6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A8B400" w:space="0" w:sz="4" w:themeColor="accent6" w:val="double"/>
          <w:left w:val="nil"/>
        </w:tcBorders>
      </w:tcPr>
    </w:tblStylePr>
    <w:tblStylePr w:type="swCell">
      <w:tblPr/>
      <w:tcPr>
        <w:tcBorders>
          <w:top w:color="A8B400" w:space="0" w:sz="4" w:themeColor="accent6" w:val="double"/>
          <w:right w:val="nil"/>
        </w:tcBorders>
      </w:tcPr>
    </w:tblStylePr>
  </w:style>
  <w:style w:styleId="Tabladelista4" w:type="table">
    <w:name w:val="List Table 4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666666" w:space="0" w:sz="4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Tabladelista4-nfasis1" w:type="table">
    <w:name w:val="List Table 4 Accent 1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53D4FF" w:space="0" w:sz="4" w:themeColor="accent1" w:themeTint="99" w:val="single"/>
        <w:left w:color="53D4FF" w:space="0" w:sz="4" w:themeColor="accent1" w:themeTint="99" w:val="single"/>
        <w:bottom w:color="53D4FF" w:space="0" w:sz="4" w:themeColor="accent1" w:themeTint="99" w:val="single"/>
        <w:right w:color="53D4FF" w:space="0" w:sz="4" w:themeColor="accent1" w:themeTint="99" w:val="single"/>
        <w:insideH w:color="53D4FF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A9E0" w:space="0" w:sz="4" w:themeColor="accent1" w:val="single"/>
          <w:left w:color="00A9E0" w:space="0" w:sz="4" w:themeColor="accent1" w:val="single"/>
          <w:bottom w:color="00A9E0" w:space="0" w:sz="4" w:themeColor="accent1" w:val="single"/>
          <w:right w:color="00A9E0" w:space="0" w:sz="4" w:themeColor="accent1" w:val="single"/>
          <w:insideH w:val="nil"/>
        </w:tcBorders>
        <w:shd w:color="auto" w:fill="00A9E0" w:themeFill="accent1" w:val="clear"/>
      </w:tcPr>
    </w:tblStylePr>
    <w:tblStylePr w:type="lastRow">
      <w:rPr>
        <w:b/>
        <w:bCs/>
      </w:rPr>
      <w:tblPr/>
      <w:tcPr>
        <w:tcBorders>
          <w:top w:color="53D4FF" w:space="0" w:sz="4" w:themeColor="accen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Tabladelista4-nfasis2" w:type="table">
    <w:name w:val="List Table 4 Accent 2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44FFEB" w:space="0" w:sz="4" w:themeColor="accent2" w:themeTint="99" w:val="single"/>
        <w:left w:color="44FFEB" w:space="0" w:sz="4" w:themeColor="accent2" w:themeTint="99" w:val="single"/>
        <w:bottom w:color="44FFEB" w:space="0" w:sz="4" w:themeColor="accent2" w:themeTint="99" w:val="single"/>
        <w:right w:color="44FFEB" w:space="0" w:sz="4" w:themeColor="accent2" w:themeTint="99" w:val="single"/>
        <w:insideH w:color="44FFEB" w:space="0" w:sz="4" w:themeColor="accent2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C7B2" w:space="0" w:sz="4" w:themeColor="accent2" w:val="single"/>
          <w:left w:color="00C7B2" w:space="0" w:sz="4" w:themeColor="accent2" w:val="single"/>
          <w:bottom w:color="00C7B2" w:space="0" w:sz="4" w:themeColor="accent2" w:val="single"/>
          <w:right w:color="00C7B2" w:space="0" w:sz="4" w:themeColor="accent2" w:val="single"/>
          <w:insideH w:val="nil"/>
        </w:tcBorders>
        <w:shd w:color="auto" w:fill="00C7B2" w:themeFill="accent2" w:val="clear"/>
      </w:tcPr>
    </w:tblStylePr>
    <w:tblStylePr w:type="lastRow">
      <w:rPr>
        <w:b/>
        <w:bCs/>
      </w:rPr>
      <w:tblPr/>
      <w:tcPr>
        <w:tcBorders>
          <w:top w:color="44FFEB" w:space="0" w:sz="4" w:themeColor="accent2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Tabladelista4-nfasis3" w:type="table">
    <w:name w:val="List Table 4 Accent 3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EB8783" w:space="0" w:sz="4" w:themeColor="accent3" w:themeTint="99" w:val="single"/>
        <w:left w:color="EB8783" w:space="0" w:sz="4" w:themeColor="accent3" w:themeTint="99" w:val="single"/>
        <w:bottom w:color="EB8783" w:space="0" w:sz="4" w:themeColor="accent3" w:themeTint="99" w:val="single"/>
        <w:right w:color="EB8783" w:space="0" w:sz="4" w:themeColor="accent3" w:themeTint="99" w:val="single"/>
        <w:insideH w:color="EB8783" w:space="0" w:sz="4" w:themeColor="accent3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DE3831" w:space="0" w:sz="4" w:themeColor="accent3" w:val="single"/>
          <w:left w:color="DE3831" w:space="0" w:sz="4" w:themeColor="accent3" w:val="single"/>
          <w:bottom w:color="DE3831" w:space="0" w:sz="4" w:themeColor="accent3" w:val="single"/>
          <w:right w:color="DE3831" w:space="0" w:sz="4" w:themeColor="accent3" w:val="single"/>
          <w:insideH w:val="nil"/>
        </w:tcBorders>
        <w:shd w:color="auto" w:fill="DE3831" w:themeFill="accent3" w:val="clear"/>
      </w:tcPr>
    </w:tblStylePr>
    <w:tblStylePr w:type="lastRow">
      <w:rPr>
        <w:b/>
        <w:bCs/>
      </w:rPr>
      <w:tblPr/>
      <w:tcPr>
        <w:tcBorders>
          <w:top w:color="EB8783" w:space="0" w:sz="4" w:themeColor="accent3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Tabladelista4-nfasis4" w:type="table">
    <w:name w:val="List Table 4 Accent 4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E5E6E3" w:space="0" w:sz="4" w:themeColor="accent4" w:themeTint="99" w:val="single"/>
        <w:left w:color="E5E6E3" w:space="0" w:sz="4" w:themeColor="accent4" w:themeTint="99" w:val="single"/>
        <w:bottom w:color="E5E6E3" w:space="0" w:sz="4" w:themeColor="accent4" w:themeTint="99" w:val="single"/>
        <w:right w:color="E5E6E3" w:space="0" w:sz="4" w:themeColor="accent4" w:themeTint="99" w:val="single"/>
        <w:insideH w:color="E5E6E3" w:space="0" w:sz="4" w:themeColor="accent4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D5D6D2" w:space="0" w:sz="4" w:themeColor="accent4" w:val="single"/>
          <w:left w:color="D5D6D2" w:space="0" w:sz="4" w:themeColor="accent4" w:val="single"/>
          <w:bottom w:color="D5D6D2" w:space="0" w:sz="4" w:themeColor="accent4" w:val="single"/>
          <w:right w:color="D5D6D2" w:space="0" w:sz="4" w:themeColor="accent4" w:val="single"/>
          <w:insideH w:val="nil"/>
        </w:tcBorders>
        <w:shd w:color="auto" w:fill="D5D6D2" w:themeFill="accent4" w:val="clear"/>
      </w:tcPr>
    </w:tblStylePr>
    <w:tblStylePr w:type="lastRow">
      <w:rPr>
        <w:b/>
        <w:bCs/>
      </w:rPr>
      <w:tblPr/>
      <w:tcPr>
        <w:tcBorders>
          <w:top w:color="E5E6E3" w:space="0" w:sz="4" w:themeColor="accent4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Tabladelista4-nfasis5" w:type="table">
    <w:name w:val="List Table 4 Accent 5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B4CED2" w:space="0" w:sz="4" w:themeColor="accent5" w:themeTint="99" w:val="single"/>
        <w:left w:color="B4CED2" w:space="0" w:sz="4" w:themeColor="accent5" w:themeTint="99" w:val="single"/>
        <w:bottom w:color="B4CED2" w:space="0" w:sz="4" w:themeColor="accent5" w:themeTint="99" w:val="single"/>
        <w:right w:color="B4CED2" w:space="0" w:sz="4" w:themeColor="accent5" w:themeTint="99" w:val="single"/>
        <w:insideH w:color="B4CED2" w:space="0" w:sz="4" w:themeColor="accent5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83AFB4" w:space="0" w:sz="4" w:themeColor="accent5" w:val="single"/>
          <w:left w:color="83AFB4" w:space="0" w:sz="4" w:themeColor="accent5" w:val="single"/>
          <w:bottom w:color="83AFB4" w:space="0" w:sz="4" w:themeColor="accent5" w:val="single"/>
          <w:right w:color="83AFB4" w:space="0" w:sz="4" w:themeColor="accent5" w:val="single"/>
          <w:insideH w:val="nil"/>
        </w:tcBorders>
        <w:shd w:color="auto" w:fill="83AFB4" w:themeFill="accent5" w:val="clear"/>
      </w:tcPr>
    </w:tblStylePr>
    <w:tblStylePr w:type="lastRow">
      <w:rPr>
        <w:b/>
        <w:bCs/>
      </w:rPr>
      <w:tblPr/>
      <w:tcPr>
        <w:tcBorders>
          <w:top w:color="B4CED2" w:space="0" w:sz="4" w:themeColor="accent5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Tabladelista4-nfasis6" w:type="table">
    <w:name w:val="List Table 4 Accent 6"/>
    <w:basedOn w:val="Tabla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F1FF39" w:space="0" w:sz="4" w:themeColor="accent6" w:themeTint="99" w:val="single"/>
        <w:left w:color="F1FF39" w:space="0" w:sz="4" w:themeColor="accent6" w:themeTint="99" w:val="single"/>
        <w:bottom w:color="F1FF39" w:space="0" w:sz="4" w:themeColor="accent6" w:themeTint="99" w:val="single"/>
        <w:right w:color="F1FF39" w:space="0" w:sz="4" w:themeColor="accent6" w:themeTint="99" w:val="single"/>
        <w:insideH w:color="F1FF39" w:space="0" w:sz="4" w:themeColor="accent6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A8B400" w:space="0" w:sz="4" w:themeColor="accent6" w:val="single"/>
          <w:left w:color="A8B400" w:space="0" w:sz="4" w:themeColor="accent6" w:val="single"/>
          <w:bottom w:color="A8B400" w:space="0" w:sz="4" w:themeColor="accent6" w:val="single"/>
          <w:right w:color="A8B400" w:space="0" w:sz="4" w:themeColor="accent6" w:val="single"/>
          <w:insideH w:val="nil"/>
        </w:tcBorders>
        <w:shd w:color="auto" w:fill="A8B400" w:themeFill="accent6" w:val="clear"/>
      </w:tcPr>
    </w:tblStylePr>
    <w:tblStylePr w:type="lastRow">
      <w:rPr>
        <w:b/>
        <w:bCs/>
      </w:rPr>
      <w:tblPr/>
      <w:tcPr>
        <w:tcBorders>
          <w:top w:color="F1FF39" w:space="0" w:sz="4" w:themeColor="accent6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Tabladelista5oscura" w:type="table">
    <w:name w:val="List Table 5 Dark"/>
    <w:basedOn w:val="Tabla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000000" w:space="0" w:sz="24" w:themeColor="text1" w:val="single"/>
        <w:left w:color="000000" w:space="0" w:sz="24" w:themeColor="text1" w:val="single"/>
        <w:bottom w:color="000000" w:space="0" w:sz="24" w:themeColor="text1" w:val="single"/>
        <w:right w:color="000000" w:space="0" w:sz="24" w:themeColor="text1" w:val="single"/>
      </w:tblBorders>
    </w:tblPr>
    <w:tcPr>
      <w:shd w:color="auto" w:fill="000000" w:themeFill="text1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Tabladelista5oscura-nfasis1" w:type="table">
    <w:name w:val="List Table 5 Dark Accent 1"/>
    <w:basedOn w:val="Tabla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00A9E0" w:space="0" w:sz="24" w:themeColor="accent1" w:val="single"/>
        <w:left w:color="00A9E0" w:space="0" w:sz="24" w:themeColor="accent1" w:val="single"/>
        <w:bottom w:color="00A9E0" w:space="0" w:sz="24" w:themeColor="accent1" w:val="single"/>
        <w:right w:color="00A9E0" w:space="0" w:sz="24" w:themeColor="accent1" w:val="single"/>
      </w:tblBorders>
    </w:tblPr>
    <w:tcPr>
      <w:shd w:color="auto" w:fill="00A9E0" w:themeFill="accent1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Tabladelista5oscura-nfasis2" w:type="table">
    <w:name w:val="List Table 5 Dark Accent 2"/>
    <w:basedOn w:val="Tabla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00C7B2" w:space="0" w:sz="24" w:themeColor="accent2" w:val="single"/>
        <w:left w:color="00C7B2" w:space="0" w:sz="24" w:themeColor="accent2" w:val="single"/>
        <w:bottom w:color="00C7B2" w:space="0" w:sz="24" w:themeColor="accent2" w:val="single"/>
        <w:right w:color="00C7B2" w:space="0" w:sz="24" w:themeColor="accent2" w:val="single"/>
      </w:tblBorders>
    </w:tblPr>
    <w:tcPr>
      <w:shd w:color="auto" w:fill="00C7B2" w:themeFill="accent2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Tabladelista5oscura-nfasis3" w:type="table">
    <w:name w:val="List Table 5 Dark Accent 3"/>
    <w:basedOn w:val="Tabla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DE3831" w:space="0" w:sz="24" w:themeColor="accent3" w:val="single"/>
        <w:left w:color="DE3831" w:space="0" w:sz="24" w:themeColor="accent3" w:val="single"/>
        <w:bottom w:color="DE3831" w:space="0" w:sz="24" w:themeColor="accent3" w:val="single"/>
        <w:right w:color="DE3831" w:space="0" w:sz="24" w:themeColor="accent3" w:val="single"/>
      </w:tblBorders>
    </w:tblPr>
    <w:tcPr>
      <w:shd w:color="auto" w:fill="DE3831" w:themeFill="accent3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Tabladelista5oscura-nfasis4" w:type="table">
    <w:name w:val="List Table 5 Dark Accent 4"/>
    <w:basedOn w:val="Tabla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D5D6D2" w:space="0" w:sz="24" w:themeColor="accent4" w:val="single"/>
        <w:left w:color="D5D6D2" w:space="0" w:sz="24" w:themeColor="accent4" w:val="single"/>
        <w:bottom w:color="D5D6D2" w:space="0" w:sz="24" w:themeColor="accent4" w:val="single"/>
        <w:right w:color="D5D6D2" w:space="0" w:sz="24" w:themeColor="accent4" w:val="single"/>
      </w:tblBorders>
    </w:tblPr>
    <w:tcPr>
      <w:shd w:color="auto" w:fill="D5D6D2" w:themeFill="accent4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Tabladelista5oscura-nfasis5" w:type="table">
    <w:name w:val="List Table 5 Dark Accent 5"/>
    <w:basedOn w:val="Tabla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83AFB4" w:space="0" w:sz="24" w:themeColor="accent5" w:val="single"/>
        <w:left w:color="83AFB4" w:space="0" w:sz="24" w:themeColor="accent5" w:val="single"/>
        <w:bottom w:color="83AFB4" w:space="0" w:sz="24" w:themeColor="accent5" w:val="single"/>
        <w:right w:color="83AFB4" w:space="0" w:sz="24" w:themeColor="accent5" w:val="single"/>
      </w:tblBorders>
    </w:tblPr>
    <w:tcPr>
      <w:shd w:color="auto" w:fill="83AFB4" w:themeFill="accent5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Tabladelista5oscura-nfasis6" w:type="table">
    <w:name w:val="List Table 5 Dark Accent 6"/>
    <w:basedOn w:val="Tabla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A8B400" w:space="0" w:sz="24" w:themeColor="accent6" w:val="single"/>
        <w:left w:color="A8B400" w:space="0" w:sz="24" w:themeColor="accent6" w:val="single"/>
        <w:bottom w:color="A8B400" w:space="0" w:sz="24" w:themeColor="accent6" w:val="single"/>
        <w:right w:color="A8B400" w:space="0" w:sz="24" w:themeColor="accent6" w:val="single"/>
      </w:tblBorders>
    </w:tblPr>
    <w:tcPr>
      <w:shd w:color="auto" w:fill="A8B400" w:themeFill="accent6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Tabladelista6concolores" w:type="table">
    <w:name w:val="List Table 6 Colorful"/>
    <w:basedOn w:val="Tablanormal"/>
    <w:uiPriority w:val="51"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4" w:themeColor="text1" w:val="single"/>
        <w:bottom w:color="000000" w:space="0" w:sz="4" w:themeColor="text1" w:val="single"/>
      </w:tblBorders>
    </w:tblPr>
    <w:tblStylePr w:type="firstRow">
      <w:rPr>
        <w:b/>
        <w:bCs/>
      </w:rPr>
      <w:tblPr/>
      <w:tcPr>
        <w:tcBorders>
          <w:bottom w:color="000000" w:space="0" w:sz="4" w:themeColor="text1" w:val="single"/>
        </w:tcBorders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Tabladelista6concolores-nfasis1" w:type="table">
    <w:name w:val="List Table 6 Colorful Accent 1"/>
    <w:basedOn w:val="Tablanormal"/>
    <w:uiPriority w:val="51"/>
    <w:rsid w:val="00D27ABD"/>
    <w:pPr>
      <w:spacing w:line="240" w:lineRule="auto"/>
    </w:pPr>
    <w:rPr>
      <w:color w:themeColor="accent1" w:themeShade="BF" w:val="007EA7"/>
    </w:rPr>
    <w:tblPr>
      <w:tblStyleRowBandSize w:val="1"/>
      <w:tblStyleColBandSize w:val="1"/>
      <w:tblBorders>
        <w:top w:color="00A9E0" w:space="0" w:sz="4" w:themeColor="accent1" w:val="single"/>
        <w:bottom w:color="00A9E0" w:space="0" w:sz="4" w:themeColor="accent1" w:val="single"/>
      </w:tblBorders>
    </w:tblPr>
    <w:tblStylePr w:type="firstRow">
      <w:rPr>
        <w:b/>
        <w:bCs/>
      </w:rPr>
      <w:tblPr/>
      <w:tcPr>
        <w:tcBorders>
          <w:bottom w:color="00A9E0" w:space="0" w:sz="4" w:themeColor="accent1" w:val="single"/>
        </w:tcBorders>
      </w:tcPr>
    </w:tblStylePr>
    <w:tblStylePr w:type="lastRow">
      <w:rPr>
        <w:b/>
        <w:bCs/>
      </w:rPr>
      <w:tblPr/>
      <w:tcPr>
        <w:tcBorders>
          <w:top w:color="00A9E0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Tabladelista6concolores-nfasis2" w:type="table">
    <w:name w:val="List Table 6 Colorful Accent 2"/>
    <w:basedOn w:val="Tablanormal"/>
    <w:uiPriority w:val="51"/>
    <w:rsid w:val="00D27ABD"/>
    <w:pPr>
      <w:spacing w:line="240" w:lineRule="auto"/>
    </w:pPr>
    <w:rPr>
      <w:color w:themeColor="accent2" w:themeShade="BF" w:val="009585"/>
    </w:rPr>
    <w:tblPr>
      <w:tblStyleRowBandSize w:val="1"/>
      <w:tblStyleColBandSize w:val="1"/>
      <w:tblBorders>
        <w:top w:color="00C7B2" w:space="0" w:sz="4" w:themeColor="accent2" w:val="single"/>
        <w:bottom w:color="00C7B2" w:space="0" w:sz="4" w:themeColor="accent2" w:val="single"/>
      </w:tblBorders>
    </w:tblPr>
    <w:tblStylePr w:type="firstRow">
      <w:rPr>
        <w:b/>
        <w:bCs/>
      </w:rPr>
      <w:tblPr/>
      <w:tcPr>
        <w:tcBorders>
          <w:bottom w:color="00C7B2" w:space="0" w:sz="4" w:themeColor="accent2" w:val="single"/>
        </w:tcBorders>
      </w:tcPr>
    </w:tblStylePr>
    <w:tblStylePr w:type="lastRow">
      <w:rPr>
        <w:b/>
        <w:bCs/>
      </w:rPr>
      <w:tblPr/>
      <w:tcPr>
        <w:tcBorders>
          <w:top w:color="00C7B2" w:space="0" w:sz="4" w:themeColor="accent2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Tabladelista6concolores-nfasis3" w:type="table">
    <w:name w:val="List Table 6 Colorful Accent 3"/>
    <w:basedOn w:val="Tablanormal"/>
    <w:uiPriority w:val="51"/>
    <w:rsid w:val="00D27ABD"/>
    <w:pPr>
      <w:spacing w:line="240" w:lineRule="auto"/>
    </w:pPr>
    <w:rPr>
      <w:color w:themeColor="accent3" w:themeShade="BF" w:val="AE211C"/>
    </w:rPr>
    <w:tblPr>
      <w:tblStyleRowBandSize w:val="1"/>
      <w:tblStyleColBandSize w:val="1"/>
      <w:tblBorders>
        <w:top w:color="DE3831" w:space="0" w:sz="4" w:themeColor="accent3" w:val="single"/>
        <w:bottom w:color="DE3831" w:space="0" w:sz="4" w:themeColor="accent3" w:val="single"/>
      </w:tblBorders>
    </w:tblPr>
    <w:tblStylePr w:type="firstRow">
      <w:rPr>
        <w:b/>
        <w:bCs/>
      </w:rPr>
      <w:tblPr/>
      <w:tcPr>
        <w:tcBorders>
          <w:bottom w:color="DE3831" w:space="0" w:sz="4" w:themeColor="accent3" w:val="single"/>
        </w:tcBorders>
      </w:tcPr>
    </w:tblStylePr>
    <w:tblStylePr w:type="lastRow">
      <w:rPr>
        <w:b/>
        <w:bCs/>
      </w:rPr>
      <w:tblPr/>
      <w:tcPr>
        <w:tcBorders>
          <w:top w:color="DE3831" w:space="0" w:sz="4" w:themeColor="accent3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Tabladelista6concolores-nfasis4" w:type="table">
    <w:name w:val="List Table 6 Colorful Accent 4"/>
    <w:basedOn w:val="Tablanormal"/>
    <w:uiPriority w:val="51"/>
    <w:rsid w:val="00D27ABD"/>
    <w:pPr>
      <w:spacing w:line="240" w:lineRule="auto"/>
    </w:pPr>
    <w:rPr>
      <w:color w:themeColor="accent4" w:themeShade="BF" w:val="A0A39A"/>
    </w:rPr>
    <w:tblPr>
      <w:tblStyleRowBandSize w:val="1"/>
      <w:tblStyleColBandSize w:val="1"/>
      <w:tblBorders>
        <w:top w:color="D5D6D2" w:space="0" w:sz="4" w:themeColor="accent4" w:val="single"/>
        <w:bottom w:color="D5D6D2" w:space="0" w:sz="4" w:themeColor="accent4" w:val="single"/>
      </w:tblBorders>
    </w:tblPr>
    <w:tblStylePr w:type="firstRow">
      <w:rPr>
        <w:b/>
        <w:bCs/>
      </w:rPr>
      <w:tblPr/>
      <w:tcPr>
        <w:tcBorders>
          <w:bottom w:color="D5D6D2" w:space="0" w:sz="4" w:themeColor="accent4" w:val="single"/>
        </w:tcBorders>
      </w:tcPr>
    </w:tblStylePr>
    <w:tblStylePr w:type="lastRow">
      <w:rPr>
        <w:b/>
        <w:bCs/>
      </w:rPr>
      <w:tblPr/>
      <w:tcPr>
        <w:tcBorders>
          <w:top w:color="D5D6D2" w:space="0" w:sz="4" w:themeColor="accent4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Tabladelista6concolores-nfasis5" w:type="table">
    <w:name w:val="List Table 6 Colorful Accent 5"/>
    <w:basedOn w:val="Tablanormal"/>
    <w:uiPriority w:val="51"/>
    <w:rsid w:val="00D27ABD"/>
    <w:pPr>
      <w:spacing w:line="240" w:lineRule="auto"/>
    </w:pPr>
    <w:rPr>
      <w:color w:themeColor="accent5" w:themeShade="BF" w:val="578A90"/>
    </w:rPr>
    <w:tblPr>
      <w:tblStyleRowBandSize w:val="1"/>
      <w:tblStyleColBandSize w:val="1"/>
      <w:tblBorders>
        <w:top w:color="83AFB4" w:space="0" w:sz="4" w:themeColor="accent5" w:val="single"/>
        <w:bottom w:color="83AFB4" w:space="0" w:sz="4" w:themeColor="accent5" w:val="single"/>
      </w:tblBorders>
    </w:tblPr>
    <w:tblStylePr w:type="firstRow">
      <w:rPr>
        <w:b/>
        <w:bCs/>
      </w:rPr>
      <w:tblPr/>
      <w:tcPr>
        <w:tcBorders>
          <w:bottom w:color="83AFB4" w:space="0" w:sz="4" w:themeColor="accent5" w:val="single"/>
        </w:tcBorders>
      </w:tcPr>
    </w:tblStylePr>
    <w:tblStylePr w:type="lastRow">
      <w:rPr>
        <w:b/>
        <w:bCs/>
      </w:rPr>
      <w:tblPr/>
      <w:tcPr>
        <w:tcBorders>
          <w:top w:color="83AFB4" w:space="0" w:sz="4" w:themeColor="accent5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Tabladelista6concolores-nfasis6" w:type="table">
    <w:name w:val="List Table 6 Colorful Accent 6"/>
    <w:basedOn w:val="Tablanormal"/>
    <w:uiPriority w:val="51"/>
    <w:rsid w:val="00D27ABD"/>
    <w:pPr>
      <w:spacing w:line="240" w:lineRule="auto"/>
    </w:pPr>
    <w:rPr>
      <w:color w:themeColor="accent6" w:themeShade="BF" w:val="7D8600"/>
    </w:rPr>
    <w:tblPr>
      <w:tblStyleRowBandSize w:val="1"/>
      <w:tblStyleColBandSize w:val="1"/>
      <w:tblBorders>
        <w:top w:color="A8B400" w:space="0" w:sz="4" w:themeColor="accent6" w:val="single"/>
        <w:bottom w:color="A8B400" w:space="0" w:sz="4" w:themeColor="accent6" w:val="single"/>
      </w:tblBorders>
    </w:tblPr>
    <w:tblStylePr w:type="firstRow">
      <w:rPr>
        <w:b/>
        <w:bCs/>
      </w:rPr>
      <w:tblPr/>
      <w:tcPr>
        <w:tcBorders>
          <w:bottom w:color="A8B400" w:space="0" w:sz="4" w:themeColor="accent6" w:val="single"/>
        </w:tcBorders>
      </w:tcPr>
    </w:tblStylePr>
    <w:tblStylePr w:type="lastRow">
      <w:rPr>
        <w:b/>
        <w:bCs/>
      </w:rPr>
      <w:tblPr/>
      <w:tcPr>
        <w:tcBorders>
          <w:top w:color="A8B400" w:space="0" w:sz="4" w:themeColor="accent6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Tabladelista7concolores" w:type="table">
    <w:name w:val="List Table 7 Colorful"/>
    <w:basedOn w:val="Tablanormal"/>
    <w:uiPriority w:val="52"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000000" w:space="0" w:sz="4" w:themeColor="text1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000000" w:space="0" w:sz="4" w:themeColor="text1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000000" w:space="0" w:sz="4" w:themeColor="text1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000000" w:space="0" w:sz="4" w:themeColor="text1" w:val="single"/>
        </w:tcBorders>
        <w:shd w:color="auto" w:fill="FFFFFF" w:themeFill="background1" w:val="clear"/>
      </w:tc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Tabladelista7concolores-nfasis1" w:type="table">
    <w:name w:val="List Table 7 Colorful Accent 1"/>
    <w:basedOn w:val="Tablanormal"/>
    <w:uiPriority w:val="52"/>
    <w:rsid w:val="00D27ABD"/>
    <w:pPr>
      <w:spacing w:line="240" w:lineRule="auto"/>
    </w:pPr>
    <w:rPr>
      <w:color w:themeColor="accent1" w:themeShade="BF" w:val="007EA7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00A9E0" w:space="0" w:sz="4" w:themeColor="accent1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00A9E0" w:space="0" w:sz="4" w:themeColor="accent1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00A9E0" w:space="0" w:sz="4" w:themeColor="accent1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00A9E0" w:space="0" w:sz="4" w:themeColor="accent1" w:val="single"/>
        </w:tcBorders>
        <w:shd w:color="auto" w:fill="FFFFFF" w:themeFill="background1" w:val="clear"/>
      </w:tc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Tabladelista7concolores-nfasis2" w:type="table">
    <w:name w:val="List Table 7 Colorful Accent 2"/>
    <w:basedOn w:val="Tablanormal"/>
    <w:uiPriority w:val="52"/>
    <w:rsid w:val="00D27ABD"/>
    <w:pPr>
      <w:spacing w:line="240" w:lineRule="auto"/>
    </w:pPr>
    <w:rPr>
      <w:color w:themeColor="accent2" w:themeShade="BF" w:val="009585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00C7B2" w:space="0" w:sz="4" w:themeColor="accent2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00C7B2" w:space="0" w:sz="4" w:themeColor="accent2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00C7B2" w:space="0" w:sz="4" w:themeColor="accent2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00C7B2" w:space="0" w:sz="4" w:themeColor="accent2" w:val="single"/>
        </w:tcBorders>
        <w:shd w:color="auto" w:fill="FFFFFF" w:themeFill="background1" w:val="clear"/>
      </w:tc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Tabladelista7concolores-nfasis3" w:type="table">
    <w:name w:val="List Table 7 Colorful Accent 3"/>
    <w:basedOn w:val="Tablanormal"/>
    <w:uiPriority w:val="52"/>
    <w:rsid w:val="00D27ABD"/>
    <w:pPr>
      <w:spacing w:line="240" w:lineRule="auto"/>
    </w:pPr>
    <w:rPr>
      <w:color w:themeColor="accent3" w:themeShade="BF" w:val="AE211C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DE3831" w:space="0" w:sz="4" w:themeColor="accent3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DE3831" w:space="0" w:sz="4" w:themeColor="accent3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DE3831" w:space="0" w:sz="4" w:themeColor="accent3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DE3831" w:space="0" w:sz="4" w:themeColor="accent3" w:val="single"/>
        </w:tcBorders>
        <w:shd w:color="auto" w:fill="FFFFFF" w:themeFill="background1" w:val="clear"/>
      </w:tc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Tabladelista7concolores-nfasis4" w:type="table">
    <w:name w:val="List Table 7 Colorful Accent 4"/>
    <w:basedOn w:val="Tablanormal"/>
    <w:uiPriority w:val="52"/>
    <w:rsid w:val="00D27ABD"/>
    <w:pPr>
      <w:spacing w:line="240" w:lineRule="auto"/>
    </w:pPr>
    <w:rPr>
      <w:color w:themeColor="accent4" w:themeShade="BF" w:val="A0A39A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D5D6D2" w:space="0" w:sz="4" w:themeColor="accent4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D5D6D2" w:space="0" w:sz="4" w:themeColor="accent4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D5D6D2" w:space="0" w:sz="4" w:themeColor="accent4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D5D6D2" w:space="0" w:sz="4" w:themeColor="accent4" w:val="single"/>
        </w:tcBorders>
        <w:shd w:color="auto" w:fill="FFFFFF" w:themeFill="background1" w:val="clear"/>
      </w:tc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Tabladelista7concolores-nfasis5" w:type="table">
    <w:name w:val="List Table 7 Colorful Accent 5"/>
    <w:basedOn w:val="Tablanormal"/>
    <w:uiPriority w:val="52"/>
    <w:rsid w:val="00D27ABD"/>
    <w:pPr>
      <w:spacing w:line="240" w:lineRule="auto"/>
    </w:pPr>
    <w:rPr>
      <w:color w:themeColor="accent5" w:themeShade="BF" w:val="578A90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83AFB4" w:space="0" w:sz="4" w:themeColor="accent5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83AFB4" w:space="0" w:sz="4" w:themeColor="accent5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83AFB4" w:space="0" w:sz="4" w:themeColor="accent5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83AFB4" w:space="0" w:sz="4" w:themeColor="accent5" w:val="single"/>
        </w:tcBorders>
        <w:shd w:color="auto" w:fill="FFFFFF" w:themeFill="background1" w:val="clear"/>
      </w:tc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Tabladelista7concolores-nfasis6" w:type="table">
    <w:name w:val="List Table 7 Colorful Accent 6"/>
    <w:basedOn w:val="Tablanormal"/>
    <w:uiPriority w:val="52"/>
    <w:rsid w:val="00D27ABD"/>
    <w:pPr>
      <w:spacing w:line="240" w:lineRule="auto"/>
    </w:pPr>
    <w:rPr>
      <w:color w:themeColor="accent6" w:themeShade="BF" w:val="7D8600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A8B400" w:space="0" w:sz="4" w:themeColor="accent6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A8B400" w:space="0" w:sz="4" w:themeColor="accent6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A8B400" w:space="0" w:sz="4" w:themeColor="accent6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A8B400" w:space="0" w:sz="4" w:themeColor="accent6" w:val="single"/>
        </w:tcBorders>
        <w:shd w:color="auto" w:fill="FFFFFF" w:themeFill="background1" w:val="clear"/>
      </w:tc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Textomacro" w:type="paragraph">
    <w:name w:val="macro"/>
    <w:link w:val="TextomacroCar"/>
    <w:uiPriority w:val="99"/>
    <w:semiHidden/>
    <w:rsid w:val="00D27ABD"/>
    <w:pPr>
      <w:tabs>
        <w:tab w:pos="480" w:val="left"/>
        <w:tab w:pos="960" w:val="left"/>
        <w:tab w:pos="1440" w:val="left"/>
        <w:tab w:pos="1920" w:val="left"/>
        <w:tab w:pos="2400" w:val="left"/>
        <w:tab w:pos="2880" w:val="left"/>
        <w:tab w:pos="3360" w:val="left"/>
        <w:tab w:pos="3840" w:val="left"/>
        <w:tab w:pos="4320" w:val="left"/>
      </w:tabs>
    </w:pPr>
    <w:rPr>
      <w:rFonts w:ascii="Consolas" w:hAnsi="Consolas"/>
      <w:lang w:val="en-GB"/>
    </w:rPr>
  </w:style>
  <w:style w:customStyle="1" w:styleId="TextomacroCar" w:type="character">
    <w:name w:val="Texto macro Car"/>
    <w:basedOn w:val="Fuentedeprrafopredeter"/>
    <w:link w:val="Textomacro"/>
    <w:uiPriority w:val="99"/>
    <w:semiHidden/>
    <w:rsid w:val="00D27ABD"/>
    <w:rPr>
      <w:rFonts w:ascii="Consolas" w:hAnsi="Consolas"/>
      <w:sz w:val="20"/>
      <w:szCs w:val="20"/>
      <w:lang w:val="en-GB"/>
    </w:rPr>
  </w:style>
  <w:style w:styleId="Cuadrculamedia1" w:type="table">
    <w:name w:val="Medium Grid 1"/>
    <w:basedOn w:val="Tabla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404040" w:space="0" w:sz="8" w:themeColor="text1" w:themeTint="BF" w:val="single"/>
        <w:left w:color="404040" w:space="0" w:sz="8" w:themeColor="text1" w:themeTint="BF" w:val="single"/>
        <w:bottom w:color="404040" w:space="0" w:sz="8" w:themeColor="text1" w:themeTint="BF" w:val="single"/>
        <w:right w:color="404040" w:space="0" w:sz="8" w:themeColor="text1" w:themeTint="BF" w:val="single"/>
        <w:insideH w:color="404040" w:space="0" w:sz="8" w:themeColor="text1" w:themeTint="BF" w:val="single"/>
        <w:insideV w:color="404040" w:space="0" w:sz="8" w:themeColor="text1" w:themeTint="BF" w:val="single"/>
      </w:tblBorders>
    </w:tblPr>
    <w:tcPr>
      <w:shd w:color="auto" w:fill="C0C0C0" w:themeFill="text1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404040" w:space="0" w:sz="18" w:themeColor="text1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808080" w:themeFill="text1" w:themeFillTint="7F" w:val="clear"/>
      </w:tcPr>
    </w:tblStylePr>
    <w:tblStylePr w:type="band1Horz">
      <w:tblPr/>
      <w:tcPr>
        <w:shd w:color="auto" w:fill="808080" w:themeFill="text1" w:themeFillTint="7F" w:val="clear"/>
      </w:tcPr>
    </w:tblStylePr>
  </w:style>
  <w:style w:styleId="Cuadrculamedia1-nfasis1" w:type="table">
    <w:name w:val="Medium Grid 1 Accent 1"/>
    <w:basedOn w:val="Tabla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28CAFF" w:space="0" w:sz="8" w:themeColor="accent1" w:themeTint="BF" w:val="single"/>
        <w:left w:color="28CAFF" w:space="0" w:sz="8" w:themeColor="accent1" w:themeTint="BF" w:val="single"/>
        <w:bottom w:color="28CAFF" w:space="0" w:sz="8" w:themeColor="accent1" w:themeTint="BF" w:val="single"/>
        <w:right w:color="28CAFF" w:space="0" w:sz="8" w:themeColor="accent1" w:themeTint="BF" w:val="single"/>
        <w:insideH w:color="28CAFF" w:space="0" w:sz="8" w:themeColor="accent1" w:themeTint="BF" w:val="single"/>
        <w:insideV w:color="28CAFF" w:space="0" w:sz="8" w:themeColor="accent1" w:themeTint="BF" w:val="single"/>
      </w:tblBorders>
    </w:tblPr>
    <w:tcPr>
      <w:shd w:color="auto" w:fill="B8EDFF" w:themeFill="accent1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28CAFF" w:space="0" w:sz="18" w:themeColor="accent1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70DBFF" w:themeFill="accent1" w:themeFillTint="7F" w:val="clear"/>
      </w:tcPr>
    </w:tblStylePr>
    <w:tblStylePr w:type="band1Horz">
      <w:tblPr/>
      <w:tcPr>
        <w:shd w:color="auto" w:fill="70DBFF" w:themeFill="accent1" w:themeFillTint="7F" w:val="clear"/>
      </w:tcPr>
    </w:tblStylePr>
  </w:style>
  <w:style w:styleId="Cuadrculamedia1-nfasis2" w:type="table">
    <w:name w:val="Medium Grid 1 Accent 2"/>
    <w:basedOn w:val="Tabla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16FFE6" w:space="0" w:sz="8" w:themeColor="accent2" w:themeTint="BF" w:val="single"/>
        <w:left w:color="16FFE6" w:space="0" w:sz="8" w:themeColor="accent2" w:themeTint="BF" w:val="single"/>
        <w:bottom w:color="16FFE6" w:space="0" w:sz="8" w:themeColor="accent2" w:themeTint="BF" w:val="single"/>
        <w:right w:color="16FFE6" w:space="0" w:sz="8" w:themeColor="accent2" w:themeTint="BF" w:val="single"/>
        <w:insideH w:color="16FFE6" w:space="0" w:sz="8" w:themeColor="accent2" w:themeTint="BF" w:val="single"/>
        <w:insideV w:color="16FFE6" w:space="0" w:sz="8" w:themeColor="accent2" w:themeTint="BF" w:val="single"/>
      </w:tblBorders>
    </w:tblPr>
    <w:tcPr>
      <w:shd w:color="auto" w:fill="B2FFF6" w:themeFill="accent2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16FFE6" w:space="0" w:sz="18" w:themeColor="accent2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64FFEE" w:themeFill="accent2" w:themeFillTint="7F" w:val="clear"/>
      </w:tcPr>
    </w:tblStylePr>
    <w:tblStylePr w:type="band1Horz">
      <w:tblPr/>
      <w:tcPr>
        <w:shd w:color="auto" w:fill="64FFEE" w:themeFill="accent2" w:themeFillTint="7F" w:val="clear"/>
      </w:tcPr>
    </w:tblStylePr>
  </w:style>
  <w:style w:styleId="Cuadrculamedia1-nfasis3" w:type="table">
    <w:name w:val="Medium Grid 1 Accent 3"/>
    <w:basedOn w:val="Tabla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E66964" w:space="0" w:sz="8" w:themeColor="accent3" w:themeTint="BF" w:val="single"/>
        <w:left w:color="E66964" w:space="0" w:sz="8" w:themeColor="accent3" w:themeTint="BF" w:val="single"/>
        <w:bottom w:color="E66964" w:space="0" w:sz="8" w:themeColor="accent3" w:themeTint="BF" w:val="single"/>
        <w:right w:color="E66964" w:space="0" w:sz="8" w:themeColor="accent3" w:themeTint="BF" w:val="single"/>
        <w:insideH w:color="E66964" w:space="0" w:sz="8" w:themeColor="accent3" w:themeTint="BF" w:val="single"/>
        <w:insideV w:color="E66964" w:space="0" w:sz="8" w:themeColor="accent3" w:themeTint="BF" w:val="single"/>
      </w:tblBorders>
    </w:tblPr>
    <w:tcPr>
      <w:shd w:color="auto" w:fill="F6CDCB" w:themeFill="accent3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E66964" w:space="0" w:sz="18" w:themeColor="accent3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E9B98" w:themeFill="accent3" w:themeFillTint="7F" w:val="clear"/>
      </w:tcPr>
    </w:tblStylePr>
    <w:tblStylePr w:type="band1Horz">
      <w:tblPr/>
      <w:tcPr>
        <w:shd w:color="auto" w:fill="EE9B98" w:themeFill="accent3" w:themeFillTint="7F" w:val="clear"/>
      </w:tcPr>
    </w:tblStylePr>
  </w:style>
  <w:style w:styleId="Cuadrculamedia1-nfasis4" w:type="table">
    <w:name w:val="Medium Grid 1 Accent 4"/>
    <w:basedOn w:val="Tabla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FE0DD" w:space="0" w:sz="8" w:themeColor="accent4" w:themeTint="BF" w:val="single"/>
        <w:left w:color="DFE0DD" w:space="0" w:sz="8" w:themeColor="accent4" w:themeTint="BF" w:val="single"/>
        <w:bottom w:color="DFE0DD" w:space="0" w:sz="8" w:themeColor="accent4" w:themeTint="BF" w:val="single"/>
        <w:right w:color="DFE0DD" w:space="0" w:sz="8" w:themeColor="accent4" w:themeTint="BF" w:val="single"/>
        <w:insideH w:color="DFE0DD" w:space="0" w:sz="8" w:themeColor="accent4" w:themeTint="BF" w:val="single"/>
        <w:insideV w:color="DFE0DD" w:space="0" w:sz="8" w:themeColor="accent4" w:themeTint="BF" w:val="single"/>
      </w:tblBorders>
    </w:tblPr>
    <w:tcPr>
      <w:shd w:color="auto" w:fill="F4F4F3" w:themeFill="accent4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DFE0DD" w:space="0" w:sz="18" w:themeColor="accent4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9EAE8" w:themeFill="accent4" w:themeFillTint="7F" w:val="clear"/>
      </w:tcPr>
    </w:tblStylePr>
    <w:tblStylePr w:type="band1Horz">
      <w:tblPr/>
      <w:tcPr>
        <w:shd w:color="auto" w:fill="E9EAE8" w:themeFill="accent4" w:themeFillTint="7F" w:val="clear"/>
      </w:tcPr>
    </w:tblStylePr>
  </w:style>
  <w:style w:styleId="Cuadrculamedia1-nfasis5" w:type="table">
    <w:name w:val="Medium Grid 1 Accent 5"/>
    <w:basedOn w:val="Tabla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1C2C6" w:space="0" w:sz="8" w:themeColor="accent5" w:themeTint="BF" w:val="single"/>
        <w:left w:color="A1C2C6" w:space="0" w:sz="8" w:themeColor="accent5" w:themeTint="BF" w:val="single"/>
        <w:bottom w:color="A1C2C6" w:space="0" w:sz="8" w:themeColor="accent5" w:themeTint="BF" w:val="single"/>
        <w:right w:color="A1C2C6" w:space="0" w:sz="8" w:themeColor="accent5" w:themeTint="BF" w:val="single"/>
        <w:insideH w:color="A1C2C6" w:space="0" w:sz="8" w:themeColor="accent5" w:themeTint="BF" w:val="single"/>
        <w:insideV w:color="A1C2C6" w:space="0" w:sz="8" w:themeColor="accent5" w:themeTint="BF" w:val="single"/>
      </w:tblBorders>
    </w:tblPr>
    <w:tcPr>
      <w:shd w:color="auto" w:fill="E0EBEC" w:themeFill="accent5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A1C2C6" w:space="0" w:sz="18" w:themeColor="accent5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1D7D9" w:themeFill="accent5" w:themeFillTint="7F" w:val="clear"/>
      </w:tcPr>
    </w:tblStylePr>
    <w:tblStylePr w:type="band1Horz">
      <w:tblPr/>
      <w:tcPr>
        <w:shd w:color="auto" w:fill="C1D7D9" w:themeFill="accent5" w:themeFillTint="7F" w:val="clear"/>
      </w:tcPr>
    </w:tblStylePr>
  </w:style>
  <w:style w:styleId="Cuadrculamedia1-nfasis6" w:type="table">
    <w:name w:val="Medium Grid 1 Accent 6"/>
    <w:basedOn w:val="Tabla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EEFF07" w:space="0" w:sz="8" w:themeColor="accent6" w:themeTint="BF" w:val="single"/>
        <w:left w:color="EEFF07" w:space="0" w:sz="8" w:themeColor="accent6" w:themeTint="BF" w:val="single"/>
        <w:bottom w:color="EEFF07" w:space="0" w:sz="8" w:themeColor="accent6" w:themeTint="BF" w:val="single"/>
        <w:right w:color="EEFF07" w:space="0" w:sz="8" w:themeColor="accent6" w:themeTint="BF" w:val="single"/>
        <w:insideH w:color="EEFF07" w:space="0" w:sz="8" w:themeColor="accent6" w:themeTint="BF" w:val="single"/>
        <w:insideV w:color="EEFF07" w:space="0" w:sz="8" w:themeColor="accent6" w:themeTint="BF" w:val="single"/>
      </w:tblBorders>
    </w:tblPr>
    <w:tcPr>
      <w:shd w:color="auto" w:fill="F9FFAD" w:themeFill="accent6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EEFF07" w:space="0" w:sz="18" w:themeColor="accent6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4FF5A" w:themeFill="accent6" w:themeFillTint="7F" w:val="clear"/>
      </w:tcPr>
    </w:tblStylePr>
    <w:tblStylePr w:type="band1Horz">
      <w:tblPr/>
      <w:tcPr>
        <w:shd w:color="auto" w:fill="F4FF5A" w:themeFill="accent6" w:themeFillTint="7F" w:val="clear"/>
      </w:tcPr>
    </w:tblStylePr>
  </w:style>
  <w:style w:styleId="Cuadrculamedia2" w:type="table">
    <w:name w:val="Medium Grid 2"/>
    <w:basedOn w:val="Tabla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cPr>
      <w:shd w:color="auto" w:fill="C0C0C0" w:themeFill="text1" w:themeFillTint="3F" w:val="clear"/>
    </w:tcPr>
    <w:tblStylePr w:type="firstRow">
      <w:rPr>
        <w:b/>
        <w:bCs/>
        <w:color w:themeColor="text1" w:val="000000"/>
      </w:rPr>
      <w:tblPr/>
      <w:tcPr>
        <w:shd w:color="auto" w:fill="E6E6E6" w:themeFill="text1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CCCCCC" w:themeFill="text1" w:themeFillTint="33" w:val="clear"/>
      </w:tcPr>
    </w:tblStylePr>
    <w:tblStylePr w:type="band1Vert">
      <w:tblPr/>
      <w:tcPr>
        <w:shd w:color="auto" w:fill="808080" w:themeFill="text1" w:themeFillTint="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Cuadrculamedia2-nfasis1" w:type="table">
    <w:name w:val="Medium Grid 2 Accent 1"/>
    <w:basedOn w:val="Tabla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A9E0" w:space="0" w:sz="8" w:themeColor="accent1" w:val="single"/>
        <w:left w:color="00A9E0" w:space="0" w:sz="8" w:themeColor="accent1" w:val="single"/>
        <w:bottom w:color="00A9E0" w:space="0" w:sz="8" w:themeColor="accent1" w:val="single"/>
        <w:right w:color="00A9E0" w:space="0" w:sz="8" w:themeColor="accent1" w:val="single"/>
        <w:insideH w:color="00A9E0" w:space="0" w:sz="8" w:themeColor="accent1" w:val="single"/>
        <w:insideV w:color="00A9E0" w:space="0" w:sz="8" w:themeColor="accent1" w:val="single"/>
      </w:tblBorders>
    </w:tblPr>
    <w:tcPr>
      <w:shd w:color="auto" w:fill="B8EDFF" w:themeFill="accent1" w:themeFillTint="3F" w:val="clear"/>
    </w:tcPr>
    <w:tblStylePr w:type="firstRow">
      <w:rPr>
        <w:b/>
        <w:bCs/>
        <w:color w:themeColor="text1" w:val="000000"/>
      </w:rPr>
      <w:tblPr/>
      <w:tcPr>
        <w:shd w:color="auto" w:fill="E2F8FF" w:themeFill="accent1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C5F0FF" w:themeFill="accent1" w:themeFillTint="33" w:val="clear"/>
      </w:tcPr>
    </w:tblStylePr>
    <w:tblStylePr w:type="band1Vert">
      <w:tblPr/>
      <w:tcPr>
        <w:shd w:color="auto" w:fill="70DBFF" w:themeFill="accent1" w:themeFillTint="7F" w:val="clear"/>
      </w:tcPr>
    </w:tblStylePr>
    <w:tblStylePr w:type="band1Horz">
      <w:tblPr/>
      <w:tcPr>
        <w:tcBorders>
          <w:insideH w:color="00A9E0" w:space="0" w:sz="6" w:themeColor="accent1" w:val="single"/>
          <w:insideV w:color="00A9E0" w:space="0" w:sz="6" w:themeColor="accent1" w:val="single"/>
        </w:tcBorders>
        <w:shd w:color="auto" w:fill="70DBFF" w:themeFill="accent1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Cuadrculamedia2-nfasis2" w:type="table">
    <w:name w:val="Medium Grid 2 Accent 2"/>
    <w:basedOn w:val="Tabla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C7B2" w:space="0" w:sz="8" w:themeColor="accent2" w:val="single"/>
        <w:left w:color="00C7B2" w:space="0" w:sz="8" w:themeColor="accent2" w:val="single"/>
        <w:bottom w:color="00C7B2" w:space="0" w:sz="8" w:themeColor="accent2" w:val="single"/>
        <w:right w:color="00C7B2" w:space="0" w:sz="8" w:themeColor="accent2" w:val="single"/>
        <w:insideH w:color="00C7B2" w:space="0" w:sz="8" w:themeColor="accent2" w:val="single"/>
        <w:insideV w:color="00C7B2" w:space="0" w:sz="8" w:themeColor="accent2" w:val="single"/>
      </w:tblBorders>
    </w:tblPr>
    <w:tcPr>
      <w:shd w:color="auto" w:fill="B2FFF6" w:themeFill="accent2" w:themeFillTint="3F" w:val="clear"/>
    </w:tcPr>
    <w:tblStylePr w:type="firstRow">
      <w:rPr>
        <w:b/>
        <w:bCs/>
        <w:color w:themeColor="text1" w:val="000000"/>
      </w:rPr>
      <w:tblPr/>
      <w:tcPr>
        <w:shd w:color="auto" w:fill="E0FFFB" w:themeFill="accent2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C0FFF8" w:themeFill="accent2" w:themeFillTint="33" w:val="clear"/>
      </w:tcPr>
    </w:tblStylePr>
    <w:tblStylePr w:type="band1Vert">
      <w:tblPr/>
      <w:tcPr>
        <w:shd w:color="auto" w:fill="64FFEE" w:themeFill="accent2" w:themeFillTint="7F" w:val="clear"/>
      </w:tcPr>
    </w:tblStylePr>
    <w:tblStylePr w:type="band1Horz">
      <w:tblPr/>
      <w:tcPr>
        <w:tcBorders>
          <w:insideH w:color="00C7B2" w:space="0" w:sz="6" w:themeColor="accent2" w:val="single"/>
          <w:insideV w:color="00C7B2" w:space="0" w:sz="6" w:themeColor="accent2" w:val="single"/>
        </w:tcBorders>
        <w:shd w:color="auto" w:fill="64FFEE" w:themeFill="accent2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Cuadrculamedia2-nfasis3" w:type="table">
    <w:name w:val="Medium Grid 2 Accent 3"/>
    <w:basedOn w:val="Tabla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DE3831" w:space="0" w:sz="8" w:themeColor="accent3" w:val="single"/>
        <w:left w:color="DE3831" w:space="0" w:sz="8" w:themeColor="accent3" w:val="single"/>
        <w:bottom w:color="DE3831" w:space="0" w:sz="8" w:themeColor="accent3" w:val="single"/>
        <w:right w:color="DE3831" w:space="0" w:sz="8" w:themeColor="accent3" w:val="single"/>
        <w:insideH w:color="DE3831" w:space="0" w:sz="8" w:themeColor="accent3" w:val="single"/>
        <w:insideV w:color="DE3831" w:space="0" w:sz="8" w:themeColor="accent3" w:val="single"/>
      </w:tblBorders>
    </w:tblPr>
    <w:tcPr>
      <w:shd w:color="auto" w:fill="F6CDCB" w:themeFill="accent3" w:themeFillTint="3F" w:val="clear"/>
    </w:tcPr>
    <w:tblStylePr w:type="firstRow">
      <w:rPr>
        <w:b/>
        <w:bCs/>
        <w:color w:themeColor="text1" w:val="000000"/>
      </w:rPr>
      <w:tblPr/>
      <w:tcPr>
        <w:shd w:color="auto" w:fill="FBEBEA" w:themeFill="accent3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8D6D5" w:themeFill="accent3" w:themeFillTint="33" w:val="clear"/>
      </w:tcPr>
    </w:tblStylePr>
    <w:tblStylePr w:type="band1Vert">
      <w:tblPr/>
      <w:tcPr>
        <w:shd w:color="auto" w:fill="EE9B98" w:themeFill="accent3" w:themeFillTint="7F" w:val="clear"/>
      </w:tcPr>
    </w:tblStylePr>
    <w:tblStylePr w:type="band1Horz">
      <w:tblPr/>
      <w:tcPr>
        <w:tcBorders>
          <w:insideH w:color="DE3831" w:space="0" w:sz="6" w:themeColor="accent3" w:val="single"/>
          <w:insideV w:color="DE3831" w:space="0" w:sz="6" w:themeColor="accent3" w:val="single"/>
        </w:tcBorders>
        <w:shd w:color="auto" w:fill="EE9B98" w:themeFill="accent3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Cuadrculamedia2-nfasis4" w:type="table">
    <w:name w:val="Medium Grid 2 Accent 4"/>
    <w:basedOn w:val="Tabla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D5D6D2" w:space="0" w:sz="8" w:themeColor="accent4" w:val="single"/>
        <w:left w:color="D5D6D2" w:space="0" w:sz="8" w:themeColor="accent4" w:val="single"/>
        <w:bottom w:color="D5D6D2" w:space="0" w:sz="8" w:themeColor="accent4" w:val="single"/>
        <w:right w:color="D5D6D2" w:space="0" w:sz="8" w:themeColor="accent4" w:val="single"/>
        <w:insideH w:color="D5D6D2" w:space="0" w:sz="8" w:themeColor="accent4" w:val="single"/>
        <w:insideV w:color="D5D6D2" w:space="0" w:sz="8" w:themeColor="accent4" w:val="single"/>
      </w:tblBorders>
    </w:tblPr>
    <w:tcPr>
      <w:shd w:color="auto" w:fill="F4F4F3" w:themeFill="accent4" w:themeFillTint="3F" w:val="clear"/>
    </w:tcPr>
    <w:tblStylePr w:type="firstRow">
      <w:rPr>
        <w:b/>
        <w:bCs/>
        <w:color w:themeColor="text1" w:val="000000"/>
      </w:rPr>
      <w:tblPr/>
      <w:tcPr>
        <w:shd w:color="auto" w:fill="FAFBFA" w:themeFill="accent4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6F6F5" w:themeFill="accent4" w:themeFillTint="33" w:val="clear"/>
      </w:tcPr>
    </w:tblStylePr>
    <w:tblStylePr w:type="band1Vert">
      <w:tblPr/>
      <w:tcPr>
        <w:shd w:color="auto" w:fill="E9EAE8" w:themeFill="accent4" w:themeFillTint="7F" w:val="clear"/>
      </w:tcPr>
    </w:tblStylePr>
    <w:tblStylePr w:type="band1Horz">
      <w:tblPr/>
      <w:tcPr>
        <w:tcBorders>
          <w:insideH w:color="D5D6D2" w:space="0" w:sz="6" w:themeColor="accent4" w:val="single"/>
          <w:insideV w:color="D5D6D2" w:space="0" w:sz="6" w:themeColor="accent4" w:val="single"/>
        </w:tcBorders>
        <w:shd w:color="auto" w:fill="E9EAE8" w:themeFill="accent4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Cuadrculamedia2-nfasis5" w:type="table">
    <w:name w:val="Medium Grid 2 Accent 5"/>
    <w:basedOn w:val="Tabla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83AFB4" w:space="0" w:sz="8" w:themeColor="accent5" w:val="single"/>
        <w:left w:color="83AFB4" w:space="0" w:sz="8" w:themeColor="accent5" w:val="single"/>
        <w:bottom w:color="83AFB4" w:space="0" w:sz="8" w:themeColor="accent5" w:val="single"/>
        <w:right w:color="83AFB4" w:space="0" w:sz="8" w:themeColor="accent5" w:val="single"/>
        <w:insideH w:color="83AFB4" w:space="0" w:sz="8" w:themeColor="accent5" w:val="single"/>
        <w:insideV w:color="83AFB4" w:space="0" w:sz="8" w:themeColor="accent5" w:val="single"/>
      </w:tblBorders>
    </w:tblPr>
    <w:tcPr>
      <w:shd w:color="auto" w:fill="E0EBEC" w:themeFill="accent5" w:themeFillTint="3F" w:val="clear"/>
    </w:tcPr>
    <w:tblStylePr w:type="firstRow">
      <w:rPr>
        <w:b/>
        <w:bCs/>
        <w:color w:themeColor="text1" w:val="000000"/>
      </w:rPr>
      <w:tblPr/>
      <w:tcPr>
        <w:shd w:color="auto" w:fill="F2F7F7" w:themeFill="accent5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E6EEF0" w:themeFill="accent5" w:themeFillTint="33" w:val="clear"/>
      </w:tcPr>
    </w:tblStylePr>
    <w:tblStylePr w:type="band1Vert">
      <w:tblPr/>
      <w:tcPr>
        <w:shd w:color="auto" w:fill="C1D7D9" w:themeFill="accent5" w:themeFillTint="7F" w:val="clear"/>
      </w:tcPr>
    </w:tblStylePr>
    <w:tblStylePr w:type="band1Horz">
      <w:tblPr/>
      <w:tcPr>
        <w:tcBorders>
          <w:insideH w:color="83AFB4" w:space="0" w:sz="6" w:themeColor="accent5" w:val="single"/>
          <w:insideV w:color="83AFB4" w:space="0" w:sz="6" w:themeColor="accent5" w:val="single"/>
        </w:tcBorders>
        <w:shd w:color="auto" w:fill="C1D7D9" w:themeFill="accent5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Cuadrculamedia2-nfasis6" w:type="table">
    <w:name w:val="Medium Grid 2 Accent 6"/>
    <w:basedOn w:val="Tabla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A8B400" w:space="0" w:sz="8" w:themeColor="accent6" w:val="single"/>
        <w:left w:color="A8B400" w:space="0" w:sz="8" w:themeColor="accent6" w:val="single"/>
        <w:bottom w:color="A8B400" w:space="0" w:sz="8" w:themeColor="accent6" w:val="single"/>
        <w:right w:color="A8B400" w:space="0" w:sz="8" w:themeColor="accent6" w:val="single"/>
        <w:insideH w:color="A8B400" w:space="0" w:sz="8" w:themeColor="accent6" w:val="single"/>
        <w:insideV w:color="A8B400" w:space="0" w:sz="8" w:themeColor="accent6" w:val="single"/>
      </w:tblBorders>
    </w:tblPr>
    <w:tcPr>
      <w:shd w:color="auto" w:fill="F9FFAD" w:themeFill="accent6" w:themeFillTint="3F" w:val="clear"/>
    </w:tcPr>
    <w:tblStylePr w:type="firstRow">
      <w:rPr>
        <w:b/>
        <w:bCs/>
        <w:color w:themeColor="text1" w:val="000000"/>
      </w:rPr>
      <w:tblPr/>
      <w:tcPr>
        <w:shd w:color="auto" w:fill="FCFFDE" w:themeFill="accent6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AFFBD" w:themeFill="accent6" w:themeFillTint="33" w:val="clear"/>
      </w:tcPr>
    </w:tblStylePr>
    <w:tblStylePr w:type="band1Vert">
      <w:tblPr/>
      <w:tcPr>
        <w:shd w:color="auto" w:fill="F4FF5A" w:themeFill="accent6" w:themeFillTint="7F" w:val="clear"/>
      </w:tcPr>
    </w:tblStylePr>
    <w:tblStylePr w:type="band1Horz">
      <w:tblPr/>
      <w:tcPr>
        <w:tcBorders>
          <w:insideH w:color="A8B400" w:space="0" w:sz="6" w:themeColor="accent6" w:val="single"/>
          <w:insideV w:color="A8B400" w:space="0" w:sz="6" w:themeColor="accent6" w:val="single"/>
        </w:tcBorders>
        <w:shd w:color="auto" w:fill="F4FF5A" w:themeFill="accent6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Cuadrculamedia3" w:type="table">
    <w:name w:val="Medium Grid 3"/>
    <w:basedOn w:val="Tabla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C0C0C0" w:themeFill="text1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808080" w:themeFill="text1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7F" w:val="clear"/>
      </w:tcPr>
    </w:tblStylePr>
  </w:style>
  <w:style w:styleId="Cuadrculamedia3-nfasis1" w:type="table">
    <w:name w:val="Medium Grid 3 Accent 1"/>
    <w:basedOn w:val="Tabla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B8EDFF" w:themeFill="accent1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A9E0" w:themeFill="accent1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A9E0" w:themeFill="accent1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00A9E0" w:themeFill="accent1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00A9E0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70DBFF" w:themeFill="accent1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70DBFF" w:themeFill="accent1" w:themeFillTint="7F" w:val="clear"/>
      </w:tcPr>
    </w:tblStylePr>
  </w:style>
  <w:style w:styleId="Cuadrculamedia3-nfasis2" w:type="table">
    <w:name w:val="Medium Grid 3 Accent 2"/>
    <w:basedOn w:val="Tabla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B2FFF6" w:themeFill="accent2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C7B2" w:themeFill="accent2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C7B2" w:themeFill="accent2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00C7B2" w:themeFill="accent2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00C7B2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64FFEE" w:themeFill="accent2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64FFEE" w:themeFill="accent2" w:themeFillTint="7F" w:val="clear"/>
      </w:tcPr>
    </w:tblStylePr>
  </w:style>
  <w:style w:styleId="Cuadrculamedia3-nfasis3" w:type="table">
    <w:name w:val="Medium Grid 3 Accent 3"/>
    <w:basedOn w:val="Tabla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F6CDCB" w:themeFill="accent3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DE3831" w:themeFill="accent3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DE3831" w:themeFill="accent3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DE3831" w:themeFill="accent3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DE3831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EE9B98" w:themeFill="accent3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EE9B98" w:themeFill="accent3" w:themeFillTint="7F" w:val="clear"/>
      </w:tcPr>
    </w:tblStylePr>
  </w:style>
  <w:style w:styleId="Cuadrculamedia3-nfasis4" w:type="table">
    <w:name w:val="Medium Grid 3 Accent 4"/>
    <w:basedOn w:val="Tabla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F4F4F3" w:themeFill="accent4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D5D6D2" w:themeFill="accent4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D5D6D2" w:themeFill="accent4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D5D6D2" w:themeFill="accent4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D5D6D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E9EAE8" w:themeFill="accent4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E9EAE8" w:themeFill="accent4" w:themeFillTint="7F" w:val="clear"/>
      </w:tcPr>
    </w:tblStylePr>
  </w:style>
  <w:style w:styleId="Cuadrculamedia3-nfasis5" w:type="table">
    <w:name w:val="Medium Grid 3 Accent 5"/>
    <w:basedOn w:val="Tabla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0EBEC" w:themeFill="accent5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83AFB4" w:themeFill="accent5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83AFB4" w:themeFill="accent5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83AFB4" w:themeFill="accent5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83AFB4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C1D7D9" w:themeFill="accent5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1D7D9" w:themeFill="accent5" w:themeFillTint="7F" w:val="clear"/>
      </w:tcPr>
    </w:tblStylePr>
  </w:style>
  <w:style w:styleId="Cuadrculamedia3-nfasis6" w:type="table">
    <w:name w:val="Medium Grid 3 Accent 6"/>
    <w:basedOn w:val="Tabla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F9FFAD" w:themeFill="accent6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A8B400" w:themeFill="accent6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A8B400" w:themeFill="accent6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A8B400" w:themeFill="accent6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A8B400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F4FF5A" w:themeFill="accent6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4FF5A" w:themeFill="accent6" w:themeFillTint="7F" w:val="clear"/>
      </w:tcPr>
    </w:tblStylePr>
  </w:style>
  <w:style w:styleId="Listamedia1" w:type="table">
    <w:name w:val="Medium List 1"/>
    <w:basedOn w:val="Tabla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000000" w:space="0" w:sz="8" w:themeColor="text1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3F" w:val="clear"/>
      </w:tcPr>
    </w:tblStylePr>
    <w:tblStylePr w:type="band1Horz">
      <w:tblPr/>
      <w:tcPr>
        <w:shd w:color="auto" w:fill="C0C0C0" w:themeFill="text1" w:themeFillTint="3F" w:val="clear"/>
      </w:tcPr>
    </w:tblStylePr>
  </w:style>
  <w:style w:styleId="Listamedia1-nfasis1" w:type="table">
    <w:name w:val="Medium List 1 Accent 1"/>
    <w:basedOn w:val="Tabla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A9E0" w:space="0" w:sz="8" w:themeColor="accent1" w:val="single"/>
        <w:bottom w:color="00A9E0" w:space="0" w:sz="8" w:themeColor="accen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00A9E0" w:space="0" w:sz="8" w:themeColor="accent1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00A9E0" w:space="0" w:sz="8" w:themeColor="accent1" w:val="single"/>
          <w:bottom w:color="00A9E0" w:space="0" w:sz="8" w:themeColor="accent1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00A9E0" w:space="0" w:sz="8" w:themeColor="accent1" w:val="single"/>
          <w:bottom w:color="00A9E0" w:space="0" w:sz="8" w:themeColor="accent1" w:val="single"/>
        </w:tcBorders>
      </w:tcPr>
    </w:tblStylePr>
    <w:tblStylePr w:type="band1Vert">
      <w:tblPr/>
      <w:tcPr>
        <w:shd w:color="auto" w:fill="B8EDFF" w:themeFill="accent1" w:themeFillTint="3F" w:val="clear"/>
      </w:tcPr>
    </w:tblStylePr>
    <w:tblStylePr w:type="band1Horz">
      <w:tblPr/>
      <w:tcPr>
        <w:shd w:color="auto" w:fill="B8EDFF" w:themeFill="accent1" w:themeFillTint="3F" w:val="clear"/>
      </w:tcPr>
    </w:tblStylePr>
  </w:style>
  <w:style w:styleId="Listamedia1-nfasis2" w:type="table">
    <w:name w:val="Medium List 1 Accent 2"/>
    <w:basedOn w:val="Tabla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C7B2" w:space="0" w:sz="8" w:themeColor="accent2" w:val="single"/>
        <w:bottom w:color="00C7B2" w:space="0" w:sz="8" w:themeColor="accent2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00C7B2" w:space="0" w:sz="8" w:themeColor="accent2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00C7B2" w:space="0" w:sz="8" w:themeColor="accent2" w:val="single"/>
          <w:bottom w:color="00C7B2" w:space="0" w:sz="8" w:themeColor="accent2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00C7B2" w:space="0" w:sz="8" w:themeColor="accent2" w:val="single"/>
          <w:bottom w:color="00C7B2" w:space="0" w:sz="8" w:themeColor="accent2" w:val="single"/>
        </w:tcBorders>
      </w:tcPr>
    </w:tblStylePr>
    <w:tblStylePr w:type="band1Vert">
      <w:tblPr/>
      <w:tcPr>
        <w:shd w:color="auto" w:fill="B2FFF6" w:themeFill="accent2" w:themeFillTint="3F" w:val="clear"/>
      </w:tcPr>
    </w:tblStylePr>
    <w:tblStylePr w:type="band1Horz">
      <w:tblPr/>
      <w:tcPr>
        <w:shd w:color="auto" w:fill="B2FFF6" w:themeFill="accent2" w:themeFillTint="3F" w:val="clear"/>
      </w:tcPr>
    </w:tblStylePr>
  </w:style>
  <w:style w:styleId="Listamedia1-nfasis3" w:type="table">
    <w:name w:val="Medium List 1 Accent 3"/>
    <w:basedOn w:val="Tabla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DE3831" w:space="0" w:sz="8" w:themeColor="accent3" w:val="single"/>
        <w:bottom w:color="DE3831" w:space="0" w:sz="8" w:themeColor="accent3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DE3831" w:space="0" w:sz="8" w:themeColor="accent3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DE3831" w:space="0" w:sz="8" w:themeColor="accent3" w:val="single"/>
          <w:bottom w:color="DE3831" w:space="0" w:sz="8" w:themeColor="accent3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DE3831" w:space="0" w:sz="8" w:themeColor="accent3" w:val="single"/>
          <w:bottom w:color="DE3831" w:space="0" w:sz="8" w:themeColor="accent3" w:val="single"/>
        </w:tcBorders>
      </w:tcPr>
    </w:tblStylePr>
    <w:tblStylePr w:type="band1Vert">
      <w:tblPr/>
      <w:tcPr>
        <w:shd w:color="auto" w:fill="F6CDCB" w:themeFill="accent3" w:themeFillTint="3F" w:val="clear"/>
      </w:tcPr>
    </w:tblStylePr>
    <w:tblStylePr w:type="band1Horz">
      <w:tblPr/>
      <w:tcPr>
        <w:shd w:color="auto" w:fill="F6CDCB" w:themeFill="accent3" w:themeFillTint="3F" w:val="clear"/>
      </w:tcPr>
    </w:tblStylePr>
  </w:style>
  <w:style w:styleId="Listamedia1-nfasis4" w:type="table">
    <w:name w:val="Medium List 1 Accent 4"/>
    <w:basedOn w:val="Tabla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D5D6D2" w:space="0" w:sz="8" w:themeColor="accent4" w:val="single"/>
        <w:bottom w:color="D5D6D2" w:space="0" w:sz="8" w:themeColor="accent4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D5D6D2" w:space="0" w:sz="8" w:themeColor="accent4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D5D6D2" w:space="0" w:sz="8" w:themeColor="accent4" w:val="single"/>
          <w:bottom w:color="D5D6D2" w:space="0" w:sz="8" w:themeColor="accent4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D5D6D2" w:space="0" w:sz="8" w:themeColor="accent4" w:val="single"/>
          <w:bottom w:color="D5D6D2" w:space="0" w:sz="8" w:themeColor="accent4" w:val="single"/>
        </w:tcBorders>
      </w:tcPr>
    </w:tblStylePr>
    <w:tblStylePr w:type="band1Vert">
      <w:tblPr/>
      <w:tcPr>
        <w:shd w:color="auto" w:fill="F4F4F3" w:themeFill="accent4" w:themeFillTint="3F" w:val="clear"/>
      </w:tcPr>
    </w:tblStylePr>
    <w:tblStylePr w:type="band1Horz">
      <w:tblPr/>
      <w:tcPr>
        <w:shd w:color="auto" w:fill="F4F4F3" w:themeFill="accent4" w:themeFillTint="3F" w:val="clear"/>
      </w:tcPr>
    </w:tblStylePr>
  </w:style>
  <w:style w:styleId="Listamedia1-nfasis5" w:type="table">
    <w:name w:val="Medium List 1 Accent 5"/>
    <w:basedOn w:val="Tabla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83AFB4" w:space="0" w:sz="8" w:themeColor="accent5" w:val="single"/>
        <w:bottom w:color="83AFB4" w:space="0" w:sz="8" w:themeColor="accent5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83AFB4" w:space="0" w:sz="8" w:themeColor="accent5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83AFB4" w:space="0" w:sz="8" w:themeColor="accent5" w:val="single"/>
          <w:bottom w:color="83AFB4" w:space="0" w:sz="8" w:themeColor="accent5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83AFB4" w:space="0" w:sz="8" w:themeColor="accent5" w:val="single"/>
          <w:bottom w:color="83AFB4" w:space="0" w:sz="8" w:themeColor="accent5" w:val="single"/>
        </w:tcBorders>
      </w:tcPr>
    </w:tblStylePr>
    <w:tblStylePr w:type="band1Vert">
      <w:tblPr/>
      <w:tcPr>
        <w:shd w:color="auto" w:fill="E0EBEC" w:themeFill="accent5" w:themeFillTint="3F" w:val="clear"/>
      </w:tcPr>
    </w:tblStylePr>
    <w:tblStylePr w:type="band1Horz">
      <w:tblPr/>
      <w:tcPr>
        <w:shd w:color="auto" w:fill="E0EBEC" w:themeFill="accent5" w:themeFillTint="3F" w:val="clear"/>
      </w:tcPr>
    </w:tblStylePr>
  </w:style>
  <w:style w:styleId="Listamedia1-nfasis6" w:type="table">
    <w:name w:val="Medium List 1 Accent 6"/>
    <w:basedOn w:val="Tabla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A8B400" w:space="0" w:sz="8" w:themeColor="accent6" w:val="single"/>
        <w:bottom w:color="A8B400" w:space="0" w:sz="8" w:themeColor="accent6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A8B400" w:space="0" w:sz="8" w:themeColor="accent6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A8B400" w:space="0" w:sz="8" w:themeColor="accent6" w:val="single"/>
          <w:bottom w:color="A8B400" w:space="0" w:sz="8" w:themeColor="accent6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A8B400" w:space="0" w:sz="8" w:themeColor="accent6" w:val="single"/>
          <w:bottom w:color="A8B400" w:space="0" w:sz="8" w:themeColor="accent6" w:val="single"/>
        </w:tcBorders>
      </w:tcPr>
    </w:tblStylePr>
    <w:tblStylePr w:type="band1Vert">
      <w:tblPr/>
      <w:tcPr>
        <w:shd w:color="auto" w:fill="F9FFAD" w:themeFill="accent6" w:themeFillTint="3F" w:val="clear"/>
      </w:tcPr>
    </w:tblStylePr>
    <w:tblStylePr w:type="band1Horz">
      <w:tblPr/>
      <w:tcPr>
        <w:shd w:color="auto" w:fill="F9FFAD" w:themeFill="accent6" w:themeFillTint="3F" w:val="clear"/>
      </w:tcPr>
    </w:tblStylePr>
  </w:style>
  <w:style w:styleId="Listamedia2" w:type="table">
    <w:name w:val="Medium List 2"/>
    <w:basedOn w:val="Tabla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000000" w:space="0" w:sz="24" w:themeColor="text1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000000" w:space="0" w:sz="8" w:themeColor="text1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000000" w:space="0" w:sz="8" w:themeColor="text1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C0C0C0" w:themeFill="text1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C0C0C0" w:themeFill="text1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Listamedia2-nfasis1" w:type="table">
    <w:name w:val="Medium List 2 Accent 1"/>
    <w:basedOn w:val="Tabla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A9E0" w:space="0" w:sz="8" w:themeColor="accent1" w:val="single"/>
        <w:left w:color="00A9E0" w:space="0" w:sz="8" w:themeColor="accent1" w:val="single"/>
        <w:bottom w:color="00A9E0" w:space="0" w:sz="8" w:themeColor="accent1" w:val="single"/>
        <w:right w:color="00A9E0" w:space="0" w:sz="8" w:themeColor="accent1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00A9E0" w:space="0" w:sz="24" w:themeColor="accent1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00A9E0" w:space="0" w:sz="8" w:themeColor="accent1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00A9E0" w:space="0" w:sz="8" w:themeColor="accent1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B8EDFF" w:themeFill="accent1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B8EDFF" w:themeFill="accent1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Listamedia2-nfasis2" w:type="table">
    <w:name w:val="Medium List 2 Accent 2"/>
    <w:basedOn w:val="Tabla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C7B2" w:space="0" w:sz="8" w:themeColor="accent2" w:val="single"/>
        <w:left w:color="00C7B2" w:space="0" w:sz="8" w:themeColor="accent2" w:val="single"/>
        <w:bottom w:color="00C7B2" w:space="0" w:sz="8" w:themeColor="accent2" w:val="single"/>
        <w:right w:color="00C7B2" w:space="0" w:sz="8" w:themeColor="accent2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00C7B2" w:space="0" w:sz="24" w:themeColor="accent2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00C7B2" w:space="0" w:sz="8" w:themeColor="accent2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00C7B2" w:space="0" w:sz="8" w:themeColor="accent2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B2FFF6" w:themeFill="accent2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B2FFF6" w:themeFill="accent2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Listamedia2-nfasis3" w:type="table">
    <w:name w:val="Medium List 2 Accent 3"/>
    <w:basedOn w:val="Tabla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DE3831" w:space="0" w:sz="8" w:themeColor="accent3" w:val="single"/>
        <w:left w:color="DE3831" w:space="0" w:sz="8" w:themeColor="accent3" w:val="single"/>
        <w:bottom w:color="DE3831" w:space="0" w:sz="8" w:themeColor="accent3" w:val="single"/>
        <w:right w:color="DE3831" w:space="0" w:sz="8" w:themeColor="accent3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DE3831" w:space="0" w:sz="24" w:themeColor="accent3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DE3831" w:space="0" w:sz="8" w:themeColor="accent3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DE3831" w:space="0" w:sz="8" w:themeColor="accent3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6CDCB" w:themeFill="accent3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F6CDCB" w:themeFill="accent3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Listamedia2-nfasis4" w:type="table">
    <w:name w:val="Medium List 2 Accent 4"/>
    <w:basedOn w:val="Tabla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D5D6D2" w:space="0" w:sz="8" w:themeColor="accent4" w:val="single"/>
        <w:left w:color="D5D6D2" w:space="0" w:sz="8" w:themeColor="accent4" w:val="single"/>
        <w:bottom w:color="D5D6D2" w:space="0" w:sz="8" w:themeColor="accent4" w:val="single"/>
        <w:right w:color="D5D6D2" w:space="0" w:sz="8" w:themeColor="accent4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D5D6D2" w:space="0" w:sz="24" w:themeColor="accent4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D5D6D2" w:space="0" w:sz="8" w:themeColor="accent4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D5D6D2" w:space="0" w:sz="8" w:themeColor="accent4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4F4F3" w:themeFill="accent4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F4F4F3" w:themeFill="accent4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Listamedia2-nfasis5" w:type="table">
    <w:name w:val="Medium List 2 Accent 5"/>
    <w:basedOn w:val="Tabla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83AFB4" w:space="0" w:sz="8" w:themeColor="accent5" w:val="single"/>
        <w:left w:color="83AFB4" w:space="0" w:sz="8" w:themeColor="accent5" w:val="single"/>
        <w:bottom w:color="83AFB4" w:space="0" w:sz="8" w:themeColor="accent5" w:val="single"/>
        <w:right w:color="83AFB4" w:space="0" w:sz="8" w:themeColor="accent5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83AFB4" w:space="0" w:sz="24" w:themeColor="accent5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83AFB4" w:space="0" w:sz="8" w:themeColor="accent5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83AFB4" w:space="0" w:sz="8" w:themeColor="accent5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E0EBEC" w:themeFill="accent5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E0EBEC" w:themeFill="accent5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Listamedia2-nfasis6" w:type="table">
    <w:name w:val="Medium List 2 Accent 6"/>
    <w:basedOn w:val="Tabla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A8B400" w:space="0" w:sz="8" w:themeColor="accent6" w:val="single"/>
        <w:left w:color="A8B400" w:space="0" w:sz="8" w:themeColor="accent6" w:val="single"/>
        <w:bottom w:color="A8B400" w:space="0" w:sz="8" w:themeColor="accent6" w:val="single"/>
        <w:right w:color="A8B400" w:space="0" w:sz="8" w:themeColor="accent6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A8B400" w:space="0" w:sz="24" w:themeColor="accent6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A8B400" w:space="0" w:sz="8" w:themeColor="accent6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A8B400" w:space="0" w:sz="8" w:themeColor="accent6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9FFAD" w:themeFill="accent6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F9FFAD" w:themeFill="accent6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Sombreadomedio1" w:type="table">
    <w:name w:val="Medium Shading 1"/>
    <w:basedOn w:val="Tabla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404040" w:space="0" w:sz="8" w:themeColor="text1" w:themeTint="BF" w:val="single"/>
        <w:left w:color="404040" w:space="0" w:sz="8" w:themeColor="text1" w:themeTint="BF" w:val="single"/>
        <w:bottom w:color="404040" w:space="0" w:sz="8" w:themeColor="text1" w:themeTint="BF" w:val="single"/>
        <w:right w:color="404040" w:space="0" w:sz="8" w:themeColor="text1" w:themeTint="BF" w:val="single"/>
        <w:insideH w:color="404040" w:space="0" w:sz="8" w:themeColor="text1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404040" w:space="0" w:sz="8" w:themeColor="text1" w:themeTint="BF" w:val="single"/>
          <w:left w:color="404040" w:space="0" w:sz="8" w:themeColor="text1" w:themeTint="BF" w:val="single"/>
          <w:bottom w:color="404040" w:space="0" w:sz="8" w:themeColor="text1" w:themeTint="BF" w:val="single"/>
          <w:right w:color="404040" w:space="0" w:sz="8" w:themeColor="text1" w:themeTint="BF" w:val="single"/>
          <w:insideH w:val="nil"/>
          <w:insideV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404040" w:space="0" w:sz="6" w:themeColor="text1" w:themeTint="BF" w:val="double"/>
          <w:left w:color="404040" w:space="0" w:sz="8" w:themeColor="text1" w:themeTint="BF" w:val="single"/>
          <w:bottom w:color="404040" w:space="0" w:sz="8" w:themeColor="text1" w:themeTint="BF" w:val="single"/>
          <w:right w:color="404040" w:space="0" w:sz="8" w:themeColor="text1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C0C0" w:themeFill="text1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C0C0C0" w:themeFill="text1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Sombreadomedio1-nfasis1" w:type="table">
    <w:name w:val="Medium Shading 1 Accent 1"/>
    <w:basedOn w:val="Tabla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28CAFF" w:space="0" w:sz="8" w:themeColor="accent1" w:themeTint="BF" w:val="single"/>
        <w:left w:color="28CAFF" w:space="0" w:sz="8" w:themeColor="accent1" w:themeTint="BF" w:val="single"/>
        <w:bottom w:color="28CAFF" w:space="0" w:sz="8" w:themeColor="accent1" w:themeTint="BF" w:val="single"/>
        <w:right w:color="28CAFF" w:space="0" w:sz="8" w:themeColor="accent1" w:themeTint="BF" w:val="single"/>
        <w:insideH w:color="28CAFF" w:space="0" w:sz="8" w:themeColor="accent1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28CAFF" w:space="0" w:sz="8" w:themeColor="accent1" w:themeTint="BF" w:val="single"/>
          <w:left w:color="28CAFF" w:space="0" w:sz="8" w:themeColor="accent1" w:themeTint="BF" w:val="single"/>
          <w:bottom w:color="28CAFF" w:space="0" w:sz="8" w:themeColor="accent1" w:themeTint="BF" w:val="single"/>
          <w:right w:color="28CAFF" w:space="0" w:sz="8" w:themeColor="accent1" w:themeTint="BF" w:val="single"/>
          <w:insideH w:val="nil"/>
          <w:insideV w:val="nil"/>
        </w:tcBorders>
        <w:shd w:color="auto" w:fill="00A9E0" w:themeFill="accent1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28CAFF" w:space="0" w:sz="6" w:themeColor="accent1" w:themeTint="BF" w:val="double"/>
          <w:left w:color="28CAFF" w:space="0" w:sz="8" w:themeColor="accent1" w:themeTint="BF" w:val="single"/>
          <w:bottom w:color="28CAFF" w:space="0" w:sz="8" w:themeColor="accent1" w:themeTint="BF" w:val="single"/>
          <w:right w:color="28CAFF" w:space="0" w:sz="8" w:themeColor="accent1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B8EDFF" w:themeFill="accent1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B8EDFF" w:themeFill="accent1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Sombreadomedio1-nfasis2" w:type="table">
    <w:name w:val="Medium Shading 1 Accent 2"/>
    <w:basedOn w:val="Tabla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16FFE6" w:space="0" w:sz="8" w:themeColor="accent2" w:themeTint="BF" w:val="single"/>
        <w:left w:color="16FFE6" w:space="0" w:sz="8" w:themeColor="accent2" w:themeTint="BF" w:val="single"/>
        <w:bottom w:color="16FFE6" w:space="0" w:sz="8" w:themeColor="accent2" w:themeTint="BF" w:val="single"/>
        <w:right w:color="16FFE6" w:space="0" w:sz="8" w:themeColor="accent2" w:themeTint="BF" w:val="single"/>
        <w:insideH w:color="16FFE6" w:space="0" w:sz="8" w:themeColor="accent2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16FFE6" w:space="0" w:sz="8" w:themeColor="accent2" w:themeTint="BF" w:val="single"/>
          <w:left w:color="16FFE6" w:space="0" w:sz="8" w:themeColor="accent2" w:themeTint="BF" w:val="single"/>
          <w:bottom w:color="16FFE6" w:space="0" w:sz="8" w:themeColor="accent2" w:themeTint="BF" w:val="single"/>
          <w:right w:color="16FFE6" w:space="0" w:sz="8" w:themeColor="accent2" w:themeTint="BF" w:val="single"/>
          <w:insideH w:val="nil"/>
          <w:insideV w:val="nil"/>
        </w:tcBorders>
        <w:shd w:color="auto" w:fill="00C7B2" w:themeFill="accent2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16FFE6" w:space="0" w:sz="6" w:themeColor="accent2" w:themeTint="BF" w:val="double"/>
          <w:left w:color="16FFE6" w:space="0" w:sz="8" w:themeColor="accent2" w:themeTint="BF" w:val="single"/>
          <w:bottom w:color="16FFE6" w:space="0" w:sz="8" w:themeColor="accent2" w:themeTint="BF" w:val="single"/>
          <w:right w:color="16FFE6" w:space="0" w:sz="8" w:themeColor="accent2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B2FFF6" w:themeFill="accent2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B2FFF6" w:themeFill="accent2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Sombreadomedio1-nfasis3" w:type="table">
    <w:name w:val="Medium Shading 1 Accent 3"/>
    <w:basedOn w:val="Tabla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E66964" w:space="0" w:sz="8" w:themeColor="accent3" w:themeTint="BF" w:val="single"/>
        <w:left w:color="E66964" w:space="0" w:sz="8" w:themeColor="accent3" w:themeTint="BF" w:val="single"/>
        <w:bottom w:color="E66964" w:space="0" w:sz="8" w:themeColor="accent3" w:themeTint="BF" w:val="single"/>
        <w:right w:color="E66964" w:space="0" w:sz="8" w:themeColor="accent3" w:themeTint="BF" w:val="single"/>
        <w:insideH w:color="E66964" w:space="0" w:sz="8" w:themeColor="accent3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E66964" w:space="0" w:sz="8" w:themeColor="accent3" w:themeTint="BF" w:val="single"/>
          <w:left w:color="E66964" w:space="0" w:sz="8" w:themeColor="accent3" w:themeTint="BF" w:val="single"/>
          <w:bottom w:color="E66964" w:space="0" w:sz="8" w:themeColor="accent3" w:themeTint="BF" w:val="single"/>
          <w:right w:color="E66964" w:space="0" w:sz="8" w:themeColor="accent3" w:themeTint="BF" w:val="single"/>
          <w:insideH w:val="nil"/>
          <w:insideV w:val="nil"/>
        </w:tcBorders>
        <w:shd w:color="auto" w:fill="DE3831" w:themeFill="accent3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E66964" w:space="0" w:sz="6" w:themeColor="accent3" w:themeTint="BF" w:val="double"/>
          <w:left w:color="E66964" w:space="0" w:sz="8" w:themeColor="accent3" w:themeTint="BF" w:val="single"/>
          <w:bottom w:color="E66964" w:space="0" w:sz="8" w:themeColor="accent3" w:themeTint="BF" w:val="single"/>
          <w:right w:color="E66964" w:space="0" w:sz="8" w:themeColor="accent3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CDCB" w:themeFill="accent3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F6CDCB" w:themeFill="accent3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Sombreadomedio1-nfasis4" w:type="table">
    <w:name w:val="Medium Shading 1 Accent 4"/>
    <w:basedOn w:val="Tabla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FE0DD" w:space="0" w:sz="8" w:themeColor="accent4" w:themeTint="BF" w:val="single"/>
        <w:left w:color="DFE0DD" w:space="0" w:sz="8" w:themeColor="accent4" w:themeTint="BF" w:val="single"/>
        <w:bottom w:color="DFE0DD" w:space="0" w:sz="8" w:themeColor="accent4" w:themeTint="BF" w:val="single"/>
        <w:right w:color="DFE0DD" w:space="0" w:sz="8" w:themeColor="accent4" w:themeTint="BF" w:val="single"/>
        <w:insideH w:color="DFE0DD" w:space="0" w:sz="8" w:themeColor="accent4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DFE0DD" w:space="0" w:sz="8" w:themeColor="accent4" w:themeTint="BF" w:val="single"/>
          <w:left w:color="DFE0DD" w:space="0" w:sz="8" w:themeColor="accent4" w:themeTint="BF" w:val="single"/>
          <w:bottom w:color="DFE0DD" w:space="0" w:sz="8" w:themeColor="accent4" w:themeTint="BF" w:val="single"/>
          <w:right w:color="DFE0DD" w:space="0" w:sz="8" w:themeColor="accent4" w:themeTint="BF" w:val="single"/>
          <w:insideH w:val="nil"/>
          <w:insideV w:val="nil"/>
        </w:tcBorders>
        <w:shd w:color="auto" w:fill="D5D6D2" w:themeFill="accent4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DFE0DD" w:space="0" w:sz="6" w:themeColor="accent4" w:themeTint="BF" w:val="double"/>
          <w:left w:color="DFE0DD" w:space="0" w:sz="8" w:themeColor="accent4" w:themeTint="BF" w:val="single"/>
          <w:bottom w:color="DFE0DD" w:space="0" w:sz="8" w:themeColor="accent4" w:themeTint="BF" w:val="single"/>
          <w:right w:color="DFE0DD" w:space="0" w:sz="8" w:themeColor="accent4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4F4F3" w:themeFill="accent4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F4F4F3" w:themeFill="accent4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Sombreadomedio1-nfasis5" w:type="table">
    <w:name w:val="Medium Shading 1 Accent 5"/>
    <w:basedOn w:val="Tabla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1C2C6" w:space="0" w:sz="8" w:themeColor="accent5" w:themeTint="BF" w:val="single"/>
        <w:left w:color="A1C2C6" w:space="0" w:sz="8" w:themeColor="accent5" w:themeTint="BF" w:val="single"/>
        <w:bottom w:color="A1C2C6" w:space="0" w:sz="8" w:themeColor="accent5" w:themeTint="BF" w:val="single"/>
        <w:right w:color="A1C2C6" w:space="0" w:sz="8" w:themeColor="accent5" w:themeTint="BF" w:val="single"/>
        <w:insideH w:color="A1C2C6" w:space="0" w:sz="8" w:themeColor="accent5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1C2C6" w:space="0" w:sz="8" w:themeColor="accent5" w:themeTint="BF" w:val="single"/>
          <w:left w:color="A1C2C6" w:space="0" w:sz="8" w:themeColor="accent5" w:themeTint="BF" w:val="single"/>
          <w:bottom w:color="A1C2C6" w:space="0" w:sz="8" w:themeColor="accent5" w:themeTint="BF" w:val="single"/>
          <w:right w:color="A1C2C6" w:space="0" w:sz="8" w:themeColor="accent5" w:themeTint="BF" w:val="single"/>
          <w:insideH w:val="nil"/>
          <w:insideV w:val="nil"/>
        </w:tcBorders>
        <w:shd w:color="auto" w:fill="83AFB4" w:themeFill="accent5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A1C2C6" w:space="0" w:sz="6" w:themeColor="accent5" w:themeTint="BF" w:val="double"/>
          <w:left w:color="A1C2C6" w:space="0" w:sz="8" w:themeColor="accent5" w:themeTint="BF" w:val="single"/>
          <w:bottom w:color="A1C2C6" w:space="0" w:sz="8" w:themeColor="accent5" w:themeTint="BF" w:val="single"/>
          <w:right w:color="A1C2C6" w:space="0" w:sz="8" w:themeColor="accent5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0EBEC" w:themeFill="accent5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E0EBEC" w:themeFill="accent5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Sombreadomedio1-nfasis6" w:type="table">
    <w:name w:val="Medium Shading 1 Accent 6"/>
    <w:basedOn w:val="Tabla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EEFF07" w:space="0" w:sz="8" w:themeColor="accent6" w:themeTint="BF" w:val="single"/>
        <w:left w:color="EEFF07" w:space="0" w:sz="8" w:themeColor="accent6" w:themeTint="BF" w:val="single"/>
        <w:bottom w:color="EEFF07" w:space="0" w:sz="8" w:themeColor="accent6" w:themeTint="BF" w:val="single"/>
        <w:right w:color="EEFF07" w:space="0" w:sz="8" w:themeColor="accent6" w:themeTint="BF" w:val="single"/>
        <w:insideH w:color="EEFF07" w:space="0" w:sz="8" w:themeColor="accent6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EEFF07" w:space="0" w:sz="8" w:themeColor="accent6" w:themeTint="BF" w:val="single"/>
          <w:left w:color="EEFF07" w:space="0" w:sz="8" w:themeColor="accent6" w:themeTint="BF" w:val="single"/>
          <w:bottom w:color="EEFF07" w:space="0" w:sz="8" w:themeColor="accent6" w:themeTint="BF" w:val="single"/>
          <w:right w:color="EEFF07" w:space="0" w:sz="8" w:themeColor="accent6" w:themeTint="BF" w:val="single"/>
          <w:insideH w:val="nil"/>
          <w:insideV w:val="nil"/>
        </w:tcBorders>
        <w:shd w:color="auto" w:fill="A8B400" w:themeFill="accent6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EEFF07" w:space="0" w:sz="6" w:themeColor="accent6" w:themeTint="BF" w:val="double"/>
          <w:left w:color="EEFF07" w:space="0" w:sz="8" w:themeColor="accent6" w:themeTint="BF" w:val="single"/>
          <w:bottom w:color="EEFF07" w:space="0" w:sz="8" w:themeColor="accent6" w:themeTint="BF" w:val="single"/>
          <w:right w:color="EEFF07" w:space="0" w:sz="8" w:themeColor="accent6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9FFAD" w:themeFill="accent6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F9FFAD" w:themeFill="accent6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Sombreadomedio2" w:type="table">
    <w:name w:val="Medium Shading 2"/>
    <w:basedOn w:val="Tabla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000000" w:themeFill="text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Sombreadomedio2-nfasis1" w:type="table">
    <w:name w:val="Medium Shading 2 Accent 1"/>
    <w:basedOn w:val="Tabla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00A9E0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A9E0" w:themeFill="accen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00A9E0" w:themeFill="accent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Sombreadomedio2-nfasis2" w:type="table">
    <w:name w:val="Medium Shading 2 Accent 2"/>
    <w:basedOn w:val="Tabla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00C7B2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C7B2" w:themeFill="accent2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00C7B2" w:themeFill="accent2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Sombreadomedio2-nfasis3" w:type="table">
    <w:name w:val="Medium Shading 2 Accent 3"/>
    <w:basedOn w:val="Tabla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DE3831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DE3831" w:themeFill="accent3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DE3831" w:themeFill="accent3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Sombreadomedio2-nfasis4" w:type="table">
    <w:name w:val="Medium Shading 2 Accent 4"/>
    <w:basedOn w:val="Tabla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D5D6D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D5D6D2" w:themeFill="accent4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D5D6D2" w:themeFill="accent4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Sombreadomedio2-nfasis5" w:type="table">
    <w:name w:val="Medium Shading 2 Accent 5"/>
    <w:basedOn w:val="Tabla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83AFB4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83AFB4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83AFB4" w:themeFill="accent5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Sombreadomedio2-nfasis6" w:type="table">
    <w:name w:val="Medium Shading 2 Accent 6"/>
    <w:basedOn w:val="Tabla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A8B400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A8B400" w:themeFill="accent6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A8B400" w:themeFill="accent6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customStyle="1" w:styleId="Mencionar1" w:type="character">
    <w:name w:val="Mencionar1"/>
    <w:basedOn w:val="Fuentedeprrafopredeter"/>
    <w:uiPriority w:val="99"/>
    <w:semiHidden/>
    <w:unhideWhenUsed/>
    <w:rsid w:val="00D27ABD"/>
    <w:rPr>
      <w:color w:val="2B579A"/>
      <w:shd w:color="auto" w:fill="E1DFDD" w:val="clear"/>
    </w:rPr>
  </w:style>
  <w:style w:styleId="Encabezadodemensaje" w:type="paragraph">
    <w:name w:val="Message Header"/>
    <w:basedOn w:val="Normal"/>
    <w:link w:val="EncabezadodemensajeCar"/>
    <w:uiPriority w:val="99"/>
    <w:semiHidden/>
    <w:rsid w:val="00D27ABD"/>
    <w:pPr>
      <w:pBdr>
        <w:top w:color="auto" w:space="1" w:sz="6" w:val="single"/>
        <w:left w:color="auto" w:space="1" w:sz="6" w:val="single"/>
        <w:bottom w:color="auto" w:space="1" w:sz="6" w:val="single"/>
        <w:right w:color="auto" w:space="1" w:sz="6" w:val="single"/>
      </w:pBdr>
      <w:shd w:color="auto" w:fill="auto" w:val="pct20"/>
      <w:spacing w:line="240" w:lineRule="auto"/>
      <w:ind w:hanging="1134" w:left="1134"/>
    </w:pPr>
    <w:rPr>
      <w:rFonts w:asciiTheme="majorHAnsi" w:cstheme="majorBidi" w:eastAsiaTheme="majorEastAsia" w:hAnsiTheme="majorHAnsi"/>
      <w:sz w:val="24"/>
      <w:szCs w:val="24"/>
    </w:rPr>
  </w:style>
  <w:style w:customStyle="1" w:styleId="EncabezadodemensajeCar" w:type="character">
    <w:name w:val="Encabezado de mensaje Car"/>
    <w:basedOn w:val="Fuentedeprrafopredeter"/>
    <w:link w:val="Encabezadodemensaje"/>
    <w:uiPriority w:val="99"/>
    <w:semiHidden/>
    <w:rsid w:val="00D27ABD"/>
    <w:rPr>
      <w:rFonts w:asciiTheme="majorHAnsi" w:cstheme="majorBidi" w:eastAsiaTheme="majorEastAsia" w:hAnsiTheme="majorHAnsi"/>
      <w:sz w:val="24"/>
      <w:szCs w:val="24"/>
      <w:shd w:color="auto" w:fill="auto" w:val="pct20"/>
      <w:lang w:val="en-GB"/>
    </w:rPr>
  </w:style>
  <w:style w:styleId="NormalWeb" w:type="paragraph">
    <w:name w:val="Normal (Web)"/>
    <w:basedOn w:val="Normal"/>
    <w:uiPriority w:val="99"/>
    <w:semiHidden/>
    <w:rsid w:val="00D27ABD"/>
    <w:rPr>
      <w:rFonts w:ascii="Times New Roman" w:cs="Times New Roman" w:hAnsi="Times New Roman"/>
      <w:sz w:val="24"/>
      <w:szCs w:val="24"/>
    </w:rPr>
  </w:style>
  <w:style w:styleId="Encabezadodenota" w:type="paragraph">
    <w:name w:val="Note Heading"/>
    <w:basedOn w:val="Normal"/>
    <w:next w:val="Normal"/>
    <w:link w:val="EncabezadodenotaCar"/>
    <w:uiPriority w:val="99"/>
    <w:semiHidden/>
    <w:rsid w:val="00D27ABD"/>
    <w:pPr>
      <w:spacing w:line="240" w:lineRule="auto"/>
    </w:pPr>
  </w:style>
  <w:style w:customStyle="1" w:styleId="EncabezadodenotaCar" w:type="character">
    <w:name w:val="Encabezado de nota Car"/>
    <w:basedOn w:val="Fuentedeprrafopredeter"/>
    <w:link w:val="Encabezadodenota"/>
    <w:uiPriority w:val="99"/>
    <w:semiHidden/>
    <w:rsid w:val="00D27ABD"/>
    <w:rPr>
      <w:lang w:val="en-GB"/>
    </w:rPr>
  </w:style>
  <w:style w:styleId="Tablanormal1" w:type="table">
    <w:name w:val="Plain Table 1"/>
    <w:basedOn w:val="Tablanormal"/>
    <w:uiPriority w:val="41"/>
    <w:rsid w:val="00D27ABD"/>
    <w:pPr>
      <w:spacing w:line="240" w:lineRule="auto"/>
    </w:p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Tablanormal2" w:type="table">
    <w:name w:val="Plain Table 2"/>
    <w:basedOn w:val="Tablanormal"/>
    <w:uiPriority w:val="42"/>
    <w:rsid w:val="00D27ABD"/>
    <w:pPr>
      <w:spacing w:line="240" w:lineRule="auto"/>
    </w:pPr>
    <w:tblPr>
      <w:tblStyleRowBandSize w:val="1"/>
      <w:tblStyleColBandSize w:val="1"/>
      <w:tblBorders>
        <w:top w:color="7F7F7F" w:space="0" w:sz="4" w:themeColor="text1" w:themeTint="80" w:val="single"/>
        <w:bottom w:color="7F7F7F" w:space="0" w:sz="4" w:themeColor="text1" w:themeTint="80" w:val="single"/>
      </w:tblBorders>
    </w:tblPr>
    <w:tblStylePr w:type="firstRow">
      <w:rPr>
        <w:b/>
        <w:bC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</w:rPr>
      <w:tblPr/>
      <w:tcPr>
        <w:tcBorders>
          <w:top w:color="7F7F7F" w:space="0" w:sz="4" w:themeColor="text1" w:themeTint="80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2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1Horz">
      <w:tblPr/>
      <w:tcPr>
        <w:tcBorders>
          <w:top w:color="7F7F7F" w:space="0" w:sz="4" w:themeColor="text1" w:themeTint="80" w:val="single"/>
          <w:bottom w:color="7F7F7F" w:space="0" w:sz="4" w:themeColor="text1" w:themeTint="80" w:val="single"/>
        </w:tcBorders>
      </w:tcPr>
    </w:tblStylePr>
  </w:style>
  <w:style w:styleId="Tablanormal3" w:type="table">
    <w:name w:val="Plain Table 3"/>
    <w:basedOn w:val="Tablanormal"/>
    <w:uiPriority w:val="43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color="7F7F7F" w:space="0" w:sz="4" w:themeColor="text1" w:themeTint="80" w:val="single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styleId="Tablanormal4" w:type="table">
    <w:name w:val="Plain Table 4"/>
    <w:basedOn w:val="Tablanormal"/>
    <w:uiPriority w:val="44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Tablanormal5" w:type="table">
    <w:name w:val="Plain Table 5"/>
    <w:basedOn w:val="Tablanormal"/>
    <w:uiPriority w:val="45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7F7F7F" w:space="0" w:sz="4" w:themeColor="text1" w:themeTint="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7F7F7F" w:space="0" w:sz="4" w:themeColor="text1" w:themeTint="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7F7F7F" w:space="0" w:sz="4" w:themeColor="text1" w:themeTint="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7F7F7F" w:space="0" w:sz="4" w:themeColor="text1" w:themeTint="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Textosinformato" w:type="paragraph">
    <w:name w:val="Plain Text"/>
    <w:basedOn w:val="Normal"/>
    <w:link w:val="TextosinformatoCar"/>
    <w:uiPriority w:val="99"/>
    <w:semiHidden/>
    <w:rsid w:val="00D27ABD"/>
    <w:pPr>
      <w:spacing w:line="240" w:lineRule="auto"/>
    </w:pPr>
    <w:rPr>
      <w:rFonts w:ascii="Consolas" w:hAnsi="Consolas"/>
      <w:sz w:val="21"/>
      <w:szCs w:val="21"/>
    </w:rPr>
  </w:style>
  <w:style w:customStyle="1" w:styleId="TextosinformatoCar" w:type="character">
    <w:name w:val="Texto sin formato Car"/>
    <w:basedOn w:val="Fuentedeprrafopredeter"/>
    <w:link w:val="Textosinformato"/>
    <w:uiPriority w:val="99"/>
    <w:semiHidden/>
    <w:rsid w:val="00D27ABD"/>
    <w:rPr>
      <w:rFonts w:ascii="Consolas" w:hAnsi="Consolas"/>
      <w:sz w:val="21"/>
      <w:szCs w:val="21"/>
      <w:lang w:val="en-GB"/>
    </w:rPr>
  </w:style>
  <w:style w:styleId="Saludo" w:type="paragraph">
    <w:name w:val="Salutation"/>
    <w:basedOn w:val="Normal"/>
    <w:next w:val="Normal"/>
    <w:link w:val="SaludoCar"/>
    <w:uiPriority w:val="99"/>
    <w:semiHidden/>
    <w:rsid w:val="00D27ABD"/>
  </w:style>
  <w:style w:customStyle="1" w:styleId="SaludoCar" w:type="character">
    <w:name w:val="Saludo Car"/>
    <w:basedOn w:val="Fuentedeprrafopredeter"/>
    <w:link w:val="Saludo"/>
    <w:uiPriority w:val="99"/>
    <w:semiHidden/>
    <w:rsid w:val="00D27ABD"/>
    <w:rPr>
      <w:lang w:val="en-GB"/>
    </w:rPr>
  </w:style>
  <w:style w:customStyle="1" w:styleId="Hipervnculointeligente1" w:type="character">
    <w:name w:val="Hipervínculo inteligente1"/>
    <w:basedOn w:val="Fuentedeprrafopredeter"/>
    <w:uiPriority w:val="99"/>
    <w:semiHidden/>
    <w:unhideWhenUsed/>
    <w:rsid w:val="00D27ABD"/>
    <w:rPr>
      <w:u w:val="dotted"/>
    </w:rPr>
  </w:style>
  <w:style w:styleId="Tablaconefectos3D1" w:type="table">
    <w:name w:val="Table 3D effects 1"/>
    <w:basedOn w:val="Tablanormal"/>
    <w:uiPriority w:val="99"/>
    <w:semiHidden/>
    <w:unhideWhenUsed/>
    <w:rsid w:val="00D27ABD"/>
    <w:tblPr/>
    <w:tcPr>
      <w:shd w:color="C0C0C0" w:fill="FFFFFF" w:val="solid"/>
    </w:tcPr>
    <w:tblStylePr w:type="firstRow">
      <w:rPr>
        <w:b/>
        <w:bCs/>
        <w:color w:val="800080"/>
      </w:rPr>
      <w:tblPr/>
      <w:tcPr>
        <w:tcBorders>
          <w:bottom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right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left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neCell">
      <w:tblPr/>
      <w:tcPr>
        <w:tcBorders>
          <w:left w:color="auto" w:space="0" w:sz="0" w:val="none"/>
          <w:bottom w:color="auto" w:space="0" w:sz="0" w:val="none"/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bottom w:color="auto" w:space="0" w:sz="0" w:val="none"/>
          <w:right w:color="auto" w:space="0" w:sz="0" w:val="none"/>
          <w:tl2br w:color="auto" w:space="0" w:sz="0" w:val="none"/>
          <w:tr2bl w:color="auto" w:space="0" w:sz="0" w:val="none"/>
        </w:tcBorders>
      </w:tcPr>
    </w:tblStylePr>
    <w:tblStylePr w:type="seCell">
      <w:tblPr/>
      <w:tcPr>
        <w:tcBorders>
          <w:top w:color="auto" w:space="0" w:sz="0" w:val="none"/>
          <w:left w:color="auto" w:space="0" w:sz="0" w:val="none"/>
          <w:tl2br w:color="auto" w:space="0" w:sz="0" w:val="none"/>
          <w:tr2bl w:color="auto" w:space="0" w:sz="0" w:val="none"/>
        </w:tcBorders>
      </w:tcPr>
    </w:tblStylePr>
    <w:tblStylePr w:type="swCell">
      <w:rPr>
        <w:color w:val="000080"/>
      </w:rPr>
      <w:tblPr/>
      <w:tcPr>
        <w:tcBorders>
          <w:top w:color="auto" w:space="0" w:sz="0" w:val="none"/>
          <w:right w:color="auto" w:space="0" w:sz="0" w:val="none"/>
          <w:tl2br w:color="auto" w:space="0" w:sz="0" w:val="none"/>
          <w:tr2bl w:color="auto" w:space="0" w:sz="0" w:val="none"/>
        </w:tcBorders>
      </w:tcPr>
    </w:tblStylePr>
  </w:style>
  <w:style w:styleId="Tablaconefectos3D2" w:type="table">
    <w:name w:val="Table 3D effects 2"/>
    <w:basedOn w:val="Tablanormal"/>
    <w:uiPriority w:val="99"/>
    <w:semiHidden/>
    <w:unhideWhenUsed/>
    <w:rsid w:val="00D27ABD"/>
    <w:tblPr>
      <w:tblStyleRowBandSize w:val="1"/>
    </w:tblPr>
    <w:tcPr>
      <w:shd w:color="C0C0C0" w:fill="FFFFFF" w:val="solid"/>
    </w:tcPr>
    <w:tblStylePr w:type="fir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top w:color="auto" w:space="0" w:sz="0" w:val="none"/>
          <w:bottom w:color="auto" w:space="0" w:sz="0" w:val="none"/>
          <w:right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right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band1Horz">
      <w:tblPr/>
      <w:tcPr>
        <w:tcBorders>
          <w:top w:color="808080" w:space="0" w:sz="6" w:val="single"/>
          <w:bottom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efectos3D3" w:type="table">
    <w:name w:val="Table 3D effects 3"/>
    <w:basedOn w:val="Tablanormal"/>
    <w:uiPriority w:val="99"/>
    <w:semiHidden/>
    <w:unhideWhenUsed/>
    <w:rsid w:val="00D27ABD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top w:color="auto" w:space="0" w:sz="0" w:val="none"/>
          <w:bottom w:color="auto" w:space="0" w:sz="0" w:val="none"/>
          <w:right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right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  <w:tblPr/>
      <w:tcPr>
        <w:shd w:color="C0C0C0" w:fill="FFFFFF" w:val="pct50"/>
      </w:tcPr>
    </w:tblStylePr>
    <w:tblStylePr w:type="band1Horz">
      <w:tblPr/>
      <w:tcPr>
        <w:tcBorders>
          <w:top w:color="808080" w:space="0" w:sz="6" w:val="single"/>
          <w:bottom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lsica1" w:type="table">
    <w:name w:val="Table Classic 1"/>
    <w:basedOn w:val="Tablanormal"/>
    <w:uiPriority w:val="99"/>
    <w:semiHidden/>
    <w:unhideWhenUsed/>
    <w:rsid w:val="00D27ABD"/>
    <w:tblPr>
      <w:tblBorders>
        <w:top w:color="000000" w:space="0" w:sz="12" w:val="single"/>
        <w:bottom w:color="000000" w:space="0" w:sz="12" w:val="single"/>
      </w:tblBorders>
    </w:tblPr>
    <w:tcPr>
      <w:shd w:color="auto" w:fill="auto" w:val="clear"/>
    </w:tcPr>
    <w:tblStylePr w:type="firstRow">
      <w:rPr>
        <w:i/>
        <w:iCs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rPr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right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lsica2" w:type="table">
    <w:name w:val="Table Classic 2"/>
    <w:basedOn w:val="Tablanormal"/>
    <w:uiPriority w:val="99"/>
    <w:semiHidden/>
    <w:unhideWhenUsed/>
    <w:rsid w:val="00D27ABD"/>
    <w:tblPr>
      <w:tblBorders>
        <w:top w:color="000000" w:space="0" w:sz="12" w:val="single"/>
        <w:bottom w:color="000000" w:space="0" w:sz="12" w:val="single"/>
      </w:tblBorders>
    </w:tblPr>
    <w:tcPr>
      <w:shd w:color="auto" w:fill="auto" w:val="clear"/>
    </w:tcPr>
    <w:tblStylePr w:type="firstRow">
      <w:rPr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800080" w:fill="FFFFFF" w:val="solid"/>
      </w:tcPr>
    </w:tblStylePr>
    <w:tblStylePr w:type="lastRow"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auto" w:space="0" w:sz="0" w:val="none"/>
          <w:tr2bl w:color="auto" w:space="0" w:sz="0" w:val="none"/>
        </w:tcBorders>
        <w:shd w:color="800080" w:fill="FFFFFF" w:val="solid"/>
      </w:tcPr>
    </w:tblStylePr>
    <w:tblStylePr w:type="swCell">
      <w:rPr>
        <w:color w:val="00008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lsica3" w:type="table">
    <w:name w:val="Table Classic 3"/>
    <w:basedOn w:val="Tablanormal"/>
    <w:uiPriority w:val="99"/>
    <w:semiHidden/>
    <w:unhideWhenUsed/>
    <w:rsid w:val="00D27ABD"/>
    <w:rPr>
      <w:color w:val="000080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cPr>
      <w:shd w:color="C0C0C0" w:fill="FFFFFF" w:val="solid"/>
    </w:tcPr>
    <w:tblStylePr w:type="firstRow">
      <w:rPr>
        <w:b/>
        <w:bCs/>
        <w:i/>
        <w:iCs/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color w:val="000080"/>
      </w:rPr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  <w:shd w:color="FFFFFF" w:fill="FFFFFF" w:val="solid"/>
      </w:tcPr>
    </w:tblStylePr>
    <w:tblStylePr w:type="firstCol">
      <w:rPr>
        <w:b/>
        <w:bCs/>
        <w:color w:val="00000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lsica4" w:type="table">
    <w:name w:val="Table Classic 4"/>
    <w:basedOn w:val="Tablanormal"/>
    <w:uiPriority w:val="99"/>
    <w:semiHidden/>
    <w:unhideWhenUsed/>
    <w:rsid w:val="00D27ABD"/>
    <w:tblPr>
      <w:tblBorders>
        <w:top w:color="000000" w:space="0" w:sz="12" w:val="single"/>
        <w:left w:color="000000" w:space="0" w:sz="6" w:val="single"/>
        <w:bottom w:color="000000" w:space="0" w:sz="12" w:val="single"/>
        <w:right w:color="000000" w:space="0" w:sz="6" w:val="single"/>
      </w:tblBorders>
    </w:tblPr>
    <w:tcPr>
      <w:shd w:color="auto" w:fill="auto" w:val="clear"/>
    </w:tcPr>
    <w:tblStylePr w:type="firstRow">
      <w:rPr>
        <w:b/>
        <w:bCs/>
        <w:i/>
        <w:iCs/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0080" w:fill="FFFFFF" w:val="pct50"/>
      </w:tcPr>
    </w:tblStylePr>
    <w:tblStylePr w:type="lastRow">
      <w:rPr>
        <w:color w:val="000080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0000" w:fill="FFFFFF" w:val="pct50"/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color w:val="00008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vistosa1" w:type="table">
    <w:name w:val="Table Colorful 1"/>
    <w:basedOn w:val="Tablanormal"/>
    <w:uiPriority w:val="99"/>
    <w:semiHidden/>
    <w:unhideWhenUsed/>
    <w:rsid w:val="00D27ABD"/>
    <w:rPr>
      <w:color w:val="FFFFFF"/>
    </w:rPr>
    <w:tblPr>
      <w:tblBorders>
        <w:top w:color="008080" w:space="0" w:sz="12" w:val="single"/>
        <w:left w:color="008080" w:space="0" w:sz="12" w:val="single"/>
        <w:bottom w:color="008080" w:space="0" w:sz="12" w:val="single"/>
        <w:right w:color="008080" w:space="0" w:sz="12" w:val="single"/>
        <w:insideH w:color="00FFFF" w:space="0" w:sz="6" w:val="single"/>
      </w:tblBorders>
    </w:tblPr>
    <w:tcPr>
      <w:shd w:color="008080" w:fill="FFFFFF" w:val="solid"/>
    </w:tcPr>
    <w:tblStylePr w:type="firstRow">
      <w:rPr>
        <w:b/>
        <w:bCs/>
        <w:i/>
        <w:iCs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  <w:tblStylePr w:type="firstCol">
      <w:rPr>
        <w:b/>
        <w:bCs/>
        <w:i/>
        <w:iCs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nwCell"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  <w:tblStylePr w:type="swCell">
      <w:rPr>
        <w:b/>
        <w:bCs/>
        <w:i w:val="0"/>
        <w:i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vistosa2" w:type="table">
    <w:name w:val="Table Colorful 2"/>
    <w:basedOn w:val="Tablanormal"/>
    <w:uiPriority w:val="99"/>
    <w:semiHidden/>
    <w:unhideWhenUsed/>
    <w:rsid w:val="00D27ABD"/>
    <w:tblPr>
      <w:tblBorders>
        <w:bottom w:color="000000" w:space="0" w:sz="12" w:val="single"/>
      </w:tblBorders>
    </w:tblPr>
    <w:tcPr>
      <w:shd w:color="FFFF00" w:fill="FFFFFF" w:val="pct20"/>
    </w:tcPr>
    <w:tblStylePr w:type="firstRow">
      <w:rPr>
        <w:b/>
        <w:bCs/>
        <w:i/>
        <w:iCs/>
        <w:color w:val="FFFFFF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  <w:shd w:color="800000" w:fill="FFFFFF" w:val="solid"/>
      </w:tcPr>
    </w:tblStylePr>
    <w:tblStylePr w:type="firstCol">
      <w:rPr>
        <w:b/>
        <w:bCs/>
        <w:i/>
        <w:i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swCell">
      <w:rPr>
        <w:b/>
        <w:bCs/>
        <w:i w:val="0"/>
        <w:i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vistosa3" w:type="table">
    <w:name w:val="Table Colorful 3"/>
    <w:basedOn w:val="Tablanormal"/>
    <w:uiPriority w:val="99"/>
    <w:semiHidden/>
    <w:unhideWhenUsed/>
    <w:rsid w:val="00D27ABD"/>
    <w:tblPr>
      <w:tblBorders>
        <w:top w:color="000000" w:space="0" w:sz="18" w:val="single"/>
        <w:left w:color="000000" w:space="0" w:sz="18" w:val="single"/>
        <w:bottom w:color="000000" w:space="0" w:sz="18" w:val="single"/>
        <w:right w:color="000000" w:space="0" w:sz="18" w:val="single"/>
        <w:insideH w:color="C0C0C0" w:space="0" w:sz="6" w:val="single"/>
      </w:tblBorders>
    </w:tblPr>
    <w:tcPr>
      <w:shd w:color="008080" w:fill="FFFFFF" w:val="pct25"/>
    </w:tcPr>
    <w:tblStylePr w:type="firstRow"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8080" w:fill="FFFFFF" w:val="solid"/>
      </w:tcPr>
    </w:tblStylePr>
    <w:tblStylePr w:type="firstCol">
      <w:tblPr/>
      <w:tcPr>
        <w:tcBorders>
          <w:left w:color="000000" w:space="0" w:sz="36" w:val="single"/>
          <w:right w:color="000000" w:space="0" w:sz="6" w:val="single"/>
          <w:tl2br w:color="auto" w:space="0" w:sz="0" w:val="none"/>
          <w:tr2bl w:color="auto" w:space="0" w:sz="0" w:val="none"/>
        </w:tcBorders>
        <w:shd w:color="008080" w:fill="FFFFFF" w:val="solid"/>
      </w:tcPr>
    </w:tblStylePr>
    <w:tblStylePr w:type="nwCell">
      <w:rPr>
        <w:b/>
        <w:bCs/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</w:style>
  <w:style w:styleId="Tablaconcolumnas1" w:type="table">
    <w:name w:val="Table Columns 1"/>
    <w:basedOn w:val="Tablanormal"/>
    <w:uiPriority w:val="99"/>
    <w:semiHidden/>
    <w:unhideWhenUsed/>
    <w:rsid w:val="00D27ABD"/>
    <w:rPr>
      <w:b/>
      <w:bCs/>
    </w:rPr>
    <w:tblPr>
      <w:tblStyleColBandSize w:val="1"/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blStylePr w:type="firstRow">
      <w:rPr>
        <w:b w:val="0"/>
        <w:bCs w:val="0"/>
      </w:rPr>
      <w:tblPr/>
      <w:tcPr>
        <w:tcBorders>
          <w:bottom w:color="000000" w:space="0" w:sz="6" w:val="double"/>
          <w:tl2br w:color="auto" w:space="0" w:sz="0" w:val="none"/>
          <w:tr2bl w:color="auto" w:space="0" w:sz="0" w:val="none"/>
        </w:tcBorders>
      </w:tcPr>
    </w:tblStylePr>
    <w:tblStylePr w:type="lastRow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000000" w:fill="FFFFFF" w:val="pct25"/>
      </w:tcPr>
    </w:tblStylePr>
    <w:tblStylePr w:type="band2Vert">
      <w:rPr>
        <w:color w:val="auto"/>
      </w:rPr>
      <w:tblPr/>
      <w:tcPr>
        <w:shd w:color="FFFF00" w:fill="FFFFFF" w:val="pct25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columnas2" w:type="table">
    <w:name w:val="Table Columns 2"/>
    <w:basedOn w:val="Tablanormal"/>
    <w:uiPriority w:val="99"/>
    <w:semiHidden/>
    <w:unhideWhenUsed/>
    <w:rsid w:val="00D27ABD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000000" w:fill="FFFFFF" w:val="pct30"/>
      </w:tcPr>
    </w:tblStylePr>
    <w:tblStylePr w:type="band2Vert">
      <w:rPr>
        <w:color w:val="auto"/>
      </w:rPr>
      <w:tblPr/>
      <w:tcPr>
        <w:shd w:color="00FF00" w:fill="FFFFFF" w:val="pct25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columnas3" w:type="table">
    <w:name w:val="Table Columns 3"/>
    <w:basedOn w:val="Tablanormal"/>
    <w:uiPriority w:val="99"/>
    <w:semiHidden/>
    <w:unhideWhenUsed/>
    <w:rsid w:val="00D27ABD"/>
    <w:rPr>
      <w:b/>
      <w:bCs/>
    </w:rPr>
    <w:tblPr>
      <w:tblStyleColBandSize w:val="1"/>
      <w:tblBorders>
        <w:top w:color="000080" w:space="0" w:sz="6" w:val="single"/>
        <w:left w:color="000080" w:space="0" w:sz="6" w:val="single"/>
        <w:bottom w:color="000080" w:space="0" w:sz="6" w:val="single"/>
        <w:right w:color="000080" w:space="0" w:sz="6" w:val="single"/>
        <w:insideV w:color="000080" w:space="0" w:sz="6" w:val="single"/>
      </w:tblBorders>
    </w:tblPr>
    <w:tblStylePr w:type="firstRow">
      <w:rPr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b w:val="0"/>
        <w:bCs w:val="0"/>
      </w:rPr>
      <w:tblPr/>
      <w:tcPr>
        <w:tcBorders>
          <w:top w:color="00008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  <w:tblPr/>
      <w:tcPr>
        <w:shd w:color="000000" w:fill="FFFFFF" w:val="pct10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columnas4" w:type="table">
    <w:name w:val="Table Columns 4"/>
    <w:basedOn w:val="Tablanormal"/>
    <w:uiPriority w:val="99"/>
    <w:semiHidden/>
    <w:unhideWhenUsed/>
    <w:rsid w:val="00D27ABD"/>
    <w:tblPr>
      <w:tblStyleColBandSize w:val="1"/>
    </w:tblPr>
    <w:tblStylePr w:type="firstRow">
      <w:rPr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  <w:tblStylePr w:type="la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008080" w:fill="FFFFFF" w:val="pct50"/>
      </w:tcPr>
    </w:tblStylePr>
    <w:tblStylePr w:type="band2Vert">
      <w:rPr>
        <w:color w:val="auto"/>
      </w:rPr>
      <w:tblPr/>
      <w:tcPr>
        <w:shd w:color="000000" w:fill="FFFFFF" w:val="pct10"/>
      </w:tcPr>
    </w:tblStylePr>
  </w:style>
  <w:style w:styleId="Tablaconcolumnas5" w:type="table">
    <w:name w:val="Table Columns 5"/>
    <w:basedOn w:val="Tablanormal"/>
    <w:uiPriority w:val="99"/>
    <w:semiHidden/>
    <w:unhideWhenUsed/>
    <w:rsid w:val="00D27ABD"/>
    <w:tblPr>
      <w:tblStyleColBandSize w:val="1"/>
      <w:tblBorders>
        <w:top w:color="808080" w:space="0" w:sz="12" w:val="single"/>
        <w:left w:color="808080" w:space="0" w:sz="12" w:val="single"/>
        <w:bottom w:color="808080" w:space="0" w:sz="12" w:val="single"/>
        <w:right w:color="808080" w:space="0" w:sz="12" w:val="single"/>
        <w:insideV w:color="C0C0C0" w:space="0" w:sz="6" w:val="single"/>
      </w:tblBorders>
    </w:tblPr>
    <w:tblStylePr w:type="firstRow">
      <w:rPr>
        <w:b/>
        <w:bCs/>
        <w:i/>
        <w:iCs/>
      </w:rPr>
      <w:tblPr/>
      <w:tcPr>
        <w:tcBorders>
          <w:bottom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/>
        <w:bCs/>
      </w:rPr>
      <w:tblPr/>
      <w:tcPr>
        <w:tcBorders>
          <w:top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</w:tblStylePr>
  </w:style>
  <w:style w:styleId="Tablamoderna" w:type="table">
    <w:name w:val="Table Contemporary"/>
    <w:basedOn w:val="Tablanormal"/>
    <w:uiPriority w:val="99"/>
    <w:semiHidden/>
    <w:unhideWhenUsed/>
    <w:rsid w:val="00D27ABD"/>
    <w:tblPr>
      <w:tblStyleRowBandSize w:val="1"/>
      <w:tblBorders>
        <w:insideH w:color="FFFFFF" w:space="0" w:sz="18" w:val="single"/>
        <w:insideV w:color="FFFFFF" w:space="0" w:sz="18" w:val="single"/>
      </w:tblBorders>
    </w:tblPr>
    <w:tblStylePr w:type="firstRow">
      <w:rPr>
        <w:b/>
        <w:bCs/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20"/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5"/>
      </w:tcPr>
    </w:tblStylePr>
    <w:tblStylePr w:type="band2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20"/>
      </w:tcPr>
    </w:tblStylePr>
  </w:style>
  <w:style w:styleId="Tablaelegante" w:type="table">
    <w:name w:val="Table Elegant"/>
    <w:basedOn w:val="Tablanormal"/>
    <w:uiPriority w:val="99"/>
    <w:semiHidden/>
    <w:unhideWhenUsed/>
    <w:rsid w:val="00D27ABD"/>
    <w:tblPr>
      <w:tblBorders>
        <w:top w:color="000000" w:space="0" w:sz="6" w:val="double"/>
        <w:left w:color="000000" w:space="0" w:sz="6" w:val="double"/>
        <w:bottom w:color="000000" w:space="0" w:sz="6" w:val="double"/>
        <w:right w:color="000000" w:space="0" w:sz="6" w:val="doub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caps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cuadrcula1" w:type="table">
    <w:name w:val="Table Grid 1"/>
    <w:basedOn w:val="Tablanormal"/>
    <w:uiPriority w:val="99"/>
    <w:semiHidden/>
    <w:unhideWhenUsed/>
    <w:rsid w:val="00D27ABD"/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lastRow">
      <w:rPr>
        <w:i/>
        <w:i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i/>
        <w:i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Cuadrculadetabla2" w:type="table">
    <w:name w:val="Table Grid 2"/>
    <w:basedOn w:val="Tablanormal"/>
    <w:uiPriority w:val="99"/>
    <w:semiHidden/>
    <w:unhideWhenUsed/>
    <w:rsid w:val="00D27ABD"/>
    <w:tblPr>
      <w:tblBorders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Row">
      <w:rPr>
        <w:b/>
        <w:bCs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Cuadrculadetabla3" w:type="table">
    <w:name w:val="Table Grid 3"/>
    <w:basedOn w:val="Tablanormal"/>
    <w:uiPriority w:val="99"/>
    <w:semiHidden/>
    <w:unhideWhenUsed/>
    <w:rsid w:val="00D27ABD"/>
    <w:tblPr>
      <w:tblBorders>
        <w:top w:color="000000" w:space="0" w:sz="6" w:val="single"/>
        <w:left w:color="000000" w:space="0" w:sz="12" w:val="single"/>
        <w:bottom w:color="000000" w:space="0" w:sz="6" w:val="single"/>
        <w:right w:color="000000" w:space="0" w:sz="12" w:val="single"/>
        <w:insideV w:color="000000" w:space="0" w:sz="6" w:val="single"/>
      </w:tblBorders>
    </w:tblPr>
    <w:tcPr>
      <w:shd w:color="auto" w:fill="auto" w:val="clear"/>
    </w:tcPr>
    <w:tblStylePr w:type="firstRow"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FFFF00" w:fill="FFFFFF" w:val="pct30"/>
      </w:tcPr>
    </w:tblStylePr>
    <w:tblStylePr w:type="la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Cuadrculadetabla4" w:type="table">
    <w:name w:val="Table Grid 4"/>
    <w:basedOn w:val="Tablanormal"/>
    <w:uiPriority w:val="99"/>
    <w:semiHidden/>
    <w:unhideWhenUsed/>
    <w:rsid w:val="00D27ABD"/>
    <w:tblPr>
      <w:tblBorders>
        <w:left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color w:val="auto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FFFF00" w:fill="FFFFFF" w:val="pct30"/>
      </w:tcPr>
    </w:tblStylePr>
    <w:tblStylePr w:type="lastRow">
      <w:rPr>
        <w:b/>
        <w:bCs/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  <w:shd w:color="FFFF00" w:fill="FFFFFF" w:val="pct30"/>
      </w:tcPr>
    </w:tblStylePr>
    <w:tblStylePr w:type="lastCol">
      <w:rPr>
        <w:b/>
        <w:bCs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cuadrcula5" w:type="table">
    <w:name w:val="Table Grid 5"/>
    <w:basedOn w:val="Tablanormal"/>
    <w:uiPriority w:val="99"/>
    <w:semiHidden/>
    <w:unhideWhenUsed/>
    <w:rsid w:val="00D27ABD"/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000000" w:space="0" w:sz="6" w:val="single"/>
          <w:tr2bl w:color="auto" w:space="0" w:sz="0" w:val="none"/>
        </w:tcBorders>
      </w:tcPr>
    </w:tblStylePr>
  </w:style>
  <w:style w:styleId="Tablaconcuadrcula6" w:type="table">
    <w:name w:val="Table Grid 6"/>
    <w:basedOn w:val="Tablanormal"/>
    <w:uiPriority w:val="99"/>
    <w:semiHidden/>
    <w:unhideWhenUsed/>
    <w:rsid w:val="00D27ABD"/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V w:color="000000" w:space="0" w:sz="6" w:val="single"/>
      </w:tblBorders>
    </w:tblPr>
    <w:tcPr>
      <w:shd w:color="auto" w:fill="auto" w:val="clear"/>
    </w:tcPr>
    <w:tblStylePr w:type="firstRow">
      <w:rPr>
        <w:b/>
        <w:bCs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rPr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000000" w:space="0" w:sz="6" w:val="single"/>
          <w:tr2bl w:color="auto" w:space="0" w:sz="0" w:val="none"/>
        </w:tcBorders>
      </w:tcPr>
    </w:tblStylePr>
  </w:style>
  <w:style w:styleId="Tablaconcuadrcula7" w:type="table">
    <w:name w:val="Table Grid 7"/>
    <w:basedOn w:val="Tablanormal"/>
    <w:uiPriority w:val="99"/>
    <w:semiHidden/>
    <w:unhideWhenUsed/>
    <w:rsid w:val="00D27ABD"/>
    <w:rPr>
      <w:b/>
      <w:bCs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 w:val="0"/>
        <w:bCs w:val="0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 w:val="0"/>
        <w:bCs w:val="0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000000" w:space="0" w:sz="6" w:val="single"/>
          <w:tr2bl w:color="auto" w:space="0" w:sz="0" w:val="none"/>
        </w:tcBorders>
      </w:tcPr>
    </w:tblStylePr>
  </w:style>
  <w:style w:styleId="Tablaconcuadrcula8" w:type="table">
    <w:name w:val="Table Grid 8"/>
    <w:basedOn w:val="Tablanormal"/>
    <w:uiPriority w:val="99"/>
    <w:semiHidden/>
    <w:unhideWhenUsed/>
    <w:rsid w:val="00D27ABD"/>
    <w:tblPr>
      <w:tblBorders>
        <w:top w:color="000080" w:space="0" w:sz="6" w:val="single"/>
        <w:left w:color="000080" w:space="0" w:sz="6" w:val="single"/>
        <w:bottom w:color="000080" w:space="0" w:sz="6" w:val="single"/>
        <w:right w:color="000080" w:space="0" w:sz="6" w:val="single"/>
        <w:insideH w:color="000080" w:space="0" w:sz="6" w:val="single"/>
        <w:insideV w:color="000080" w:space="0" w:sz="6" w:val="single"/>
      </w:tblBorders>
    </w:tblPr>
    <w:tcPr>
      <w:shd w:color="auto" w:fill="auto" w:val="clear"/>
    </w:tcPr>
    <w:tblStylePr w:type="firstRow">
      <w:rPr>
        <w:b/>
        <w:bCs/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b/>
        <w:bCs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cuadrculaclara" w:type="table">
    <w:name w:val="Grid Table Light"/>
    <w:basedOn w:val="Tablanormal"/>
    <w:uiPriority w:val="40"/>
    <w:rsid w:val="00D27ABD"/>
    <w:pPr>
      <w:spacing w:line="240" w:lineRule="auto"/>
    </w:pPr>
    <w:tblPr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</w:style>
  <w:style w:styleId="Tablaconlista1" w:type="table">
    <w:name w:val="Table List 1"/>
    <w:basedOn w:val="Tablanormal"/>
    <w:uiPriority w:val="99"/>
    <w:semiHidden/>
    <w:unhideWhenUsed/>
    <w:rsid w:val="00D27ABD"/>
    <w:tblPr>
      <w:tblStyleRowBandSize w:val="1"/>
      <w:tblBorders>
        <w:top w:color="008080" w:space="0" w:sz="12" w:val="single"/>
        <w:left w:color="008080" w:space="0" w:sz="6" w:val="single"/>
        <w:bottom w:color="008080" w:space="0" w:sz="12" w:val="single"/>
        <w:right w:color="008080" w:space="0" w:sz="6" w:val="single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lastRow"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band2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lista2" w:type="table">
    <w:name w:val="Table List 2"/>
    <w:basedOn w:val="Tablanormal"/>
    <w:uiPriority w:val="99"/>
    <w:semiHidden/>
    <w:unhideWhenUsed/>
    <w:rsid w:val="00D27ABD"/>
    <w:tblPr>
      <w:tblStyleRowBandSize w:val="2"/>
      <w:tblBorders>
        <w:bottom w:color="808080" w:space="0" w:sz="12" w:val="single"/>
      </w:tblBorders>
    </w:tblPr>
    <w:tblStylePr w:type="firstRow">
      <w:rPr>
        <w:b/>
        <w:bCs/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8080" w:fill="008000" w:val="pct75"/>
      </w:tcPr>
    </w:tblStylePr>
    <w:tblStylePr w:type="lastRow"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FF00" w:fill="FFFFFF" w:val="pct20"/>
      </w:tcPr>
    </w:tblStylePr>
    <w:tblStylePr w:type="band2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lista3" w:type="table">
    <w:name w:val="Table List 3"/>
    <w:basedOn w:val="Tablanormal"/>
    <w:uiPriority w:val="99"/>
    <w:semiHidden/>
    <w:unhideWhenUsed/>
    <w:rsid w:val="00D27ABD"/>
    <w:tblPr>
      <w:tblBorders>
        <w:top w:color="000000" w:space="0" w:sz="12" w:val="single"/>
        <w:bottom w:color="000000" w:space="0" w:sz="12" w:val="single"/>
        <w:insideH w:color="000000" w:space="0" w:sz="6" w:val="single"/>
      </w:tblBorders>
    </w:tblPr>
    <w:tcPr>
      <w:shd w:color="auto" w:fill="auto" w:val="clear"/>
    </w:tcPr>
    <w:tblStylePr w:type="firstRow">
      <w:rPr>
        <w:b/>
        <w:bCs/>
        <w:color w:val="000080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swCell">
      <w:rPr>
        <w:i/>
        <w:iCs/>
        <w:color w:val="00008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lista4" w:type="table">
    <w:name w:val="Table List 4"/>
    <w:basedOn w:val="Tablanormal"/>
    <w:uiPriority w:val="99"/>
    <w:semiHidden/>
    <w:unhideWhenUsed/>
    <w:rsid w:val="00D27ABD"/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</w:tblBorders>
    </w:tblPr>
    <w:tcPr>
      <w:shd w:color="auto" w:fill="auto" w:val="clear"/>
    </w:tcPr>
    <w:tblStylePr w:type="firstRow">
      <w:rPr>
        <w:b/>
        <w:bCs/>
        <w:color w:val="FFFFFF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  <w:shd w:color="808080" w:fill="FFFFFF" w:val="solid"/>
      </w:tcPr>
    </w:tblStylePr>
  </w:style>
  <w:style w:styleId="Tablaconlista5" w:type="table">
    <w:name w:val="Table List 5"/>
    <w:basedOn w:val="Tablanormal"/>
    <w:uiPriority w:val="99"/>
    <w:semiHidden/>
    <w:unhideWhenUsed/>
    <w:rsid w:val="00D27ABD"/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</w:tblBorders>
    </w:tblPr>
    <w:tcPr>
      <w:shd w:color="auto" w:fill="auto" w:val="clear"/>
    </w:tcPr>
    <w:tblStylePr w:type="firstRow">
      <w:rPr>
        <w:b/>
        <w:bCs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lista6" w:type="table">
    <w:name w:val="Table List 6"/>
    <w:basedOn w:val="Tablanormal"/>
    <w:uiPriority w:val="99"/>
    <w:semiHidden/>
    <w:unhideWhenUsed/>
    <w:rsid w:val="00D27ABD"/>
    <w:tblPr>
      <w:tblStyleRowBandSize w:val="1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</w:tblBorders>
    </w:tblPr>
    <w:tcPr>
      <w:shd w:color="000000" w:fill="FFFFFF" w:val="pct50"/>
    </w:tcPr>
    <w:tblStylePr w:type="firstRow">
      <w:rPr>
        <w:b/>
        <w:bCs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band1Horz">
      <w:tblPr/>
      <w:tcPr>
        <w:tcBorders>
          <w:tl2br w:color="auto" w:space="0" w:sz="0" w:val="none"/>
          <w:tr2bl w:color="auto" w:space="0" w:sz="0" w:val="none"/>
        </w:tcBorders>
        <w:shd w:color="000000" w:fill="FFFFFF" w:val="pct25"/>
      </w:tcPr>
    </w:tblStylePr>
  </w:style>
  <w:style w:styleId="Tablaconlista7" w:type="table">
    <w:name w:val="Table List 7"/>
    <w:basedOn w:val="Tablanormal"/>
    <w:uiPriority w:val="99"/>
    <w:semiHidden/>
    <w:unhideWhenUsed/>
    <w:rsid w:val="00D27ABD"/>
    <w:tblPr>
      <w:tblStyleRowBandSize w:val="1"/>
      <w:tblBorders>
        <w:top w:color="008000" w:space="0" w:sz="12" w:val="single"/>
        <w:left w:color="008000" w:space="0" w:sz="6" w:val="single"/>
        <w:bottom w:color="008000" w:space="0" w:sz="12" w:val="single"/>
        <w:right w:color="008000" w:space="0" w:sz="6" w:val="single"/>
        <w:insideH w:color="000000" w:space="0" w:sz="6" w:val="single"/>
      </w:tblBorders>
    </w:tblPr>
    <w:tblStylePr w:type="firstRow">
      <w:rPr>
        <w:b/>
        <w:bCs/>
      </w:rPr>
      <w:tblPr/>
      <w:tcPr>
        <w:tcBorders>
          <w:bottom w:color="008000" w:space="0" w:sz="12" w:val="single"/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lastRow">
      <w:rPr>
        <w:b/>
        <w:bCs/>
      </w:rPr>
      <w:tblPr/>
      <w:tcPr>
        <w:tcBorders>
          <w:top w:color="008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20"/>
      </w:tcPr>
    </w:tblStylePr>
    <w:tblStylePr w:type="band2Horz">
      <w:tblPr/>
      <w:tcPr>
        <w:tcBorders>
          <w:tl2br w:color="auto" w:space="0" w:sz="0" w:val="none"/>
          <w:tr2bl w:color="auto" w:space="0" w:sz="0" w:val="none"/>
        </w:tcBorders>
        <w:shd w:color="FFFF00" w:fill="FFFFFF" w:val="pct25"/>
      </w:tcPr>
    </w:tblStylePr>
  </w:style>
  <w:style w:styleId="Tablaconlista8" w:type="table">
    <w:name w:val="Table List 8"/>
    <w:basedOn w:val="Tablanormal"/>
    <w:uiPriority w:val="99"/>
    <w:semiHidden/>
    <w:unhideWhenUsed/>
    <w:rsid w:val="00D27ABD"/>
    <w:tblPr>
      <w:tblStyleRowBandSize w:val="1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V w:color="000000" w:space="0" w:sz="6" w:val="single"/>
      </w:tblBorders>
    </w:tblPr>
    <w:tblStylePr w:type="firstRow">
      <w:rPr>
        <w:b/>
        <w:bCs/>
        <w:i/>
        <w:iCs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FFFF00" w:fill="FFFFFF" w:val="solid"/>
      </w:tcPr>
    </w:tblStylePr>
    <w:tblStylePr w:type="lastRow">
      <w:rPr>
        <w:b/>
        <w:bCs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FFFF00" w:fill="FFFFFF" w:val="pct25"/>
      </w:tcPr>
    </w:tblStylePr>
    <w:tblStylePr w:type="band2Horz">
      <w:tblPr/>
      <w:tcPr>
        <w:tcBorders>
          <w:tl2br w:color="auto" w:space="0" w:sz="0" w:val="none"/>
          <w:tr2bl w:color="auto" w:space="0" w:sz="0" w:val="none"/>
        </w:tcBorders>
        <w:shd w:color="FF0000" w:fill="FFFFFF" w:val="pct50"/>
      </w:tcPr>
    </w:tblStylePr>
  </w:style>
  <w:style w:styleId="Tablaprofesional" w:type="table">
    <w:name w:val="Table Professional"/>
    <w:basedOn w:val="Tablanormal"/>
    <w:uiPriority w:val="99"/>
    <w:semiHidden/>
    <w:unhideWhenUsed/>
    <w:rsid w:val="00D27ABD"/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/>
        <w:bCs/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</w:style>
  <w:style w:styleId="Tablabsica1" w:type="table">
    <w:name w:val="Table Simple 1"/>
    <w:basedOn w:val="Tablanormal"/>
    <w:uiPriority w:val="99"/>
    <w:semiHidden/>
    <w:unhideWhenUsed/>
    <w:rsid w:val="00D27ABD"/>
    <w:tblPr>
      <w:tblBorders>
        <w:top w:color="008000" w:space="0" w:sz="12" w:val="single"/>
        <w:bottom w:color="008000" w:space="0" w:sz="12" w:val="single"/>
      </w:tblBorders>
    </w:tblPr>
    <w:tcPr>
      <w:shd w:color="auto" w:fill="auto" w:val="clear"/>
    </w:tcPr>
    <w:tblStylePr w:type="firstRow">
      <w:tblPr/>
      <w:tcPr>
        <w:tcBorders>
          <w:bottom w:color="00800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8000" w:space="0" w:sz="6" w:val="single"/>
          <w:tl2br w:color="auto" w:space="0" w:sz="0" w:val="none"/>
          <w:tr2bl w:color="auto" w:space="0" w:sz="0" w:val="none"/>
        </w:tcBorders>
      </w:tcPr>
    </w:tblStylePr>
  </w:style>
  <w:style w:styleId="Tablabsica2" w:type="table">
    <w:name w:val="Table Simple 2"/>
    <w:basedOn w:val="Tablanormal"/>
    <w:uiPriority w:val="99"/>
    <w:semiHidden/>
    <w:unhideWhenUsed/>
    <w:rsid w:val="00D27ABD"/>
    <w:tblPr/>
    <w:tblStylePr w:type="firstRow">
      <w:rPr>
        <w:b/>
        <w:bCs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/>
        <w:bCs/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left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neCell">
      <w:rPr>
        <w:b/>
        <w:bCs/>
      </w:rPr>
      <w:tblPr/>
      <w:tcPr>
        <w:tcBorders>
          <w:left w:color="auto" w:space="0" w:sz="0" w:val="none"/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op w:color="auto" w:space="0" w:sz="0" w:val="none"/>
          <w:tl2br w:color="auto" w:space="0" w:sz="0" w:val="none"/>
          <w:tr2bl w:color="auto" w:space="0" w:sz="0" w:val="none"/>
        </w:tcBorders>
      </w:tcPr>
    </w:tblStylePr>
  </w:style>
  <w:style w:styleId="Tablabsica3" w:type="table">
    <w:name w:val="Table Simple 3"/>
    <w:basedOn w:val="Tablanormal"/>
    <w:uiPriority w:val="99"/>
    <w:semiHidden/>
    <w:unhideWhenUsed/>
    <w:rsid w:val="00D27ABD"/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cPr>
      <w:shd w:color="auto" w:fill="auto" w:val="clear"/>
    </w:tcPr>
    <w:tblStylePr w:type="firstRow">
      <w:rPr>
        <w:b/>
        <w:bCs/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</w:style>
  <w:style w:styleId="Tablasutil1" w:type="table">
    <w:name w:val="Table Subtle 1"/>
    <w:basedOn w:val="Tablanormal"/>
    <w:uiPriority w:val="99"/>
    <w:semiHidden/>
    <w:unhideWhenUsed/>
    <w:rsid w:val="00D27ABD"/>
    <w:tblPr>
      <w:tblStyleRowBandSize w:val="1"/>
    </w:tblPr>
    <w:tblStylePr w:type="firstRow">
      <w:tblPr/>
      <w:tcPr>
        <w:tcBorders>
          <w:top w:color="000000" w:space="0" w:sz="6" w:val="single"/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  <w:shd w:color="800080" w:fill="FFFFFF" w:val="pct25"/>
      </w:tcPr>
    </w:tblStylePr>
    <w:tblStylePr w:type="firstCol"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lef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band1Horz"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808000" w:fill="FFFFFF" w:val="pct25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sutil2" w:type="table">
    <w:name w:val="Table Subtle 2"/>
    <w:basedOn w:val="Tablanormal"/>
    <w:uiPriority w:val="99"/>
    <w:semiHidden/>
    <w:unhideWhenUsed/>
    <w:rsid w:val="00D27ABD"/>
    <w:tblPr>
      <w:tblBorders>
        <w:left w:color="000000" w:space="0" w:sz="6" w:val="single"/>
        <w:right w:color="000000" w:space="0" w:sz="6" w:val="single"/>
      </w:tblBorders>
    </w:tblPr>
    <w:tblStylePr w:type="firstRow"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  <w:shd w:color="008000" w:fill="FFFFFF" w:val="pct25"/>
      </w:tcPr>
    </w:tblStylePr>
    <w:tblStylePr w:type="lastCol">
      <w:tblPr/>
      <w:tcPr>
        <w:tcBorders>
          <w:left w:color="000000" w:space="0" w:sz="12" w:val="single"/>
          <w:tl2br w:color="auto" w:space="0" w:sz="0" w:val="none"/>
          <w:tr2bl w:color="auto" w:space="0" w:sz="0" w:val="none"/>
        </w:tcBorders>
        <w:shd w:color="808000" w:fill="FFFFFF" w:val="pct25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contema" w:type="table">
    <w:name w:val="Table Theme"/>
    <w:basedOn w:val="Tablanormal"/>
    <w:uiPriority w:val="99"/>
    <w:semiHidden/>
    <w:unhideWhenUsed/>
    <w:rsid w:val="00D27ABD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ablaweb1" w:type="table">
    <w:name w:val="Table Web 1"/>
    <w:basedOn w:val="Tablanormal"/>
    <w:uiPriority w:val="99"/>
    <w:semiHidden/>
    <w:unhideWhenUsed/>
    <w:rsid w:val="00D27ABD"/>
    <w:tblPr>
      <w:tblCellSpacing w:type="dxa" w:w="20"/>
      <w:tblBorders>
        <w:top w:color="auto" w:space="0" w:sz="6" w:val="outset"/>
        <w:left w:color="auto" w:space="0" w:sz="6" w:val="outset"/>
        <w:bottom w:color="auto" w:space="0" w:sz="6" w:val="outset"/>
        <w:right w:color="auto" w:space="0" w:sz="6" w:val="outset"/>
        <w:insideH w:color="auto" w:space="0" w:sz="6" w:val="outset"/>
        <w:insideV w:color="auto" w:space="0" w:sz="6" w:val="outset"/>
      </w:tblBorders>
    </w:tblPr>
    <w:trPr>
      <w:tblCellSpacing w:type="dxa" w:w="20"/>
    </w:trPr>
    <w:tcPr>
      <w:shd w:color="auto" w:fill="auto" w:val="clear"/>
    </w:tcPr>
    <w:tblStylePr w:type="firstRow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web2" w:type="table">
    <w:name w:val="Table Web 2"/>
    <w:basedOn w:val="Tablanormal"/>
    <w:uiPriority w:val="99"/>
    <w:semiHidden/>
    <w:unhideWhenUsed/>
    <w:rsid w:val="00D27ABD"/>
    <w:tblPr>
      <w:tblCellSpacing w:type="dxa" w:w="20"/>
      <w:tblBorders>
        <w:top w:color="auto" w:space="0" w:sz="6" w:val="inset"/>
        <w:left w:color="auto" w:space="0" w:sz="6" w:val="inset"/>
        <w:bottom w:color="auto" w:space="0" w:sz="6" w:val="inset"/>
        <w:right w:color="auto" w:space="0" w:sz="6" w:val="inset"/>
        <w:insideH w:color="auto" w:space="0" w:sz="6" w:val="inset"/>
        <w:insideV w:color="auto" w:space="0" w:sz="6" w:val="inset"/>
      </w:tblBorders>
    </w:tblPr>
    <w:trPr>
      <w:tblCellSpacing w:type="dxa" w:w="20"/>
    </w:trPr>
    <w:tcPr>
      <w:shd w:color="auto" w:fill="auto" w:val="clear"/>
    </w:tcPr>
    <w:tblStylePr w:type="firstRow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aweb3" w:type="table">
    <w:name w:val="Table Web 3"/>
    <w:basedOn w:val="Tablanormal"/>
    <w:uiPriority w:val="99"/>
    <w:semiHidden/>
    <w:unhideWhenUsed/>
    <w:rsid w:val="00D27ABD"/>
    <w:tblPr>
      <w:tblCellSpacing w:type="dxa" w:w="20"/>
      <w:tblBorders>
        <w:top w:color="auto" w:space="0" w:sz="24" w:val="outset"/>
        <w:left w:color="auto" w:space="0" w:sz="24" w:val="outset"/>
        <w:bottom w:color="auto" w:space="0" w:sz="24" w:val="outset"/>
        <w:right w:color="auto" w:space="0" w:sz="24" w:val="outset"/>
        <w:insideH w:color="auto" w:space="0" w:sz="6" w:val="outset"/>
        <w:insideV w:color="auto" w:space="0" w:sz="6" w:val="outset"/>
      </w:tblBorders>
    </w:tblPr>
    <w:trPr>
      <w:tblCellSpacing w:type="dxa" w:w="20"/>
    </w:trPr>
    <w:tcPr>
      <w:shd w:color="auto" w:fill="auto" w:val="clear"/>
    </w:tcPr>
    <w:tblStylePr w:type="firstRow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customStyle="1" w:styleId="Mencinsinresolver1" w:type="character">
    <w:name w:val="Mención sin resolver1"/>
    <w:basedOn w:val="Fuentedeprrafopredeter"/>
    <w:uiPriority w:val="99"/>
    <w:semiHidden/>
    <w:unhideWhenUsed/>
    <w:rsid w:val="00D27ABD"/>
    <w:rPr>
      <w:color w:val="605E5C"/>
      <w:shd w:color="auto" w:fill="E1DFDD" w:val="clear"/>
    </w:rPr>
  </w:style>
  <w:style w:customStyle="1" w:styleId="Introbodytext" w:type="paragraph">
    <w:name w:val="Intro bodytext"/>
    <w:basedOn w:val="Normal"/>
    <w:uiPriority w:val="10"/>
    <w:rsid w:val="005265AF"/>
    <w:pPr>
      <w:spacing w:after="0"/>
      <w:jc w:val="left"/>
    </w:pPr>
    <w:rPr>
      <w:rFonts w:ascii="Calibri" w:hAnsi="Calibri"/>
    </w:rPr>
  </w:style>
  <w:style w:customStyle="1" w:styleId="Annexheading" w:type="paragraph">
    <w:name w:val="Annex heading"/>
    <w:basedOn w:val="Normal"/>
    <w:next w:val="Normal"/>
    <w:uiPriority w:val="10"/>
    <w:rsid w:val="00ED73D9"/>
    <w:pPr>
      <w:keepNext/>
      <w:keepLines/>
      <w:pageBreakBefore/>
      <w:numPr>
        <w:numId w:val="15"/>
      </w:numPr>
      <w:spacing w:after="600" w:before="260" w:line="400" w:lineRule="atLeast"/>
      <w:jc w:val="left"/>
      <w:outlineLvl w:val="6"/>
    </w:pPr>
    <w:rPr>
      <w:rFonts w:ascii="Calibri" w:hAnsi="Calibri"/>
      <w:sz w:val="40"/>
    </w:rPr>
  </w:style>
  <w:style w:customStyle="1" w:styleId="Frontpagetitle" w:type="paragraph">
    <w:name w:val="Frontpage title"/>
    <w:basedOn w:val="Normal"/>
    <w:uiPriority w:val="11"/>
    <w:rsid w:val="00CD2320"/>
    <w:pPr>
      <w:suppressAutoHyphens/>
      <w:spacing w:after="0" w:line="240" w:lineRule="atLeast"/>
      <w:jc w:val="left"/>
    </w:pPr>
    <w:rPr>
      <w:rFonts w:ascii="Calibri" w:hAnsi="Calibri"/>
      <w:b/>
      <w:caps/>
      <w:color w:themeColor="background2" w:val="70A489"/>
      <w:sz w:val="56"/>
    </w:rPr>
  </w:style>
  <w:style w:customStyle="1" w:styleId="Frontpagesubtitle" w:type="paragraph">
    <w:name w:val="Frontpage subtitle"/>
    <w:basedOn w:val="Normal"/>
    <w:uiPriority w:val="11"/>
    <w:rsid w:val="005265AF"/>
    <w:pPr>
      <w:spacing w:line="880" w:lineRule="atLeast"/>
      <w:jc w:val="left"/>
    </w:pPr>
    <w:rPr>
      <w:rFonts w:ascii="Calibri" w:hAnsi="Calibri"/>
      <w:caps/>
      <w:color w:themeColor="background2" w:val="70A489"/>
      <w:sz w:val="80"/>
    </w:rPr>
  </w:style>
  <w:style w:customStyle="1" w:styleId="FrontpageVolumeno" w:type="paragraph">
    <w:name w:val="Frontpage Volume no"/>
    <w:basedOn w:val="Normal"/>
    <w:uiPriority w:val="11"/>
    <w:rsid w:val="008D25F5"/>
    <w:pPr>
      <w:spacing w:after="0" w:before="120" w:line="440" w:lineRule="exact"/>
      <w:jc w:val="left"/>
    </w:pPr>
    <w:rPr>
      <w:rFonts w:ascii="Calibri" w:hAnsi="Calibri"/>
      <w:caps/>
      <w:color w:themeColor="background2" w:val="70A489"/>
      <w:sz w:val="40"/>
    </w:rPr>
  </w:style>
  <w:style w:customStyle="1" w:styleId="FrontpageScientificReport" w:type="paragraph">
    <w:name w:val="Frontpage Scientific Report"/>
    <w:basedOn w:val="Normal"/>
    <w:uiPriority w:val="11"/>
    <w:rsid w:val="005265AF"/>
    <w:pPr>
      <w:spacing w:after="0" w:line="280" w:lineRule="exact"/>
      <w:jc w:val="left"/>
    </w:pPr>
    <w:rPr>
      <w:rFonts w:ascii="Calibri" w:hAnsi="Calibri"/>
      <w:caps/>
      <w:color w:themeColor="background2" w:val="70A489"/>
      <w:sz w:val="24"/>
    </w:rPr>
  </w:style>
  <w:style w:customStyle="1" w:styleId="FrontpageICES" w:type="paragraph">
    <w:name w:val="Frontpage ICES"/>
    <w:basedOn w:val="Normal"/>
    <w:uiPriority w:val="11"/>
    <w:rsid w:val="005265AF"/>
    <w:pPr>
      <w:spacing w:after="0" w:line="280" w:lineRule="exact"/>
      <w:jc w:val="left"/>
    </w:pPr>
    <w:rPr>
      <w:rFonts w:ascii="Calibri" w:hAnsi="Calibri"/>
      <w:caps/>
      <w:color w:themeColor="background2" w:val="70A489"/>
    </w:rPr>
  </w:style>
  <w:style w:customStyle="1" w:styleId="Manchet" w:type="paragraph">
    <w:name w:val="Manchet"/>
    <w:basedOn w:val="Normal"/>
    <w:next w:val="Normal"/>
    <w:uiPriority w:val="2"/>
    <w:rsid w:val="005265AF"/>
    <w:pPr>
      <w:spacing w:after="260" w:before="600" w:line="320" w:lineRule="atLeast"/>
      <w:contextualSpacing/>
      <w:jc w:val="left"/>
    </w:pPr>
    <w:rPr>
      <w:rFonts w:ascii="Calibri" w:hAnsi="Calibri"/>
      <w:color w:themeColor="background2" w:val="70A489"/>
      <w:sz w:val="28"/>
    </w:rPr>
  </w:style>
  <w:style w:customStyle="1" w:styleId="Heading1Nonumbering" w:type="paragraph">
    <w:name w:val="Heading 1 No numbering"/>
    <w:basedOn w:val="Ttulo1"/>
    <w:next w:val="Normal"/>
    <w:uiPriority w:val="2"/>
    <w:rsid w:val="00D33E28"/>
    <w:pPr>
      <w:numPr>
        <w:numId w:val="0"/>
      </w:numPr>
      <w:outlineLvl w:val="4"/>
    </w:pPr>
  </w:style>
  <w:style w:customStyle="1" w:styleId="Heading2Nonumbering" w:type="paragraph">
    <w:name w:val="Heading 2 No numbering"/>
    <w:basedOn w:val="Ttulo2"/>
    <w:next w:val="Normal"/>
    <w:uiPriority w:val="2"/>
    <w:rsid w:val="00D33E28"/>
    <w:pPr>
      <w:numPr>
        <w:ilvl w:val="0"/>
        <w:numId w:val="0"/>
      </w:numPr>
      <w:outlineLvl w:val="5"/>
    </w:pPr>
  </w:style>
  <w:style w:customStyle="1" w:styleId="Heading3Nonumbering" w:type="paragraph">
    <w:name w:val="Heading 3 No numbering"/>
    <w:basedOn w:val="Ttulo3"/>
    <w:next w:val="Normal"/>
    <w:uiPriority w:val="2"/>
    <w:qFormat/>
    <w:rsid w:val="00D33E28"/>
    <w:pPr>
      <w:numPr>
        <w:ilvl w:val="0"/>
        <w:numId w:val="0"/>
      </w:numPr>
      <w:outlineLvl w:val="5"/>
    </w:pPr>
  </w:style>
  <w:style w:customStyle="1" w:styleId="Heading4Nonumbering" w:type="paragraph">
    <w:name w:val="Heading 4 No numbering"/>
    <w:basedOn w:val="Ttulo4"/>
    <w:next w:val="Normal"/>
    <w:uiPriority w:val="2"/>
    <w:rsid w:val="00D33E28"/>
    <w:pPr>
      <w:numPr>
        <w:ilvl w:val="0"/>
        <w:numId w:val="0"/>
      </w:numPr>
      <w:outlineLvl w:val="5"/>
    </w:pPr>
  </w:style>
  <w:style w:customStyle="1" w:styleId="Heading5Nonumbering" w:type="paragraph">
    <w:name w:val="Heading 5 No numbering"/>
    <w:basedOn w:val="Ttulo5"/>
    <w:next w:val="Normal"/>
    <w:uiPriority w:val="2"/>
    <w:rsid w:val="00D33E28"/>
    <w:pPr>
      <w:numPr>
        <w:ilvl w:val="0"/>
        <w:numId w:val="0"/>
      </w:numPr>
    </w:pPr>
  </w:style>
  <w:style w:customStyle="1" w:styleId="ReportsCoverPageHeading" w:type="paragraph">
    <w:name w:val="Reports Cover Page Heading"/>
    <w:basedOn w:val="Normal"/>
    <w:next w:val="Introbodytext"/>
    <w:uiPriority w:val="10"/>
    <w:rsid w:val="005265AF"/>
    <w:pPr>
      <w:spacing w:after="260" w:before="400" w:line="320" w:lineRule="atLeast"/>
      <w:jc w:val="left"/>
    </w:pPr>
    <w:rPr>
      <w:rFonts w:ascii="Calibri" w:hAnsi="Calibri"/>
      <w:sz w:val="28"/>
    </w:rPr>
  </w:style>
  <w:style w:customStyle="1" w:styleId="ReportsCoverPageHeadingCaps" w:type="paragraph">
    <w:name w:val="Reports Cover Page Heading Caps"/>
    <w:basedOn w:val="ReportsCoverPageHeading"/>
    <w:next w:val="Introbodytext"/>
    <w:uiPriority w:val="10"/>
    <w:rsid w:val="00E13BFC"/>
    <w:pPr>
      <w:spacing w:before="480"/>
      <w:contextualSpacing/>
    </w:pPr>
    <w:rPr>
      <w:caps/>
    </w:rPr>
  </w:style>
  <w:style w:customStyle="1" w:styleId="Executivesummary" w:type="paragraph">
    <w:name w:val="Executive summary"/>
    <w:basedOn w:val="Heading1Nonumbering"/>
    <w:uiPriority w:val="10"/>
    <w:rsid w:val="00ED73D9"/>
    <w:pPr>
      <w:pageBreakBefore w:val="0"/>
    </w:pPr>
  </w:style>
  <w:style w:customStyle="1" w:styleId="H1notinTOC" w:type="paragraph">
    <w:name w:val="H1 not in TOC"/>
    <w:basedOn w:val="Heading1Nonumbering"/>
    <w:uiPriority w:val="10"/>
    <w:rsid w:val="00DB56EC"/>
    <w:pPr>
      <w:contextualSpacing w:val="0"/>
      <w:outlineLvl w:val="9"/>
    </w:pPr>
  </w:style>
  <w:style w:customStyle="1" w:styleId="Headerright" w:type="paragraph">
    <w:name w:val="Header right"/>
    <w:basedOn w:val="Encabezado"/>
    <w:uiPriority w:val="21"/>
    <w:rsid w:val="006411C1"/>
    <w:pPr>
      <w:jc w:val="right"/>
    </w:pPr>
  </w:style>
  <w:style w:customStyle="1" w:styleId="Picture" w:type="paragraph">
    <w:name w:val="Picture"/>
    <w:basedOn w:val="Normal"/>
    <w:next w:val="Normal"/>
    <w:uiPriority w:val="5"/>
    <w:qFormat/>
    <w:rsid w:val="007C4526"/>
    <w:pPr>
      <w:keepNext/>
      <w:spacing w:before="120" w:line="240" w:lineRule="auto"/>
      <w:ind w:left="-28"/>
      <w:jc w:val="center"/>
    </w:pPr>
    <w:rPr>
      <w:rFonts w:ascii="Calibri" w:hAnsi="Calibri"/>
      <w:spacing w:val="-20"/>
      <w:sz w:val="24"/>
      <w:lang w:val="fr-FR"/>
    </w:rPr>
  </w:style>
  <w:style w:customStyle="1" w:styleId="Equationno" w:type="paragraph">
    <w:name w:val="Equation no"/>
    <w:basedOn w:val="Normal"/>
    <w:uiPriority w:val="12"/>
    <w:qFormat/>
    <w:rsid w:val="00F3352F"/>
    <w:pPr>
      <w:jc w:val="right"/>
    </w:pPr>
  </w:style>
  <w:style w:customStyle="1" w:styleId="ICESTableStyle" w:type="table">
    <w:name w:val="ICES TableStyle"/>
    <w:basedOn w:val="Tablanormal"/>
    <w:uiPriority w:val="99"/>
    <w:rsid w:val="0003156B"/>
    <w:pPr>
      <w:spacing w:line="240" w:lineRule="auto"/>
    </w:pPr>
    <w:tblPr>
      <w:tblBorders>
        <w:top w:color="auto" w:space="0" w:sz="4" w:val="single"/>
        <w:bottom w:color="auto" w:space="0" w:sz="2" w:val="single"/>
        <w:insideH w:color="auto" w:space="0" w:sz="2" w:val="single"/>
      </w:tblBorders>
      <w:tblCellMar>
        <w:left w:type="dxa" w:w="0"/>
        <w:right w:type="dxa" w:w="0"/>
      </w:tblCellMar>
    </w:tblPr>
    <w:tblStylePr w:type="firstRow">
      <w:tblPr/>
      <w:tcPr>
        <w:tcBorders>
          <w:top w:color="auto" w:space="0" w:sz="4" w:val="single"/>
          <w:left w:val="nil"/>
          <w:bottom w:color="auto" w:space="0" w:sz="4" w:val="single"/>
          <w:right w:val="nil"/>
          <w:insideH w:val="nil"/>
          <w:insideV w:val="nil"/>
          <w:tl2br w:val="nil"/>
          <w:tr2bl w:val="nil"/>
        </w:tcBorders>
        <w:shd w:color="auto" w:fill="B7D1C3" w:val="clear"/>
      </w:tcPr>
    </w:tblStylePr>
  </w:style>
  <w:style w:customStyle="1" w:styleId="Template-Low" w:type="paragraph">
    <w:name w:val="Template - Low"/>
    <w:basedOn w:val="Template"/>
    <w:uiPriority w:val="8"/>
    <w:semiHidden/>
    <w:qFormat/>
    <w:rsid w:val="00D208CB"/>
    <w:pPr>
      <w:spacing w:line="14" w:lineRule="exact"/>
    </w:pPr>
    <w:rPr>
      <w:sz w:val="6"/>
    </w:rPr>
  </w:style>
  <w:style w:customStyle="1" w:styleId="Listabc" w:type="paragraph">
    <w:name w:val="List abc"/>
    <w:basedOn w:val="Normal"/>
    <w:uiPriority w:val="4"/>
    <w:rsid w:val="00294936"/>
    <w:pPr>
      <w:numPr>
        <w:numId w:val="17"/>
      </w:numPr>
      <w:spacing w:after="0"/>
    </w:pPr>
    <w:rPr>
      <w:lang w:val="fr-FR"/>
    </w:rPr>
  </w:style>
  <w:style w:customStyle="1" w:styleId="Listiiiiiv" w:type="paragraph">
    <w:name w:val="List i iii iv"/>
    <w:basedOn w:val="Normal"/>
    <w:uiPriority w:val="4"/>
    <w:rsid w:val="00294936"/>
    <w:pPr>
      <w:numPr>
        <w:numId w:val="18"/>
      </w:numPr>
      <w:spacing w:after="0"/>
    </w:pPr>
  </w:style>
  <w:style w:customStyle="1" w:styleId="Arrowitalic" w:type="paragraph">
    <w:name w:val="Arrow italic"/>
    <w:basedOn w:val="Normal"/>
    <w:uiPriority w:val="4"/>
    <w:rsid w:val="004A4E95"/>
    <w:pPr>
      <w:numPr>
        <w:numId w:val="21"/>
      </w:numPr>
    </w:pPr>
    <w:rPr>
      <w:i/>
    </w:rPr>
  </w:style>
  <w:style w:customStyle="1" w:styleId="Illustration" w:type="paragraph">
    <w:name w:val="Illustration"/>
    <w:next w:val="Normal"/>
    <w:uiPriority w:val="19"/>
    <w:semiHidden/>
    <w:rsid w:val="00ED2842"/>
    <w:pPr>
      <w:keepNext/>
      <w:keepLines/>
      <w:spacing w:after="120" w:before="240" w:line="240" w:lineRule="auto"/>
      <w:jc w:val="center"/>
    </w:pPr>
    <w:rPr>
      <w:rFonts w:ascii="Palatino Linotype" w:cs="Times New Roman" w:eastAsia="MS Mincho" w:hAnsi="Palatino Linotype"/>
      <w:sz w:val="16"/>
      <w:szCs w:val="16"/>
      <w:lang w:val="en-GB"/>
    </w:rPr>
  </w:style>
  <w:style w:customStyle="1" w:styleId="FrontpageICESexpanded" w:type="paragraph">
    <w:name w:val="Frontpage ICES expanded"/>
    <w:basedOn w:val="FrontpageICES"/>
    <w:uiPriority w:val="11"/>
    <w:semiHidden/>
    <w:qFormat/>
    <w:rsid w:val="00185A14"/>
    <w:pPr>
      <w:framePr w:hAnchor="page" w:hSpace="181" w:vAnchor="page" w:wrap="around" w:x="653" w:y="2949"/>
      <w:suppressOverlap/>
    </w:pPr>
    <w:rPr>
      <w:spacing w:val="20"/>
    </w:rPr>
  </w:style>
  <w:style w:customStyle="1" w:styleId="FrontpageICESexpandedBold" w:type="paragraph">
    <w:name w:val="Frontpage ICES expanded Bold"/>
    <w:basedOn w:val="FrontpageICESexpanded"/>
    <w:uiPriority w:val="11"/>
    <w:semiHidden/>
    <w:qFormat/>
    <w:rsid w:val="002B07E1"/>
    <w:pPr>
      <w:framePr w:wrap="around"/>
    </w:pPr>
    <w:rPr>
      <w:b/>
    </w:rPr>
  </w:style>
  <w:style w:customStyle="1" w:styleId="FrontpageICESBold" w:type="paragraph">
    <w:name w:val="Frontpage ICES Bold"/>
    <w:basedOn w:val="FrontpageICES"/>
    <w:uiPriority w:val="11"/>
    <w:semiHidden/>
    <w:qFormat/>
    <w:rsid w:val="002B07E1"/>
    <w:pPr>
      <w:framePr w:hAnchor="page" w:hSpace="181" w:vAnchor="page" w:wrap="around" w:x="653" w:y="2949"/>
      <w:suppressOverlap/>
    </w:pPr>
    <w:rPr>
      <w:b/>
    </w:rPr>
  </w:style>
  <w:style w:customStyle="1" w:styleId="Tablenote" w:type="paragraph">
    <w:name w:val="Table note"/>
    <w:basedOn w:val="Normal"/>
    <w:uiPriority w:val="5"/>
    <w:rsid w:val="003C1805"/>
    <w:pPr>
      <w:jc w:val="left"/>
    </w:pPr>
    <w:rPr>
      <w:b/>
      <w:sz w:val="16"/>
    </w:rPr>
  </w:style>
  <w:style w:customStyle="1" w:styleId="Reference" w:type="paragraph">
    <w:name w:val="Reference"/>
    <w:basedOn w:val="Normal"/>
    <w:uiPriority w:val="5"/>
    <w:rsid w:val="0098226D"/>
    <w:pPr>
      <w:spacing w:after="0" w:before="120" w:line="240" w:lineRule="auto"/>
      <w:ind w:hanging="357" w:left="357"/>
    </w:pPr>
    <w:rPr>
      <w:sz w:val="18"/>
    </w:rPr>
  </w:style>
  <w:style w:customStyle="1" w:styleId="Picturenospace" w:type="paragraph">
    <w:name w:val="Picture no space"/>
    <w:basedOn w:val="Picture"/>
    <w:uiPriority w:val="12"/>
    <w:semiHidden/>
    <w:qFormat/>
    <w:rsid w:val="008D25F5"/>
    <w:pPr>
      <w:framePr w:hAnchor="page" w:hSpace="181" w:vAnchor="page" w:wrap="around" w:x="653" w:y="2949"/>
      <w:spacing w:after="0" w:before="0"/>
      <w:suppressOverlap/>
    </w:pPr>
    <w:rPr>
      <w:noProof/>
    </w:rPr>
  </w:style>
  <w:style w:customStyle="1" w:styleId="Headingi" w:type="paragraph">
    <w:name w:val="Heading i"/>
    <w:basedOn w:val="Normal"/>
    <w:next w:val="Normal"/>
    <w:uiPriority w:val="1"/>
    <w:qFormat/>
    <w:rsid w:val="00D33E28"/>
    <w:pPr>
      <w:keepNext/>
      <w:keepLines/>
      <w:pageBreakBefore/>
      <w:numPr>
        <w:numId w:val="22"/>
      </w:numPr>
      <w:spacing w:after="600" w:line="240" w:lineRule="auto"/>
    </w:pPr>
    <w:rPr>
      <w:rFonts w:ascii="Calibri" w:hAnsi="Calibri"/>
      <w:sz w:val="40"/>
    </w:rPr>
  </w:style>
  <w:style w:customStyle="1" w:styleId="Aftertable" w:type="paragraph">
    <w:name w:val="After table"/>
    <w:basedOn w:val="Normal"/>
    <w:next w:val="Normal"/>
    <w:uiPriority w:val="8"/>
    <w:semiHidden/>
    <w:qFormat/>
    <w:rsid w:val="003102EB"/>
    <w:pPr>
      <w:spacing w:after="0" w:line="180" w:lineRule="exact"/>
    </w:pPr>
  </w:style>
  <w:style w:customStyle="1" w:styleId="table0" w:type="paragraph">
    <w:name w:val="table"/>
    <w:link w:val="tableChar"/>
    <w:qFormat/>
    <w:rsid w:val="004F5F37"/>
    <w:pPr>
      <w:spacing w:after="30" w:before="30" w:line="240" w:lineRule="auto"/>
    </w:pPr>
    <w:rPr>
      <w:rFonts w:ascii="Palatino Linotype" w:cs="Times New Roman" w:eastAsia="MS Mincho" w:hAnsi="Palatino Linotype"/>
      <w:noProof/>
      <w:sz w:val="17"/>
      <w:lang w:val="en-GB"/>
    </w:rPr>
  </w:style>
  <w:style w:customStyle="1" w:styleId="TableTop" w:type="paragraph">
    <w:name w:val="Table Top"/>
    <w:basedOn w:val="table0"/>
    <w:link w:val="TableTopChar"/>
    <w:uiPriority w:val="99"/>
    <w:rsid w:val="004F5F37"/>
    <w:pPr>
      <w:keepNext/>
      <w:jc w:val="center"/>
    </w:pPr>
    <w:rPr>
      <w:rFonts w:ascii="Futura Md BT" w:hAnsi="Futura Md BT"/>
      <w:b/>
      <w:bCs/>
      <w:smallCaps/>
      <w:spacing w:val="6"/>
      <w:sz w:val="15"/>
      <w:szCs w:val="15"/>
    </w:rPr>
  </w:style>
  <w:style w:customStyle="1" w:styleId="tableChar" w:type="character">
    <w:name w:val="table Char"/>
    <w:link w:val="table0"/>
    <w:locked/>
    <w:rsid w:val="004F5F37"/>
    <w:rPr>
      <w:rFonts w:ascii="Palatino Linotype" w:cs="Times New Roman" w:eastAsia="MS Mincho" w:hAnsi="Palatino Linotype"/>
      <w:noProof/>
      <w:sz w:val="17"/>
      <w:lang w:val="en-GB"/>
    </w:rPr>
  </w:style>
  <w:style w:customStyle="1" w:styleId="TableTopChar" w:type="character">
    <w:name w:val="Table Top Char"/>
    <w:link w:val="TableTop"/>
    <w:uiPriority w:val="99"/>
    <w:locked/>
    <w:rsid w:val="004F5F37"/>
    <w:rPr>
      <w:rFonts w:ascii="Futura Md BT" w:cs="Times New Roman" w:eastAsia="MS Mincho" w:hAnsi="Futura Md BT"/>
      <w:b/>
      <w:bCs/>
      <w:smallCaps/>
      <w:noProof/>
      <w:spacing w:val="6"/>
      <w:sz w:val="15"/>
      <w:szCs w:val="15"/>
      <w:lang w:val="en-GB"/>
    </w:rPr>
  </w:style>
  <w:style w:customStyle="1" w:styleId="Listaactual1" w:type="numbering">
    <w:name w:val="Lista actual1"/>
    <w:uiPriority w:val="99"/>
    <w:rsid w:val="009549D2"/>
    <w:pPr>
      <w:numPr>
        <w:numId w:val="24"/>
      </w:numPr>
    </w:p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Type="http://schemas.openxmlformats.org/officeDocument/2006/relationships/image" Id="rId98" Target="media/rId98.png" /><Relationship Type="http://schemas.openxmlformats.org/officeDocument/2006/relationships/image" Id="rId86" Target="media/rId86.png" /><Relationship Type="http://schemas.openxmlformats.org/officeDocument/2006/relationships/image" Id="rId93" Target="media/rId93.png" /><Relationship Type="http://schemas.openxmlformats.org/officeDocument/2006/relationships/image" Id="rId79" Target="media/rId79.png" /><Relationship Type="http://schemas.openxmlformats.org/officeDocument/2006/relationships/image" Id="rId72" Target="media/rId72.png" /><Relationship Type="http://schemas.openxmlformats.org/officeDocument/2006/relationships/image" Id="rId23" Target="media/rId2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40" Target="media/rId40.png" /><Relationship Type="http://schemas.openxmlformats.org/officeDocument/2006/relationships/image" Id="rId53" Target="media/rId53.png" /><Relationship Type="http://schemas.openxmlformats.org/officeDocument/2006/relationships/image" Id="rId83" Target="media/rId83.png" /><Relationship Type="http://schemas.openxmlformats.org/officeDocument/2006/relationships/image" Id="rId90" Target="media/rId90.png" /><Relationship Type="http://schemas.openxmlformats.org/officeDocument/2006/relationships/image" Id="rId76" Target="media/rId76.png" /><Relationship Type="http://schemas.openxmlformats.org/officeDocument/2006/relationships/image" Id="rId69" Target="media/rId69.png" /><Relationship Type="http://schemas.openxmlformats.org/officeDocument/2006/relationships/image" Id="rId66" Target="media/rId66.png" /><Relationship Type="http://schemas.openxmlformats.org/officeDocument/2006/relationships/image" Id="rId102" Target="media/rId102.png" /><Relationship Type="http://schemas.openxmlformats.org/officeDocument/2006/relationships/image" Id="rId56" Target="media/rId56.png" /><Relationship Type="http://schemas.openxmlformats.org/officeDocument/2006/relationships/image" Id="rId20" Target="media/rId20.png" /><Relationship Type="http://schemas.openxmlformats.org/officeDocument/2006/relationships/image" Id="rId37" Target="media/rId37.png" /><Relationship Type="http://schemas.openxmlformats.org/officeDocument/2006/relationships/image" Id="rId30" Target="media/rId30.png" /><Relationship Type="http://schemas.openxmlformats.org/officeDocument/2006/relationships/image" Id="rId26" Target="media/rId26.png" /><Relationship Type="http://schemas.openxmlformats.org/officeDocument/2006/relationships/image" Id="rId62" Target="media/rId62.png" /><Relationship Type="http://schemas.openxmlformats.org/officeDocument/2006/relationships/image" Id="rId108" Target="media/rId108.png" /><Relationship Type="http://schemas.openxmlformats.org/officeDocument/2006/relationships/image" Id="rId34" Target="media/rId34.png" /><Relationship Type="http://schemas.openxmlformats.org/officeDocument/2006/relationships/image" Id="rId43" Target="media/rId43.png" /><Relationship Type="http://schemas.openxmlformats.org/officeDocument/2006/relationships/image" Id="rId59" Target="media/rId59.png" /><Relationship Type="http://schemas.openxmlformats.org/officeDocument/2006/relationships/image" Id="rId105" Target="media/rId105.png" /></Relationships>
</file>

<file path=word/_rels/footnotes.xml.rels><?xml version="1.0" encoding="UTF-8"?><Relationships xmlns="http://schemas.openxmlformats.org/package/2006/relationships" /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eline\AppData\Local\Microsoft\Windows\INetCache\Content.Outlook\N0GE1M3B\ICES_ScientificReports.dotm" TargetMode="External"/></Relationships>
</file>

<file path=word/theme/theme1.xml><?xml version="1.0" encoding="utf-8"?>
<a:theme xmlns:a="http://schemas.openxmlformats.org/drawingml/2006/main" name="Office Theme">
  <a:themeElements>
    <a:clrScheme name="ICES">
      <a:dk1>
        <a:sysClr val="windowText" lastClr="000000"/>
      </a:dk1>
      <a:lt1>
        <a:sysClr val="window" lastClr="FFFFFF"/>
      </a:lt1>
      <a:dk2>
        <a:srgbClr val="00204E"/>
      </a:dk2>
      <a:lt2>
        <a:srgbClr val="70A489"/>
      </a:lt2>
      <a:accent1>
        <a:srgbClr val="00A9E0"/>
      </a:accent1>
      <a:accent2>
        <a:srgbClr val="00C7B2"/>
      </a:accent2>
      <a:accent3>
        <a:srgbClr val="DE3831"/>
      </a:accent3>
      <a:accent4>
        <a:srgbClr val="D5D6D2"/>
      </a:accent4>
      <a:accent5>
        <a:srgbClr val="83AFB4"/>
      </a:accent5>
      <a:accent6>
        <a:srgbClr val="A8B400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C:\Users\celine\AppData\Local\Microsoft\Windows\INetCache\Content.Outlook\N0GE1M3B\ICES_ScientificReports.dotm</Template>
  <TotalTime>4</TotalTime>
  <Pages>1</Pages>
  <Words>12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ICES Working Group Name In the "ICES – Report" tab: select "Set document property value"</vt:lpstr>
    </vt:vector>
  </TitlesOfParts>
  <Manager>ISS NO</Manager>
  <Company>DOI NO</Company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2024-08-20T08:41:29Z</dcterms:created>
  <dcterms:modified xsi:type="dcterms:W3CDTF">2024-08-20T08:41:29Z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boot/data/report_biblio.bib</vt:lpwstr>
  </property>
  <property fmtid="{D5CDD505-2E9C-101B-9397-08002B2CF9AE}" pid="3" name="csl">
    <vt:lpwstr>boot/data/ices-journal-of-marine-science.csl</vt:lpwstr>
  </property>
  <property fmtid="{D5CDD505-2E9C-101B-9397-08002B2CF9AE}" pid="4" name="output">
    <vt:lpwstr/>
  </property>
</Properties>
</file>